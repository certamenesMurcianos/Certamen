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BD9" w:rsidRDefault="00C34BD9" w:rsidP="00153410">
      <w:pPr>
        <w:ind w:left="0" w:firstLine="0"/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9049"/>
      </w:tblGrid>
      <w:tr w:rsidR="0062234B" w:rsidRPr="0062234B" w:rsidTr="007144B9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0413FD" w:rsidRPr="0062234B" w:rsidRDefault="0062234B" w:rsidP="0062234B">
            <w:pPr>
              <w:ind w:left="0" w:firstLine="0"/>
              <w:jc w:val="left"/>
              <w:rPr>
                <w:b/>
                <w:i/>
                <w:sz w:val="24"/>
              </w:rPr>
            </w:pPr>
            <w:r w:rsidRPr="0062234B">
              <w:rPr>
                <w:b/>
                <w:i/>
                <w:noProof/>
                <w:sz w:val="24"/>
                <w:lang w:val="es-ES"/>
              </w:rPr>
              <w:drawing>
                <wp:inline distT="0" distB="0" distL="0" distR="0" wp14:anchorId="3D244B90" wp14:editId="53D50DB4">
                  <wp:extent cx="4420217" cy="2133898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34B" w:rsidRPr="0062234B" w:rsidTr="007144B9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62234B" w:rsidRPr="0062234B" w:rsidRDefault="0062234B" w:rsidP="00121257">
            <w:pPr>
              <w:ind w:left="0" w:firstLine="0"/>
              <w:jc w:val="right"/>
              <w:rPr>
                <w:b/>
                <w:i/>
                <w:sz w:val="24"/>
              </w:rPr>
            </w:pPr>
          </w:p>
        </w:tc>
      </w:tr>
      <w:tr w:rsidR="0062234B" w:rsidTr="007144B9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62234B" w:rsidRDefault="0062234B" w:rsidP="00C34BD9">
            <w:pPr>
              <w:ind w:left="0" w:firstLine="0"/>
            </w:pPr>
          </w:p>
        </w:tc>
      </w:tr>
      <w:tr w:rsidR="0062234B" w:rsidRPr="0062234B" w:rsidTr="007144B9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62234B" w:rsidRPr="0062234B" w:rsidRDefault="0062234B" w:rsidP="0062234B">
            <w:pPr>
              <w:ind w:left="0" w:firstLine="0"/>
              <w:jc w:val="center"/>
              <w:rPr>
                <w:rFonts w:ascii="Swis721 BlkCn BT" w:hAnsi="Swis721 BlkCn BT"/>
                <w:sz w:val="36"/>
              </w:rPr>
            </w:pPr>
            <w:r w:rsidRPr="0062234B">
              <w:rPr>
                <w:rFonts w:ascii="Swis721 BlkCn BT" w:hAnsi="Swis721 BlkCn BT"/>
                <w:sz w:val="36"/>
              </w:rPr>
              <w:t>Memoria del Proyecto</w:t>
            </w:r>
          </w:p>
        </w:tc>
      </w:tr>
      <w:tr w:rsidR="0062234B" w:rsidRPr="0062234B" w:rsidTr="009C0BBA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62234B" w:rsidRPr="0062234B" w:rsidRDefault="0062234B" w:rsidP="009C0BBA">
            <w:pPr>
              <w:ind w:left="0" w:firstLine="0"/>
              <w:jc w:val="center"/>
              <w:rPr>
                <w:rFonts w:ascii="Swis721 BlkCn BT" w:hAnsi="Swis721 BlkCn BT"/>
                <w:sz w:val="28"/>
              </w:rPr>
            </w:pPr>
            <w:r w:rsidRPr="0062234B">
              <w:rPr>
                <w:rFonts w:ascii="Swis721 BlkCn BT" w:hAnsi="Swis721 BlkCn BT"/>
                <w:sz w:val="28"/>
              </w:rPr>
              <w:t>Desarrollo de aplicaciones web</w:t>
            </w:r>
          </w:p>
        </w:tc>
      </w:tr>
      <w:tr w:rsidR="0062234B" w:rsidRPr="0062234B" w:rsidTr="009C0BBA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62234B" w:rsidRPr="0062234B" w:rsidRDefault="0062234B" w:rsidP="009C0BBA">
            <w:pPr>
              <w:ind w:left="0" w:firstLine="0"/>
              <w:jc w:val="center"/>
              <w:rPr>
                <w:rFonts w:ascii="Swis721 BlkCn BT" w:hAnsi="Swis721 BlkCn BT"/>
                <w:sz w:val="40"/>
              </w:rPr>
            </w:pPr>
            <w:r w:rsidRPr="0062234B">
              <w:rPr>
                <w:rFonts w:ascii="Swis721 BlkCn BT" w:hAnsi="Swis721 BlkCn BT"/>
                <w:sz w:val="40"/>
              </w:rPr>
              <w:t>CERTÁMENES MURCIANOS</w:t>
            </w:r>
          </w:p>
        </w:tc>
      </w:tr>
      <w:tr w:rsidR="0062234B" w:rsidTr="007144B9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62234B" w:rsidRDefault="0062234B" w:rsidP="00C34BD9">
            <w:pPr>
              <w:ind w:left="0" w:firstLine="0"/>
            </w:pPr>
          </w:p>
        </w:tc>
      </w:tr>
      <w:tr w:rsidR="0062234B" w:rsidTr="007144B9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62234B" w:rsidRDefault="0062234B" w:rsidP="00C34BD9">
            <w:pPr>
              <w:ind w:left="0" w:firstLine="0"/>
            </w:pPr>
          </w:p>
        </w:tc>
      </w:tr>
      <w:tr w:rsidR="0062234B" w:rsidRPr="0062234B" w:rsidTr="009C0BBA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62234B" w:rsidRPr="0062234B" w:rsidRDefault="0062234B" w:rsidP="0062234B">
            <w:pPr>
              <w:ind w:left="0" w:firstLine="0"/>
              <w:jc w:val="left"/>
              <w:rPr>
                <w:b/>
                <w:i/>
                <w:sz w:val="20"/>
              </w:rPr>
            </w:pPr>
            <w:r w:rsidRPr="0062234B">
              <w:rPr>
                <w:b/>
                <w:i/>
                <w:sz w:val="20"/>
              </w:rPr>
              <w:t>Alumnos/as Autores/as:</w:t>
            </w:r>
          </w:p>
        </w:tc>
      </w:tr>
      <w:tr w:rsidR="0062234B" w:rsidRPr="0062234B" w:rsidTr="009C0BBA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62234B" w:rsidRPr="0062234B" w:rsidRDefault="0062234B" w:rsidP="0062234B">
            <w:pPr>
              <w:ind w:left="0" w:firstLine="0"/>
              <w:jc w:val="left"/>
              <w:rPr>
                <w:b/>
                <w:i/>
              </w:rPr>
            </w:pPr>
            <w:r w:rsidRPr="0062234B">
              <w:rPr>
                <w:b/>
                <w:i/>
              </w:rPr>
              <w:t>ARANDA BARRIOS, Víctor</w:t>
            </w:r>
          </w:p>
        </w:tc>
      </w:tr>
      <w:tr w:rsidR="0062234B" w:rsidRPr="0062234B" w:rsidTr="009C0BBA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62234B" w:rsidRPr="0062234B" w:rsidRDefault="0062234B" w:rsidP="0062234B">
            <w:pPr>
              <w:ind w:left="0" w:firstLine="0"/>
              <w:jc w:val="left"/>
              <w:rPr>
                <w:b/>
                <w:i/>
              </w:rPr>
            </w:pPr>
            <w:r w:rsidRPr="0062234B">
              <w:rPr>
                <w:b/>
                <w:i/>
              </w:rPr>
              <w:t>BELTRÍ CASTAÑEDA, Miguel</w:t>
            </w:r>
          </w:p>
        </w:tc>
      </w:tr>
      <w:tr w:rsidR="0062234B" w:rsidRPr="0062234B" w:rsidTr="009C0BBA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62234B" w:rsidRPr="0062234B" w:rsidRDefault="0062234B" w:rsidP="0062234B">
            <w:pPr>
              <w:ind w:left="0" w:firstLine="0"/>
              <w:jc w:val="left"/>
              <w:rPr>
                <w:b/>
                <w:i/>
              </w:rPr>
            </w:pPr>
            <w:r w:rsidRPr="0062234B">
              <w:rPr>
                <w:b/>
                <w:i/>
              </w:rPr>
              <w:t>GARCÍA LÓPEZ, Rodrigo</w:t>
            </w:r>
          </w:p>
        </w:tc>
      </w:tr>
      <w:tr w:rsidR="00BE3DA6" w:rsidRPr="0062234B" w:rsidTr="007144B9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BE3DA6" w:rsidRPr="0062234B" w:rsidRDefault="00BE3DA6" w:rsidP="00C34BD9">
            <w:pPr>
              <w:ind w:left="0" w:firstLine="0"/>
            </w:pPr>
          </w:p>
        </w:tc>
      </w:tr>
      <w:tr w:rsidR="0062234B" w:rsidRPr="0062234B" w:rsidTr="007144B9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62234B" w:rsidRPr="0062234B" w:rsidRDefault="0062234B" w:rsidP="00C34BD9">
            <w:pPr>
              <w:ind w:left="0" w:firstLine="0"/>
            </w:pPr>
          </w:p>
        </w:tc>
      </w:tr>
      <w:tr w:rsidR="00BE3DA6" w:rsidRPr="0062234B" w:rsidTr="007144B9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BE3DA6" w:rsidRPr="0062234B" w:rsidRDefault="0062234B" w:rsidP="0062234B">
            <w:pPr>
              <w:ind w:left="0" w:firstLine="0"/>
              <w:jc w:val="right"/>
            </w:pPr>
            <w:r w:rsidRPr="0062234B">
              <w:rPr>
                <w:b/>
                <w:i/>
                <w:sz w:val="20"/>
              </w:rPr>
              <w:t>Profesor/a Coordinador/a:</w:t>
            </w:r>
            <w:r w:rsidRPr="0062234B">
              <w:rPr>
                <w:b/>
                <w:i/>
                <w:sz w:val="24"/>
              </w:rPr>
              <w:t xml:space="preserve"> VALVERDE AYALA, Susana</w:t>
            </w:r>
          </w:p>
        </w:tc>
      </w:tr>
      <w:tr w:rsidR="000413FD" w:rsidTr="007144B9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0413FD" w:rsidRDefault="000413FD" w:rsidP="00C34BD9">
            <w:pPr>
              <w:ind w:left="0" w:firstLine="0"/>
            </w:pPr>
          </w:p>
        </w:tc>
      </w:tr>
      <w:tr w:rsidR="000413FD" w:rsidRPr="003C027A" w:rsidTr="007144B9">
        <w:tc>
          <w:tcPr>
            <w:tcW w:w="9049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6B12DA" w:rsidRPr="003C027A" w:rsidRDefault="0062234B" w:rsidP="00121257">
            <w:pPr>
              <w:ind w:left="0" w:firstLine="0"/>
              <w:jc w:val="right"/>
              <w:rPr>
                <w:rFonts w:ascii="Swis721 BlkCn BT" w:hAnsi="Swis721 BlkCn BT"/>
                <w:sz w:val="36"/>
              </w:rPr>
            </w:pPr>
            <w:r>
              <w:rPr>
                <w:rFonts w:ascii="Swis721 BlkCn BT" w:hAnsi="Swis721 BlkCn BT"/>
                <w:sz w:val="36"/>
              </w:rPr>
              <w:t>Trabajo FIN de GRADO</w:t>
            </w:r>
          </w:p>
        </w:tc>
      </w:tr>
    </w:tbl>
    <w:p w:rsidR="00E138FE" w:rsidRDefault="00E138FE">
      <w:pPr>
        <w:spacing w:after="160" w:line="259" w:lineRule="auto"/>
        <w:ind w:left="0" w:firstLine="0"/>
        <w:jc w:val="left"/>
      </w:pPr>
      <w:r>
        <w:br w:type="page"/>
      </w:r>
    </w:p>
    <w:p w:rsidR="002A689C" w:rsidRDefault="002A689C" w:rsidP="002A689C">
      <w:pPr>
        <w:ind w:left="0" w:firstLine="0"/>
        <w:jc w:val="center"/>
        <w:rPr>
          <w:b/>
          <w:sz w:val="28"/>
        </w:rPr>
      </w:pPr>
    </w:p>
    <w:p w:rsidR="002A689C" w:rsidRDefault="00121257" w:rsidP="00121257">
      <w:pPr>
        <w:tabs>
          <w:tab w:val="center" w:pos="4890"/>
          <w:tab w:val="left" w:pos="6580"/>
        </w:tabs>
        <w:ind w:left="0" w:firstLine="0"/>
        <w:jc w:val="left"/>
        <w:rPr>
          <w:b/>
          <w:sz w:val="28"/>
        </w:rPr>
      </w:pPr>
      <w:r>
        <w:rPr>
          <w:b/>
          <w:sz w:val="28"/>
        </w:rPr>
        <w:tab/>
      </w:r>
      <w:r w:rsidR="002A689C" w:rsidRPr="00C34BD9">
        <w:rPr>
          <w:b/>
          <w:sz w:val="28"/>
        </w:rPr>
        <w:t>ÍNDICE</w:t>
      </w:r>
      <w:r>
        <w:rPr>
          <w:b/>
          <w:sz w:val="28"/>
        </w:rPr>
        <w:tab/>
      </w:r>
    </w:p>
    <w:p w:rsidR="00C557D9" w:rsidRDefault="002B7E57">
      <w:pPr>
        <w:pStyle w:val="TDC1"/>
        <w:rPr>
          <w:rFonts w:cstheme="minorBidi"/>
          <w:b w:val="0"/>
          <w:lang w:val="es-ES" w:eastAsia="es-ES"/>
        </w:rPr>
      </w:pPr>
      <w:r>
        <w:rPr>
          <w:bCs/>
          <w:iCs/>
          <w:sz w:val="28"/>
        </w:rPr>
        <w:fldChar w:fldCharType="begin"/>
      </w:r>
      <w:r>
        <w:rPr>
          <w:bCs/>
          <w:iCs/>
          <w:sz w:val="28"/>
        </w:rPr>
        <w:instrText xml:space="preserve"> TOC \o "1-4" \h \z \u </w:instrText>
      </w:r>
      <w:r>
        <w:rPr>
          <w:bCs/>
          <w:iCs/>
          <w:sz w:val="28"/>
        </w:rPr>
        <w:fldChar w:fldCharType="separate"/>
      </w:r>
      <w:hyperlink w:anchor="_Toc122288324" w:history="1">
        <w:r w:rsidR="00C557D9" w:rsidRPr="00153414">
          <w:rPr>
            <w:rStyle w:val="Hipervnculo"/>
          </w:rPr>
          <w:t>T.F.G.: Proyecto “CERTÁMENES MURCIANOS”</w:t>
        </w:r>
        <w:r w:rsidR="00C557D9">
          <w:rPr>
            <w:webHidden/>
          </w:rPr>
          <w:tab/>
        </w:r>
        <w:r w:rsidR="00C557D9">
          <w:rPr>
            <w:webHidden/>
          </w:rPr>
          <w:fldChar w:fldCharType="begin"/>
        </w:r>
        <w:r w:rsidR="00C557D9">
          <w:rPr>
            <w:webHidden/>
          </w:rPr>
          <w:instrText xml:space="preserve"> PAGEREF _Toc122288324 \h </w:instrText>
        </w:r>
        <w:r w:rsidR="00C557D9">
          <w:rPr>
            <w:webHidden/>
          </w:rPr>
        </w:r>
        <w:r w:rsidR="00C557D9">
          <w:rPr>
            <w:webHidden/>
          </w:rPr>
          <w:fldChar w:fldCharType="separate"/>
        </w:r>
        <w:r w:rsidR="009C0BBA">
          <w:rPr>
            <w:webHidden/>
          </w:rPr>
          <w:t>1</w:t>
        </w:r>
        <w:r w:rsidR="00C557D9">
          <w:rPr>
            <w:webHidden/>
          </w:rPr>
          <w:fldChar w:fldCharType="end"/>
        </w:r>
      </w:hyperlink>
    </w:p>
    <w:p w:rsidR="00C557D9" w:rsidRDefault="00C557D9">
      <w:pPr>
        <w:pStyle w:val="TDC2"/>
        <w:rPr>
          <w:rFonts w:cstheme="minorBidi"/>
          <w:b w:val="0"/>
          <w:lang w:val="es-ES" w:eastAsia="es-ES"/>
        </w:rPr>
      </w:pPr>
      <w:hyperlink w:anchor="_Toc122288325" w:history="1">
        <w:r w:rsidRPr="00153414">
          <w:rPr>
            <w:rStyle w:val="Hipervnculo"/>
          </w:rPr>
          <w:t>ABSTRACT.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C557D9" w:rsidRDefault="00C557D9">
      <w:pPr>
        <w:pStyle w:val="TDC2"/>
        <w:rPr>
          <w:rFonts w:cstheme="minorBidi"/>
          <w:b w:val="0"/>
          <w:lang w:val="es-ES" w:eastAsia="es-ES"/>
        </w:rPr>
      </w:pPr>
      <w:hyperlink w:anchor="_Toc122288326" w:history="1">
        <w:r w:rsidRPr="00153414">
          <w:rPr>
            <w:rStyle w:val="Hipervnculo"/>
          </w:rPr>
          <w:t>RESUMEN.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C557D9" w:rsidRDefault="00C557D9">
      <w:pPr>
        <w:pStyle w:val="TDC2"/>
        <w:rPr>
          <w:rFonts w:cstheme="minorBidi"/>
          <w:b w:val="0"/>
          <w:lang w:val="es-ES" w:eastAsia="es-ES"/>
        </w:rPr>
      </w:pPr>
      <w:hyperlink w:anchor="_Toc122288327" w:history="1">
        <w:r w:rsidRPr="00153414">
          <w:rPr>
            <w:rStyle w:val="Hipervnculo"/>
          </w:rPr>
          <w:t>1.</w:t>
        </w:r>
        <w:r>
          <w:rPr>
            <w:rFonts w:cstheme="minorBidi"/>
            <w:b w:val="0"/>
            <w:lang w:val="es-ES" w:eastAsia="es-ES"/>
          </w:rPr>
          <w:tab/>
        </w:r>
        <w:r w:rsidRPr="00153414">
          <w:rPr>
            <w:rStyle w:val="Hipervnculo"/>
          </w:rPr>
          <w:t>DESARROLLO DEL PROYECTO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557D9" w:rsidRDefault="00C557D9">
      <w:pPr>
        <w:pStyle w:val="TDC2"/>
        <w:rPr>
          <w:rFonts w:cstheme="minorBidi"/>
          <w:b w:val="0"/>
          <w:lang w:val="es-ES" w:eastAsia="es-ES"/>
        </w:rPr>
      </w:pPr>
      <w:hyperlink w:anchor="_Toc122288328" w:history="1">
        <w:r w:rsidRPr="00153414">
          <w:rPr>
            <w:rStyle w:val="Hipervnculo"/>
          </w:rPr>
          <w:t>2.</w:t>
        </w:r>
        <w:r>
          <w:rPr>
            <w:rFonts w:cstheme="minorBidi"/>
            <w:b w:val="0"/>
            <w:lang w:val="es-ES" w:eastAsia="es-ES"/>
          </w:rPr>
          <w:tab/>
        </w:r>
        <w:r w:rsidRPr="00153414">
          <w:rPr>
            <w:rStyle w:val="Hipervnculo"/>
          </w:rPr>
          <w:t>ETAPAS DEL DESARROLLO DEL PROYECTO.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557D9" w:rsidRDefault="00C557D9">
      <w:pPr>
        <w:pStyle w:val="TDC2"/>
        <w:rPr>
          <w:rFonts w:cstheme="minorBidi"/>
          <w:b w:val="0"/>
          <w:lang w:val="es-ES" w:eastAsia="es-ES"/>
        </w:rPr>
      </w:pPr>
      <w:hyperlink w:anchor="_Toc122288329" w:history="1">
        <w:r w:rsidRPr="00153414">
          <w:rPr>
            <w:rStyle w:val="Hipervnculo"/>
          </w:rPr>
          <w:t>3.</w:t>
        </w:r>
        <w:r>
          <w:rPr>
            <w:rFonts w:cstheme="minorBidi"/>
            <w:b w:val="0"/>
            <w:lang w:val="es-ES" w:eastAsia="es-ES"/>
          </w:rPr>
          <w:tab/>
        </w:r>
        <w:r w:rsidRPr="00153414">
          <w:rPr>
            <w:rStyle w:val="Hipervnculo"/>
          </w:rPr>
          <w:t>PROYECTO “CERTÁMENES MURCIANOS”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C557D9" w:rsidRDefault="00C557D9">
      <w:pPr>
        <w:pStyle w:val="TDC3"/>
        <w:rPr>
          <w:rFonts w:cstheme="minorBidi"/>
          <w:lang w:val="es-ES" w:eastAsia="es-ES"/>
        </w:rPr>
      </w:pPr>
      <w:hyperlink w:anchor="_Toc122288330" w:history="1">
        <w:r w:rsidRPr="00153414">
          <w:rPr>
            <w:rStyle w:val="Hipervnculo"/>
          </w:rPr>
          <w:t>3.1.</w:t>
        </w:r>
        <w:r>
          <w:rPr>
            <w:rFonts w:cstheme="minorBidi"/>
            <w:lang w:val="es-ES" w:eastAsia="es-ES"/>
          </w:rPr>
          <w:tab/>
        </w:r>
        <w:r w:rsidRPr="00153414">
          <w:rPr>
            <w:rStyle w:val="Hipervnculo"/>
          </w:rPr>
          <w:t>Análisis de REQUISITOS.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557D9" w:rsidRDefault="00C557D9">
      <w:pPr>
        <w:pStyle w:val="TDC3"/>
        <w:rPr>
          <w:rFonts w:cstheme="minorBidi"/>
          <w:lang w:val="es-ES" w:eastAsia="es-ES"/>
        </w:rPr>
      </w:pPr>
      <w:hyperlink w:anchor="_Toc122288331" w:history="1">
        <w:r w:rsidRPr="00153414">
          <w:rPr>
            <w:rStyle w:val="Hipervnculo"/>
          </w:rPr>
          <w:t>3.2.</w:t>
        </w:r>
        <w:r>
          <w:rPr>
            <w:rFonts w:cstheme="minorBidi"/>
            <w:lang w:val="es-ES" w:eastAsia="es-ES"/>
          </w:rPr>
          <w:tab/>
        </w:r>
        <w:r w:rsidRPr="00153414">
          <w:rPr>
            <w:rStyle w:val="Hipervnculo"/>
          </w:rPr>
          <w:t>Elección Del Modelo de CICLO de VIDA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557D9" w:rsidRDefault="00C557D9">
      <w:pPr>
        <w:pStyle w:val="TDC3"/>
        <w:rPr>
          <w:rFonts w:cstheme="minorBidi"/>
          <w:lang w:val="es-ES" w:eastAsia="es-ES"/>
        </w:rPr>
      </w:pPr>
      <w:hyperlink w:anchor="_Toc122288332" w:history="1">
        <w:r w:rsidRPr="00153414">
          <w:rPr>
            <w:rStyle w:val="Hipervnculo"/>
          </w:rPr>
          <w:t>3.3.</w:t>
        </w:r>
        <w:r>
          <w:rPr>
            <w:rFonts w:cstheme="minorBidi"/>
            <w:lang w:val="es-ES" w:eastAsia="es-ES"/>
          </w:rPr>
          <w:tab/>
        </w:r>
        <w:r w:rsidRPr="00153414">
          <w:rPr>
            <w:rStyle w:val="Hipervnculo"/>
          </w:rPr>
          <w:t>Diseño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557D9" w:rsidRDefault="00C557D9">
      <w:pPr>
        <w:pStyle w:val="TDC4"/>
        <w:tabs>
          <w:tab w:val="left" w:pos="1540"/>
          <w:tab w:val="right" w:leader="dot" w:pos="9771"/>
        </w:tabs>
        <w:rPr>
          <w:noProof/>
          <w:lang w:val="es-ES" w:eastAsia="es-ES"/>
        </w:rPr>
      </w:pPr>
      <w:hyperlink w:anchor="_Toc122288333" w:history="1">
        <w:r w:rsidRPr="00153414">
          <w:rPr>
            <w:rStyle w:val="Hipervnculo"/>
            <w:noProof/>
          </w:rPr>
          <w:t>3.3.1.</w:t>
        </w:r>
        <w:r>
          <w:rPr>
            <w:noProof/>
            <w:lang w:val="es-ES" w:eastAsia="es-ES"/>
          </w:rPr>
          <w:tab/>
        </w:r>
        <w:r w:rsidRPr="00153414">
          <w:rPr>
            <w:rStyle w:val="Hipervnculo"/>
            <w:noProof/>
          </w:rPr>
          <w:t>Diseño CONCEPTUAL. Modelo ENTIDAD / 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57D9" w:rsidRDefault="00C557D9">
      <w:pPr>
        <w:pStyle w:val="TDC4"/>
        <w:tabs>
          <w:tab w:val="left" w:pos="1540"/>
          <w:tab w:val="right" w:leader="dot" w:pos="9771"/>
        </w:tabs>
        <w:rPr>
          <w:noProof/>
          <w:lang w:val="es-ES" w:eastAsia="es-ES"/>
        </w:rPr>
      </w:pPr>
      <w:hyperlink w:anchor="_Toc122288334" w:history="1">
        <w:r w:rsidRPr="00153414">
          <w:rPr>
            <w:rStyle w:val="Hipervnculo"/>
            <w:noProof/>
          </w:rPr>
          <w:t>3.3.2.</w:t>
        </w:r>
        <w:r>
          <w:rPr>
            <w:noProof/>
            <w:lang w:val="es-ES" w:eastAsia="es-ES"/>
          </w:rPr>
          <w:tab/>
        </w:r>
        <w:r w:rsidRPr="00153414">
          <w:rPr>
            <w:rStyle w:val="Hipervnculo"/>
            <w:noProof/>
          </w:rPr>
          <w:t>Diseño LÓGICO. Modelo Lógico.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57D9" w:rsidRDefault="00C557D9">
      <w:pPr>
        <w:pStyle w:val="TDC4"/>
        <w:tabs>
          <w:tab w:val="left" w:pos="1540"/>
          <w:tab w:val="right" w:leader="dot" w:pos="9771"/>
        </w:tabs>
        <w:rPr>
          <w:noProof/>
          <w:lang w:val="es-ES" w:eastAsia="es-ES"/>
        </w:rPr>
      </w:pPr>
      <w:hyperlink w:anchor="_Toc122288335" w:history="1">
        <w:r w:rsidRPr="00153414">
          <w:rPr>
            <w:rStyle w:val="Hipervnculo"/>
            <w:noProof/>
          </w:rPr>
          <w:t>3.3.3.</w:t>
        </w:r>
        <w:r>
          <w:rPr>
            <w:noProof/>
            <w:lang w:val="es-ES" w:eastAsia="es-ES"/>
          </w:rPr>
          <w:tab/>
        </w:r>
        <w:r w:rsidRPr="00153414">
          <w:rPr>
            <w:rStyle w:val="Hipervnculo"/>
            <w:noProof/>
          </w:rPr>
          <w:t>Diseño FÍSICO. Modelo Físico.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B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57D9" w:rsidRDefault="00C557D9">
      <w:pPr>
        <w:pStyle w:val="TDC4"/>
        <w:tabs>
          <w:tab w:val="left" w:pos="1540"/>
          <w:tab w:val="right" w:leader="dot" w:pos="9771"/>
        </w:tabs>
        <w:rPr>
          <w:noProof/>
          <w:lang w:val="es-ES" w:eastAsia="es-ES"/>
        </w:rPr>
      </w:pPr>
      <w:hyperlink w:anchor="_Toc122288336" w:history="1">
        <w:r w:rsidRPr="00153414">
          <w:rPr>
            <w:rStyle w:val="Hipervnculo"/>
            <w:noProof/>
          </w:rPr>
          <w:t>3.3.4.</w:t>
        </w:r>
        <w:r>
          <w:rPr>
            <w:noProof/>
            <w:lang w:val="es-ES" w:eastAsia="es-ES"/>
          </w:rPr>
          <w:tab/>
        </w:r>
        <w:r w:rsidRPr="00153414">
          <w:rPr>
            <w:rStyle w:val="Hipervnculo"/>
            <w:noProof/>
          </w:rPr>
          <w:t>Normalización. Resultados.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B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57D9" w:rsidRDefault="00C557D9">
      <w:pPr>
        <w:pStyle w:val="TDC4"/>
        <w:tabs>
          <w:tab w:val="left" w:pos="1540"/>
          <w:tab w:val="right" w:leader="dot" w:pos="9771"/>
        </w:tabs>
        <w:rPr>
          <w:noProof/>
          <w:lang w:val="es-ES" w:eastAsia="es-ES"/>
        </w:rPr>
      </w:pPr>
      <w:hyperlink w:anchor="_Toc122288337" w:history="1">
        <w:r w:rsidRPr="00153414">
          <w:rPr>
            <w:rStyle w:val="Hipervnculo"/>
            <w:noProof/>
          </w:rPr>
          <w:t>3.3.5.</w:t>
        </w:r>
        <w:r>
          <w:rPr>
            <w:noProof/>
            <w:lang w:val="es-ES" w:eastAsia="es-ES"/>
          </w:rPr>
          <w:tab/>
        </w:r>
        <w:r w:rsidRPr="00153414">
          <w:rPr>
            <w:rStyle w:val="Hipervnculo"/>
            <w:noProof/>
          </w:rPr>
          <w:t>Selección del lenguaje de programación a utilizar.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B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57D9" w:rsidRDefault="00C557D9">
      <w:pPr>
        <w:pStyle w:val="TDC4"/>
        <w:tabs>
          <w:tab w:val="left" w:pos="1540"/>
          <w:tab w:val="right" w:leader="dot" w:pos="9771"/>
        </w:tabs>
        <w:rPr>
          <w:noProof/>
          <w:lang w:val="es-ES" w:eastAsia="es-ES"/>
        </w:rPr>
      </w:pPr>
      <w:hyperlink w:anchor="_Toc122288338" w:history="1">
        <w:r w:rsidRPr="00153414">
          <w:rPr>
            <w:rStyle w:val="Hipervnculo"/>
            <w:noProof/>
          </w:rPr>
          <w:t>3.3.6.</w:t>
        </w:r>
        <w:r>
          <w:rPr>
            <w:noProof/>
            <w:lang w:val="es-ES" w:eastAsia="es-ES"/>
          </w:rPr>
          <w:tab/>
        </w:r>
        <w:r w:rsidRPr="00153414">
          <w:rPr>
            <w:rStyle w:val="Hipervnculo"/>
            <w:noProof/>
          </w:rPr>
          <w:t>Selección del Sistema Gestor de Base de Datos.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B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57D9" w:rsidRDefault="00C557D9">
      <w:pPr>
        <w:pStyle w:val="TDC3"/>
        <w:rPr>
          <w:rFonts w:cstheme="minorBidi"/>
          <w:lang w:val="es-ES" w:eastAsia="es-ES"/>
        </w:rPr>
      </w:pPr>
      <w:hyperlink w:anchor="_Toc122288339" w:history="1">
        <w:r w:rsidRPr="00153414">
          <w:rPr>
            <w:rStyle w:val="Hipervnculo"/>
          </w:rPr>
          <w:t>3.4.</w:t>
        </w:r>
        <w:r>
          <w:rPr>
            <w:rFonts w:cstheme="minorBidi"/>
            <w:lang w:val="es-ES" w:eastAsia="es-ES"/>
          </w:rPr>
          <w:tab/>
        </w:r>
        <w:r w:rsidRPr="00153414">
          <w:rPr>
            <w:rStyle w:val="Hipervnculo"/>
          </w:rPr>
          <w:t>Codificación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557D9" w:rsidRDefault="00C557D9">
      <w:pPr>
        <w:pStyle w:val="TDC3"/>
        <w:rPr>
          <w:rFonts w:cstheme="minorBidi"/>
          <w:lang w:val="es-ES" w:eastAsia="es-ES"/>
        </w:rPr>
      </w:pPr>
      <w:hyperlink w:anchor="_Toc122288340" w:history="1">
        <w:r w:rsidRPr="00153414">
          <w:rPr>
            <w:rStyle w:val="Hipervnculo"/>
          </w:rPr>
          <w:t>3.5.</w:t>
        </w:r>
        <w:r>
          <w:rPr>
            <w:rFonts w:cstheme="minorBidi"/>
            <w:lang w:val="es-ES" w:eastAsia="es-ES"/>
          </w:rPr>
          <w:tab/>
        </w:r>
        <w:r w:rsidRPr="00153414">
          <w:rPr>
            <w:rStyle w:val="Hipervnculo"/>
          </w:rPr>
          <w:t>Pruebas.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557D9" w:rsidRDefault="00C557D9">
      <w:pPr>
        <w:pStyle w:val="TDC3"/>
        <w:rPr>
          <w:rFonts w:cstheme="minorBidi"/>
          <w:lang w:val="es-ES" w:eastAsia="es-ES"/>
        </w:rPr>
      </w:pPr>
      <w:hyperlink w:anchor="_Toc122288341" w:history="1">
        <w:r w:rsidRPr="00153414">
          <w:rPr>
            <w:rStyle w:val="Hipervnculo"/>
          </w:rPr>
          <w:t>3.6.</w:t>
        </w:r>
        <w:r>
          <w:rPr>
            <w:rFonts w:cstheme="minorBidi"/>
            <w:lang w:val="es-ES" w:eastAsia="es-ES"/>
          </w:rPr>
          <w:tab/>
        </w:r>
        <w:r w:rsidRPr="00153414">
          <w:rPr>
            <w:rStyle w:val="Hipervnculo"/>
          </w:rPr>
          <w:t>Preparación De La Documentación.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557D9" w:rsidRDefault="00C557D9">
      <w:pPr>
        <w:pStyle w:val="TDC3"/>
        <w:rPr>
          <w:rFonts w:cstheme="minorBidi"/>
          <w:lang w:val="es-ES" w:eastAsia="es-ES"/>
        </w:rPr>
      </w:pPr>
      <w:hyperlink w:anchor="_Toc122288342" w:history="1">
        <w:r w:rsidRPr="00153414">
          <w:rPr>
            <w:rStyle w:val="Hipervnculo"/>
          </w:rPr>
          <w:t>3.7.</w:t>
        </w:r>
        <w:r>
          <w:rPr>
            <w:rFonts w:cstheme="minorBidi"/>
            <w:lang w:val="es-ES" w:eastAsia="es-ES"/>
          </w:rPr>
          <w:tab/>
        </w:r>
        <w:r w:rsidRPr="00153414">
          <w:rPr>
            <w:rStyle w:val="Hipervnculo"/>
          </w:rPr>
          <w:t>Explotación.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557D9" w:rsidRDefault="00C557D9">
      <w:pPr>
        <w:pStyle w:val="TDC3"/>
        <w:rPr>
          <w:rFonts w:cstheme="minorBidi"/>
          <w:lang w:val="es-ES" w:eastAsia="es-ES"/>
        </w:rPr>
      </w:pPr>
      <w:hyperlink w:anchor="_Toc122288343" w:history="1">
        <w:r w:rsidRPr="00153414">
          <w:rPr>
            <w:rStyle w:val="Hipervnculo"/>
          </w:rPr>
          <w:t>3.8.</w:t>
        </w:r>
        <w:r>
          <w:rPr>
            <w:rFonts w:cstheme="minorBidi"/>
            <w:lang w:val="es-ES" w:eastAsia="es-ES"/>
          </w:rPr>
          <w:tab/>
        </w:r>
        <w:r w:rsidRPr="00153414">
          <w:rPr>
            <w:rStyle w:val="Hipervnculo"/>
          </w:rPr>
          <w:t>Mantenimiento.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557D9" w:rsidRDefault="00C557D9">
      <w:pPr>
        <w:pStyle w:val="TDC3"/>
        <w:rPr>
          <w:rFonts w:cstheme="minorBidi"/>
          <w:lang w:val="es-ES" w:eastAsia="es-ES"/>
        </w:rPr>
      </w:pPr>
      <w:hyperlink w:anchor="_Toc122288344" w:history="1">
        <w:r w:rsidRPr="00153414">
          <w:rPr>
            <w:rStyle w:val="Hipervnculo"/>
          </w:rPr>
          <w:t>3.9.</w:t>
        </w:r>
        <w:r>
          <w:rPr>
            <w:rFonts w:cstheme="minorBidi"/>
            <w:lang w:val="es-ES" w:eastAsia="es-ES"/>
          </w:rPr>
          <w:tab/>
        </w:r>
        <w:r w:rsidRPr="00153414">
          <w:rPr>
            <w:rStyle w:val="Hipervnculo"/>
          </w:rPr>
          <w:t>Estimación de PLAZOS. Diagrama de GANTT.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557D9" w:rsidRDefault="00C557D9">
      <w:pPr>
        <w:pStyle w:val="TDC3"/>
        <w:rPr>
          <w:rFonts w:cstheme="minorBidi"/>
          <w:lang w:val="es-ES" w:eastAsia="es-ES"/>
        </w:rPr>
      </w:pPr>
      <w:hyperlink w:anchor="_Toc122288345" w:history="1">
        <w:r w:rsidRPr="00153414">
          <w:rPr>
            <w:rStyle w:val="Hipervnculo"/>
          </w:rPr>
          <w:t>3.10.</w:t>
        </w:r>
        <w:r>
          <w:rPr>
            <w:rFonts w:cstheme="minorBidi"/>
            <w:lang w:val="es-ES" w:eastAsia="es-ES"/>
          </w:rPr>
          <w:tab/>
        </w:r>
        <w:r w:rsidRPr="00153414">
          <w:rPr>
            <w:rStyle w:val="Hipervnculo"/>
          </w:rPr>
          <w:t>Estimación de PRESUPUESTO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557D9" w:rsidRDefault="00C557D9">
      <w:pPr>
        <w:pStyle w:val="TDC2"/>
        <w:rPr>
          <w:rFonts w:cstheme="minorBidi"/>
          <w:b w:val="0"/>
          <w:lang w:val="es-ES" w:eastAsia="es-ES"/>
        </w:rPr>
      </w:pPr>
      <w:hyperlink w:anchor="_Toc122288346" w:history="1">
        <w:r w:rsidRPr="00153414">
          <w:rPr>
            <w:rStyle w:val="Hipervnculo"/>
          </w:rPr>
          <w:t>Documento Nº1.- Especificación de 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C557D9" w:rsidRDefault="00C557D9">
      <w:pPr>
        <w:pStyle w:val="TDC2"/>
        <w:rPr>
          <w:rFonts w:cstheme="minorBidi"/>
          <w:b w:val="0"/>
          <w:lang w:val="es-ES" w:eastAsia="es-ES"/>
        </w:rPr>
      </w:pPr>
      <w:hyperlink w:anchor="_Toc122288347" w:history="1">
        <w:r w:rsidRPr="00153414">
          <w:rPr>
            <w:rStyle w:val="Hipervnculo"/>
          </w:rPr>
          <w:t>Documento Nº2.- DISEÑO de ARQUITECTURA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C557D9" w:rsidRDefault="00C557D9">
      <w:pPr>
        <w:pStyle w:val="TDC2"/>
        <w:rPr>
          <w:rFonts w:cstheme="minorBidi"/>
          <w:b w:val="0"/>
          <w:lang w:val="es-ES" w:eastAsia="es-ES"/>
        </w:rPr>
      </w:pPr>
      <w:hyperlink w:anchor="_Toc122288348" w:history="1">
        <w:r w:rsidRPr="00153414">
          <w:rPr>
            <w:rStyle w:val="Hipervnculo"/>
          </w:rPr>
          <w:t>Documento Nº3.- CÓDIGO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C557D9" w:rsidRDefault="00C557D9">
      <w:pPr>
        <w:pStyle w:val="TDC2"/>
        <w:rPr>
          <w:rFonts w:cstheme="minorBidi"/>
          <w:b w:val="0"/>
          <w:lang w:val="es-ES" w:eastAsia="es-ES"/>
        </w:rPr>
      </w:pPr>
      <w:hyperlink w:anchor="_Toc122288349" w:history="1">
        <w:r w:rsidRPr="00153414">
          <w:rPr>
            <w:rStyle w:val="Hipervnculo"/>
          </w:rPr>
          <w:t>Documento Nº4.- PLAN de PRUEBAS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C557D9" w:rsidRDefault="00C557D9">
      <w:pPr>
        <w:pStyle w:val="TDC3"/>
        <w:rPr>
          <w:rFonts w:cstheme="minorBidi"/>
          <w:lang w:val="es-ES" w:eastAsia="es-ES"/>
        </w:rPr>
      </w:pPr>
      <w:hyperlink w:anchor="_Toc122288350" w:history="1">
        <w:r w:rsidRPr="00153414">
          <w:rPr>
            <w:rStyle w:val="Hipervnculo"/>
          </w:rPr>
          <w:t>Pruebas UNITARIAS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C557D9" w:rsidRDefault="00C557D9">
      <w:pPr>
        <w:pStyle w:val="TDC3"/>
        <w:rPr>
          <w:rFonts w:cstheme="minorBidi"/>
          <w:lang w:val="es-ES" w:eastAsia="es-ES"/>
        </w:rPr>
      </w:pPr>
      <w:hyperlink w:anchor="_Toc122288351" w:history="1">
        <w:r w:rsidRPr="00153414">
          <w:rPr>
            <w:rStyle w:val="Hipervnculo"/>
          </w:rPr>
          <w:t>Pruebas de INTEGRACIÓN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C557D9" w:rsidRDefault="00C557D9">
      <w:pPr>
        <w:pStyle w:val="TDC2"/>
        <w:rPr>
          <w:rFonts w:cstheme="minorBidi"/>
          <w:b w:val="0"/>
          <w:lang w:val="es-ES" w:eastAsia="es-ES"/>
        </w:rPr>
      </w:pPr>
      <w:hyperlink w:anchor="_Toc122288352" w:history="1">
        <w:r w:rsidRPr="00153414">
          <w:rPr>
            <w:rStyle w:val="Hipervnculo"/>
          </w:rPr>
          <w:t>Documento Nº5.- PLAZOS. Diagrama de GANNT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_Toc122288352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BBA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138FE" w:rsidRDefault="002B7E57" w:rsidP="00E45FC5">
      <w:pPr>
        <w:spacing w:before="0" w:after="120"/>
        <w:ind w:left="0" w:firstLine="0"/>
      </w:pPr>
      <w:r>
        <w:rPr>
          <w:rFonts w:asciiTheme="minorHAnsi" w:eastAsiaTheme="minorEastAsia" w:hAnsiTheme="minorHAnsi"/>
          <w:b/>
          <w:bCs w:val="0"/>
          <w:iCs w:val="0"/>
          <w:sz w:val="28"/>
          <w:szCs w:val="22"/>
          <w:lang w:eastAsia="es-ES_tradnl"/>
        </w:rPr>
        <w:fldChar w:fldCharType="end"/>
      </w:r>
    </w:p>
    <w:p w:rsidR="0029594A" w:rsidRDefault="0029594A">
      <w:pPr>
        <w:spacing w:after="160" w:line="259" w:lineRule="auto"/>
        <w:ind w:left="0" w:firstLine="0"/>
        <w:jc w:val="left"/>
        <w:sectPr w:rsidR="0029594A" w:rsidSect="00965990">
          <w:headerReference w:type="default" r:id="rId9"/>
          <w:footerReference w:type="default" r:id="rId10"/>
          <w:pgSz w:w="11906" w:h="16838"/>
          <w:pgMar w:top="1560" w:right="707" w:bottom="1418" w:left="1418" w:header="142" w:footer="0" w:gutter="0"/>
          <w:cols w:space="708"/>
          <w:docGrid w:linePitch="360"/>
        </w:sectPr>
      </w:pPr>
    </w:p>
    <w:p w:rsidR="00965990" w:rsidRDefault="00912A8B" w:rsidP="00965990">
      <w:pPr>
        <w:pStyle w:val="Ttulo1"/>
      </w:pPr>
      <w:bookmarkStart w:id="0" w:name="_Toc122288324"/>
      <w:r>
        <w:t>T.F.G.</w:t>
      </w:r>
      <w:r w:rsidR="00121257">
        <w:t>: Proyecto “CERTÁMENES MURCIANOS”</w:t>
      </w:r>
      <w:bookmarkEnd w:id="0"/>
    </w:p>
    <w:p w:rsidR="00AC74AB" w:rsidRDefault="00AC74AB" w:rsidP="00C557D9">
      <w:pPr>
        <w:pStyle w:val="Ttulo2"/>
        <w:numPr>
          <w:ilvl w:val="0"/>
          <w:numId w:val="0"/>
        </w:numPr>
        <w:spacing w:after="0"/>
        <w:ind w:left="360"/>
      </w:pPr>
      <w:bookmarkStart w:id="1" w:name="_Toc122288325"/>
      <w:r>
        <w:t>ABSTRACT.</w:t>
      </w:r>
      <w:bookmarkEnd w:id="1"/>
    </w:p>
    <w:p w:rsidR="00AC74AB" w:rsidRDefault="00AC74AB" w:rsidP="00AC74AB">
      <w:pPr>
        <w:ind w:left="0" w:firstLine="0"/>
        <w:rPr>
          <w:lang w:eastAsia="en-US"/>
        </w:rPr>
      </w:pPr>
    </w:p>
    <w:p w:rsidR="00AC74AB" w:rsidRDefault="00AC74AB" w:rsidP="00AC74AB">
      <w:pPr>
        <w:ind w:left="0" w:firstLine="0"/>
        <w:rPr>
          <w:lang w:eastAsia="en-US"/>
        </w:rPr>
      </w:pPr>
    </w:p>
    <w:p w:rsidR="00C557D9" w:rsidRDefault="00C557D9" w:rsidP="00AC74AB">
      <w:pPr>
        <w:ind w:left="0" w:firstLine="0"/>
        <w:rPr>
          <w:lang w:eastAsia="en-US"/>
        </w:rPr>
      </w:pPr>
    </w:p>
    <w:p w:rsidR="00C557D9" w:rsidRDefault="00C557D9" w:rsidP="00AC74AB">
      <w:pPr>
        <w:ind w:left="0" w:firstLine="0"/>
        <w:rPr>
          <w:lang w:eastAsia="en-US"/>
        </w:rPr>
      </w:pPr>
    </w:p>
    <w:p w:rsidR="00C557D9" w:rsidRDefault="00C557D9" w:rsidP="00AC74AB">
      <w:pPr>
        <w:ind w:left="0" w:firstLine="0"/>
        <w:rPr>
          <w:lang w:eastAsia="en-US"/>
        </w:rPr>
      </w:pPr>
    </w:p>
    <w:p w:rsidR="0033474C" w:rsidRDefault="0033474C" w:rsidP="00AC74AB">
      <w:pPr>
        <w:ind w:left="0" w:firstLine="0"/>
        <w:rPr>
          <w:lang w:eastAsia="en-US"/>
        </w:rPr>
      </w:pPr>
    </w:p>
    <w:p w:rsidR="0033474C" w:rsidRDefault="0033474C" w:rsidP="00C557D9">
      <w:pPr>
        <w:pStyle w:val="Ttulo2"/>
        <w:numPr>
          <w:ilvl w:val="0"/>
          <w:numId w:val="0"/>
        </w:numPr>
        <w:spacing w:after="0"/>
        <w:ind w:left="360"/>
      </w:pPr>
      <w:bookmarkStart w:id="2" w:name="_Toc122288326"/>
      <w:r>
        <w:t>RESUMEN.</w:t>
      </w:r>
      <w:bookmarkEnd w:id="2"/>
    </w:p>
    <w:p w:rsidR="0033474C" w:rsidRDefault="0033474C" w:rsidP="0033474C">
      <w:pPr>
        <w:ind w:left="0" w:firstLine="0"/>
        <w:rPr>
          <w:lang w:eastAsia="en-US"/>
        </w:rPr>
      </w:pPr>
    </w:p>
    <w:p w:rsidR="0033474C" w:rsidRDefault="0033474C" w:rsidP="0033474C">
      <w:pPr>
        <w:ind w:left="0" w:firstLine="0"/>
        <w:rPr>
          <w:lang w:eastAsia="en-US"/>
        </w:rPr>
      </w:pPr>
    </w:p>
    <w:p w:rsidR="00C557D9" w:rsidRDefault="00C557D9" w:rsidP="0033474C">
      <w:pPr>
        <w:ind w:left="0" w:firstLine="0"/>
        <w:rPr>
          <w:lang w:eastAsia="en-US"/>
        </w:rPr>
      </w:pPr>
    </w:p>
    <w:p w:rsidR="00C557D9" w:rsidRDefault="00C557D9" w:rsidP="0033474C">
      <w:pPr>
        <w:ind w:left="0" w:firstLine="0"/>
        <w:rPr>
          <w:lang w:eastAsia="en-US"/>
        </w:rPr>
      </w:pPr>
    </w:p>
    <w:p w:rsidR="00C557D9" w:rsidRDefault="00C557D9" w:rsidP="0033474C">
      <w:pPr>
        <w:ind w:left="0" w:firstLine="0"/>
        <w:rPr>
          <w:lang w:eastAsia="en-US"/>
        </w:rPr>
      </w:pPr>
    </w:p>
    <w:p w:rsidR="0033474C" w:rsidRDefault="0033474C" w:rsidP="0033474C">
      <w:pPr>
        <w:ind w:left="0" w:firstLine="0"/>
        <w:rPr>
          <w:lang w:eastAsia="en-US"/>
        </w:rPr>
      </w:pPr>
    </w:p>
    <w:p w:rsidR="00D23E3E" w:rsidRDefault="00D23E3E" w:rsidP="0033474C">
      <w:pPr>
        <w:ind w:left="0" w:firstLine="0"/>
        <w:rPr>
          <w:lang w:eastAsia="en-US"/>
        </w:rPr>
      </w:pPr>
      <w:r>
        <w:rPr>
          <w:lang w:eastAsia="en-US"/>
        </w:rPr>
        <w:br w:type="page"/>
      </w:r>
    </w:p>
    <w:p w:rsidR="00AC74AB" w:rsidRPr="00AC74AB" w:rsidRDefault="00AC74AB" w:rsidP="00D23E3E">
      <w:pPr>
        <w:spacing w:before="120" w:after="120"/>
        <w:ind w:left="0" w:firstLine="0"/>
        <w:rPr>
          <w:lang w:eastAsia="en-US"/>
        </w:rPr>
      </w:pPr>
    </w:p>
    <w:p w:rsidR="007A59B0" w:rsidRDefault="001B0893" w:rsidP="00C557D9">
      <w:pPr>
        <w:pStyle w:val="Ttulo2"/>
      </w:pPr>
      <w:bookmarkStart w:id="3" w:name="_Toc122288327"/>
      <w:r>
        <w:t>DESARROLLO DEL</w:t>
      </w:r>
      <w:r w:rsidR="00D66C4E">
        <w:t xml:space="preserve"> PROYECTO</w:t>
      </w:r>
      <w:bookmarkEnd w:id="3"/>
    </w:p>
    <w:p w:rsidR="00565790" w:rsidRDefault="001B0893" w:rsidP="00805BD5">
      <w:pPr>
        <w:pStyle w:val="AR1"/>
      </w:pPr>
      <w:r w:rsidRPr="001B0893">
        <w:t>Entendemos por Desarrollo de Software todo el proceso que ocurre desde que se concibe una idea hasta que un programa está implementado en el ordenador y funcionando</w:t>
      </w:r>
      <w:r w:rsidR="00805BD5">
        <w:t>.</w:t>
      </w:r>
    </w:p>
    <w:p w:rsidR="00565790" w:rsidRDefault="001B0893" w:rsidP="00805BD5">
      <w:pPr>
        <w:pStyle w:val="AR1"/>
      </w:pPr>
      <w:r>
        <w:t xml:space="preserve">Al final de dicho proceso hemos de </w:t>
      </w:r>
      <w:r w:rsidRPr="001B0893">
        <w:t xml:space="preserve">garantizar que </w:t>
      </w:r>
      <w:r w:rsidR="00F43168">
        <w:t xml:space="preserve">el </w:t>
      </w:r>
      <w:r w:rsidRPr="001B0893">
        <w:t>programa</w:t>
      </w:r>
      <w:r w:rsidR="00F43168">
        <w:t xml:space="preserve"> creado</w:t>
      </w:r>
      <w:r w:rsidRPr="001B0893">
        <w:t xml:space="preserve"> </w:t>
      </w:r>
      <w:r w:rsidR="00F43168">
        <w:t>es</w:t>
      </w:r>
      <w:r w:rsidRPr="001B0893">
        <w:t xml:space="preserve"> eficiente, fiable, seguro y </w:t>
      </w:r>
      <w:r w:rsidR="00F43168">
        <w:t xml:space="preserve">que </w:t>
      </w:r>
      <w:r w:rsidRPr="001B0893">
        <w:t>responde a las necesidades del</w:t>
      </w:r>
      <w:r w:rsidR="00F43168">
        <w:t xml:space="preserve"> </w:t>
      </w:r>
      <w:r w:rsidRPr="001B0893">
        <w:t>usuario</w:t>
      </w:r>
      <w:r w:rsidR="00F43168">
        <w:t xml:space="preserve"> final</w:t>
      </w:r>
      <w:r w:rsidR="00805BD5">
        <w:t>.</w:t>
      </w:r>
    </w:p>
    <w:p w:rsidR="00F43168" w:rsidRDefault="00F43168" w:rsidP="00805BD5">
      <w:pPr>
        <w:pStyle w:val="AR1"/>
      </w:pPr>
      <w:r>
        <w:t>En el siguiente apartado se describen sucintamente las etapas en que se ha dividido dicho desarrollo.</w:t>
      </w:r>
    </w:p>
    <w:p w:rsidR="00AC74AB" w:rsidRDefault="00AC74AB" w:rsidP="00D23E3E">
      <w:pPr>
        <w:pStyle w:val="AR1"/>
        <w:spacing w:before="120" w:after="120"/>
        <w:ind w:firstLine="0"/>
      </w:pPr>
    </w:p>
    <w:p w:rsidR="00D23E3E" w:rsidRDefault="00D23E3E" w:rsidP="00D23E3E">
      <w:pPr>
        <w:pStyle w:val="Ttulo2"/>
        <w:spacing w:before="120"/>
      </w:pPr>
      <w:bookmarkStart w:id="4" w:name="_Toc122288328"/>
      <w:r>
        <w:t>ETAPAS DEL DESARROLLO DEL PROYECTO.</w:t>
      </w:r>
      <w:bookmarkEnd w:id="4"/>
    </w:p>
    <w:p w:rsidR="00D23E3E" w:rsidRPr="00D23E3E" w:rsidRDefault="00D23E3E" w:rsidP="00D23E3E">
      <w:pPr>
        <w:pStyle w:val="ARPto01"/>
        <w:rPr>
          <w:b/>
          <w:u w:val="single"/>
        </w:rPr>
      </w:pPr>
      <w:r w:rsidRPr="00D23E3E">
        <w:rPr>
          <w:b/>
          <w:u w:val="single"/>
        </w:rPr>
        <w:t>Análisis de requisitos</w:t>
      </w:r>
    </w:p>
    <w:p w:rsidR="00D23E3E" w:rsidRDefault="00D23E3E" w:rsidP="00D23E3E">
      <w:pPr>
        <w:pStyle w:val="ARPto02"/>
      </w:pPr>
      <w:r>
        <w:t>Durante el análisis de la aplicación a generar se han de consensuar (en algunos aspectos con el Cliente) todos los requisitos del sistema. Son de dos tipos:</w:t>
      </w:r>
    </w:p>
    <w:p w:rsidR="00D23E3E" w:rsidRPr="0033474C" w:rsidRDefault="00D23E3E" w:rsidP="00D23E3E">
      <w:pPr>
        <w:pStyle w:val="ARPto03"/>
        <w:rPr>
          <w:b/>
        </w:rPr>
      </w:pPr>
      <w:r w:rsidRPr="0033474C">
        <w:rPr>
          <w:b/>
        </w:rPr>
        <w:t>Funcionales:</w:t>
      </w:r>
    </w:p>
    <w:p w:rsidR="00D23E3E" w:rsidRDefault="00D23E3E" w:rsidP="00D23E3E">
      <w:pPr>
        <w:pStyle w:val="ARPto04"/>
        <w:spacing w:before="0"/>
      </w:pPr>
      <w:r w:rsidRPr="00D23E3E">
        <w:t>Qué funciones ten</w:t>
      </w:r>
      <w:r>
        <w:t>drá que realizar la aplicación.</w:t>
      </w:r>
    </w:p>
    <w:p w:rsidR="00D23E3E" w:rsidRDefault="00D23E3E" w:rsidP="00D23E3E">
      <w:pPr>
        <w:pStyle w:val="ARPto04"/>
        <w:spacing w:before="0"/>
      </w:pPr>
      <w:r w:rsidRPr="00D23E3E">
        <w:t>Qué respuesta dará la aplicación ante todas las entradas.</w:t>
      </w:r>
    </w:p>
    <w:p w:rsidR="00D23E3E" w:rsidRPr="00D23E3E" w:rsidRDefault="00D23E3E" w:rsidP="00D23E3E">
      <w:pPr>
        <w:pStyle w:val="ARPto04"/>
        <w:spacing w:before="0"/>
      </w:pPr>
      <w:r w:rsidRPr="00D23E3E">
        <w:t>Cómo se comportará la aplicación ante situaciones inesperadas.</w:t>
      </w:r>
    </w:p>
    <w:p w:rsidR="00D23E3E" w:rsidRPr="0033474C" w:rsidRDefault="00D23E3E" w:rsidP="00D23E3E">
      <w:pPr>
        <w:pStyle w:val="ARPto03"/>
        <w:rPr>
          <w:b/>
        </w:rPr>
      </w:pPr>
      <w:r w:rsidRPr="0033474C">
        <w:rPr>
          <w:b/>
        </w:rPr>
        <w:t>NO funcionales:</w:t>
      </w:r>
    </w:p>
    <w:p w:rsidR="00D23E3E" w:rsidRDefault="00D23E3E" w:rsidP="00D23E3E">
      <w:pPr>
        <w:pStyle w:val="ARPto04"/>
        <w:spacing w:before="0"/>
      </w:pPr>
      <w:r w:rsidRPr="00D23E3E">
        <w:t>Tiempos de respuesta del programa</w:t>
      </w:r>
      <w:r>
        <w:t>.</w:t>
      </w:r>
    </w:p>
    <w:p w:rsidR="00D23E3E" w:rsidRDefault="00D23E3E" w:rsidP="00D23E3E">
      <w:pPr>
        <w:pStyle w:val="ARPto04"/>
        <w:spacing w:before="0"/>
      </w:pPr>
      <w:r>
        <w:t>L</w:t>
      </w:r>
      <w:r w:rsidRPr="00D23E3E">
        <w:t>egislación aplicable</w:t>
      </w:r>
      <w:r>
        <w:t>.</w:t>
      </w:r>
    </w:p>
    <w:p w:rsidR="00D23E3E" w:rsidRPr="00D23E3E" w:rsidRDefault="00D23E3E" w:rsidP="00D23E3E">
      <w:pPr>
        <w:pStyle w:val="ARPto04"/>
        <w:spacing w:before="0"/>
      </w:pPr>
      <w:r>
        <w:t>T</w:t>
      </w:r>
      <w:r w:rsidRPr="00D23E3E">
        <w:t>ratamiento ante la simultaneidad de peticiones, etc.</w:t>
      </w:r>
    </w:p>
    <w:p w:rsidR="00D23E3E" w:rsidRPr="00D23E3E" w:rsidRDefault="00D23E3E" w:rsidP="00D23E3E">
      <w:pPr>
        <w:pStyle w:val="ARPto01"/>
        <w:rPr>
          <w:b/>
          <w:u w:val="single"/>
        </w:rPr>
      </w:pPr>
      <w:r w:rsidRPr="00D23E3E">
        <w:rPr>
          <w:b/>
          <w:u w:val="single"/>
        </w:rPr>
        <w:t>Diseño</w:t>
      </w:r>
    </w:p>
    <w:p w:rsidR="00D23E3E" w:rsidRDefault="00D23E3E" w:rsidP="00D23E3E">
      <w:pPr>
        <w:pStyle w:val="ARPto02"/>
      </w:pPr>
      <w:r>
        <w:t>En esta fase el sistema se divide en partes y se determina la función de cada una.</w:t>
      </w:r>
    </w:p>
    <w:p w:rsidR="00D23E3E" w:rsidRDefault="00D23E3E" w:rsidP="00D23E3E">
      <w:pPr>
        <w:pStyle w:val="ARPto02"/>
      </w:pPr>
      <w:r>
        <w:t>Se realizan los ALGORITMOS necesarios para el cumplimiento de los requisitos planteados en la fase anterior y se definen las HERRAMIENTAS a utilizar en la codificación.</w:t>
      </w:r>
    </w:p>
    <w:p w:rsidR="00D23E3E" w:rsidRPr="00D23E3E" w:rsidRDefault="00D23E3E" w:rsidP="00D23E3E">
      <w:pPr>
        <w:pStyle w:val="ARPto01"/>
        <w:rPr>
          <w:b/>
          <w:u w:val="single"/>
        </w:rPr>
      </w:pPr>
      <w:r w:rsidRPr="00D23E3E">
        <w:rPr>
          <w:b/>
          <w:u w:val="single"/>
        </w:rPr>
        <w:t>Codificación y Compilación</w:t>
      </w:r>
    </w:p>
    <w:p w:rsidR="00D23E3E" w:rsidRDefault="00D23E3E" w:rsidP="00D23E3E">
      <w:pPr>
        <w:pStyle w:val="ARPto02"/>
      </w:pPr>
      <w:r>
        <w:t>Consiste en implementar el CÓDIGO FUENTE y, a partir de él, obtener los ficheros del CÓDIGO MÁQUINA que es capaz de entender el ordenador.</w:t>
      </w:r>
    </w:p>
    <w:p w:rsidR="00D23E3E" w:rsidRPr="00D23E3E" w:rsidRDefault="00D23E3E" w:rsidP="00D23E3E">
      <w:pPr>
        <w:pStyle w:val="ARPto01"/>
        <w:rPr>
          <w:b/>
          <w:u w:val="single"/>
        </w:rPr>
      </w:pPr>
      <w:r w:rsidRPr="00D23E3E">
        <w:rPr>
          <w:b/>
          <w:u w:val="single"/>
        </w:rPr>
        <w:t>Pruebas</w:t>
      </w:r>
    </w:p>
    <w:p w:rsidR="00D23E3E" w:rsidRDefault="00D23E3E" w:rsidP="00D23E3E">
      <w:pPr>
        <w:pStyle w:val="ARPto02"/>
      </w:pPr>
      <w:r w:rsidRPr="00002AC4">
        <w:t xml:space="preserve">Los elementos, ya programados, se enlazan para componer el sistema y se comprueba que </w:t>
      </w:r>
      <w:r>
        <w:t xml:space="preserve">éste </w:t>
      </w:r>
      <w:r w:rsidRPr="00002AC4">
        <w:t>funciona correctamente y que cumple con los requisitos, antes de ser entregado al usuario final.</w:t>
      </w:r>
    </w:p>
    <w:p w:rsidR="00D23E3E" w:rsidRPr="00D23E3E" w:rsidRDefault="00D23E3E" w:rsidP="00D23E3E">
      <w:pPr>
        <w:pStyle w:val="ARPto01"/>
        <w:rPr>
          <w:b/>
          <w:u w:val="single"/>
        </w:rPr>
      </w:pPr>
      <w:r w:rsidRPr="00D23E3E">
        <w:rPr>
          <w:b/>
          <w:u w:val="single"/>
        </w:rPr>
        <w:t>Verificación con el Cliente</w:t>
      </w:r>
    </w:p>
    <w:p w:rsidR="00D23E3E" w:rsidRDefault="00D23E3E" w:rsidP="00D23E3E">
      <w:pPr>
        <w:pStyle w:val="ARPto02"/>
      </w:pPr>
      <w:r w:rsidRPr="00002AC4">
        <w:t>Instalamos, configuramos y probamos la aplica</w:t>
      </w:r>
      <w:r>
        <w:t>ción en los equipos del cliente, confirmando que cumple totalmente con los requisitos y funcionalidades que se había planteado en origen.</w:t>
      </w:r>
    </w:p>
    <w:p w:rsidR="00D23E3E" w:rsidRPr="00D23E3E" w:rsidRDefault="00D23E3E" w:rsidP="00D23E3E">
      <w:pPr>
        <w:pStyle w:val="ARPto01"/>
        <w:rPr>
          <w:b/>
          <w:u w:val="single"/>
        </w:rPr>
      </w:pPr>
      <w:r w:rsidRPr="00D23E3E">
        <w:rPr>
          <w:b/>
          <w:u w:val="single"/>
        </w:rPr>
        <w:t>Documentación</w:t>
      </w:r>
    </w:p>
    <w:p w:rsidR="00D23E3E" w:rsidRDefault="00D23E3E" w:rsidP="00D23E3E">
      <w:pPr>
        <w:pStyle w:val="ARPto02"/>
      </w:pPr>
      <w:r>
        <w:t>En esta etapa se hace la composición del conjunto de documentos que han ido generando las fases anteriores; para su distribución (de partes o del todo) a los distintos estamentos que intervienen en el proyecto (incluido el cliente)</w:t>
      </w:r>
    </w:p>
    <w:p w:rsidR="00D23E3E" w:rsidRPr="00D23E3E" w:rsidRDefault="00D23E3E" w:rsidP="00D23E3E">
      <w:pPr>
        <w:pStyle w:val="ARPto01"/>
        <w:rPr>
          <w:b/>
          <w:u w:val="single"/>
        </w:rPr>
      </w:pPr>
      <w:r w:rsidRPr="00D23E3E">
        <w:rPr>
          <w:b/>
          <w:u w:val="single"/>
        </w:rPr>
        <w:t>Explotación</w:t>
      </w:r>
    </w:p>
    <w:p w:rsidR="00D23E3E" w:rsidRDefault="00D23E3E" w:rsidP="00D23E3E">
      <w:pPr>
        <w:pStyle w:val="ARPto02"/>
      </w:pPr>
      <w:r>
        <w:t>En esta fase el cliente hace uso de la aplicación.</w:t>
      </w:r>
    </w:p>
    <w:p w:rsidR="00D23E3E" w:rsidRPr="00D23E3E" w:rsidRDefault="00D23E3E" w:rsidP="00D23E3E">
      <w:pPr>
        <w:pStyle w:val="ARPto01"/>
        <w:rPr>
          <w:b/>
          <w:u w:val="single"/>
        </w:rPr>
      </w:pPr>
      <w:r w:rsidRPr="00D23E3E">
        <w:rPr>
          <w:b/>
          <w:u w:val="single"/>
        </w:rPr>
        <w:t>Mantenimiento</w:t>
      </w:r>
    </w:p>
    <w:p w:rsidR="00D23E3E" w:rsidRDefault="00D23E3E" w:rsidP="00D23E3E">
      <w:pPr>
        <w:pStyle w:val="ARPto02"/>
      </w:pPr>
      <w:r>
        <w:t>Se mantiene contacto con el cliente para actualizar y modificar la aplicación en un futuro.</w:t>
      </w:r>
    </w:p>
    <w:p w:rsidR="00D23E3E" w:rsidRDefault="00D23E3E" w:rsidP="00D23E3E">
      <w:pPr>
        <w:pStyle w:val="ARPto02"/>
      </w:pPr>
      <w:r>
        <w:t xml:space="preserve">También incluye posibles modificaciones al producto, generando versiones mejoradas del mismo. </w:t>
      </w:r>
    </w:p>
    <w:p w:rsidR="00D23E3E" w:rsidRDefault="00D23E3E" w:rsidP="00D23E3E">
      <w:pPr>
        <w:pStyle w:val="AR1"/>
      </w:pPr>
      <w:r>
        <w:t>Vamos a hacer el seguimiento pormenorizado de cada una de estas etapas (o fases) en nuestro proyecto en particular.</w:t>
      </w:r>
    </w:p>
    <w:p w:rsidR="00D23E3E" w:rsidRDefault="00D23E3E" w:rsidP="00D23E3E">
      <w:pPr>
        <w:spacing w:before="120" w:after="120"/>
        <w:ind w:left="0" w:firstLine="0"/>
      </w:pPr>
    </w:p>
    <w:p w:rsidR="004F4DC4" w:rsidRDefault="004F4DC4" w:rsidP="00D23E3E">
      <w:pPr>
        <w:spacing w:before="120" w:after="120"/>
        <w:ind w:left="0" w:firstLine="0"/>
        <w:sectPr w:rsidR="004F4DC4" w:rsidSect="004A4AA1">
          <w:footerReference w:type="default" r:id="rId11"/>
          <w:pgSz w:w="11906" w:h="16838"/>
          <w:pgMar w:top="1134" w:right="707" w:bottom="1418" w:left="1418" w:header="142" w:footer="0" w:gutter="0"/>
          <w:pgNumType w:start="1"/>
          <w:cols w:space="708"/>
          <w:docGrid w:linePitch="360"/>
        </w:sectPr>
      </w:pPr>
    </w:p>
    <w:p w:rsidR="00812DC1" w:rsidRDefault="00812DC1" w:rsidP="00812DC1">
      <w:pPr>
        <w:ind w:left="0" w:firstLine="0"/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9049"/>
      </w:tblGrid>
      <w:tr w:rsidR="00812DC1" w:rsidRPr="00557BE3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Pr="009F4C34" w:rsidRDefault="00812DC1" w:rsidP="002D2BAD">
            <w:pPr>
              <w:ind w:left="0" w:firstLine="0"/>
            </w:pPr>
          </w:p>
        </w:tc>
      </w:tr>
      <w:tr w:rsidR="00812DC1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Default="00097BD5" w:rsidP="00C557D9">
            <w:pPr>
              <w:pStyle w:val="Ttulo2"/>
              <w:jc w:val="right"/>
              <w:outlineLvl w:val="1"/>
            </w:pPr>
            <w:bookmarkStart w:id="5" w:name="_Toc122288329"/>
            <w:r>
              <w:t>PROYECTO “</w:t>
            </w:r>
            <w:r w:rsidR="00C557D9">
              <w:t>CERTÁMENES MURCIANOS</w:t>
            </w:r>
            <w:r>
              <w:t>”</w:t>
            </w:r>
            <w:bookmarkEnd w:id="5"/>
          </w:p>
        </w:tc>
      </w:tr>
      <w:tr w:rsidR="00812DC1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Default="00812DC1" w:rsidP="002D2BAD">
            <w:pPr>
              <w:ind w:left="0" w:firstLine="0"/>
            </w:pPr>
          </w:p>
        </w:tc>
      </w:tr>
      <w:tr w:rsidR="00812DC1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Default="00812DC1" w:rsidP="002D2BAD">
            <w:pPr>
              <w:ind w:left="0" w:firstLine="0"/>
            </w:pPr>
          </w:p>
        </w:tc>
      </w:tr>
      <w:tr w:rsidR="00812DC1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Default="00812DC1" w:rsidP="002D2BAD">
            <w:pPr>
              <w:ind w:left="0" w:firstLine="0"/>
            </w:pPr>
          </w:p>
        </w:tc>
      </w:tr>
      <w:tr w:rsidR="00812DC1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Default="00812DC1" w:rsidP="002D2BAD">
            <w:pPr>
              <w:ind w:left="0" w:firstLine="0"/>
            </w:pPr>
          </w:p>
        </w:tc>
      </w:tr>
      <w:tr w:rsidR="00812DC1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Default="00812DC1" w:rsidP="002D2BAD">
            <w:pPr>
              <w:ind w:left="0" w:firstLine="0"/>
            </w:pPr>
          </w:p>
        </w:tc>
      </w:tr>
      <w:tr w:rsidR="00812DC1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Default="00812DC1" w:rsidP="002D2BAD">
            <w:pPr>
              <w:ind w:left="0" w:firstLine="0"/>
            </w:pPr>
          </w:p>
        </w:tc>
      </w:tr>
      <w:tr w:rsidR="00812DC1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Default="00812DC1" w:rsidP="002D2BAD">
            <w:pPr>
              <w:ind w:left="0" w:firstLine="0"/>
            </w:pPr>
          </w:p>
        </w:tc>
      </w:tr>
      <w:tr w:rsidR="00812DC1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Default="00812DC1" w:rsidP="002D2BAD">
            <w:pPr>
              <w:ind w:left="0" w:firstLine="0"/>
            </w:pPr>
          </w:p>
        </w:tc>
      </w:tr>
      <w:tr w:rsidR="00812DC1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Default="00812DC1" w:rsidP="002D2BAD">
            <w:pPr>
              <w:ind w:left="0" w:firstLine="0"/>
            </w:pPr>
          </w:p>
        </w:tc>
      </w:tr>
      <w:tr w:rsidR="00812DC1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Default="00812DC1" w:rsidP="002D2BAD">
            <w:pPr>
              <w:ind w:left="0" w:firstLine="0"/>
            </w:pPr>
          </w:p>
        </w:tc>
      </w:tr>
      <w:tr w:rsidR="00812DC1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Default="00812DC1" w:rsidP="002D2BAD">
            <w:pPr>
              <w:ind w:left="0" w:firstLine="0"/>
            </w:pPr>
          </w:p>
        </w:tc>
      </w:tr>
      <w:tr w:rsidR="00812DC1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Default="00812DC1" w:rsidP="002D2BAD">
            <w:pPr>
              <w:ind w:left="0" w:firstLine="0"/>
            </w:pPr>
          </w:p>
        </w:tc>
      </w:tr>
      <w:tr w:rsidR="00812DC1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Default="00812DC1" w:rsidP="002D2BAD">
            <w:pPr>
              <w:ind w:left="0" w:firstLine="0"/>
            </w:pPr>
          </w:p>
        </w:tc>
      </w:tr>
      <w:tr w:rsidR="00812DC1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Default="00812DC1" w:rsidP="002D2BAD">
            <w:pPr>
              <w:ind w:left="0" w:firstLine="0"/>
            </w:pPr>
          </w:p>
        </w:tc>
      </w:tr>
      <w:tr w:rsidR="00812DC1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Default="00812DC1" w:rsidP="002D2BAD">
            <w:pPr>
              <w:ind w:left="0" w:firstLine="0"/>
            </w:pPr>
          </w:p>
        </w:tc>
      </w:tr>
      <w:tr w:rsidR="00812DC1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Default="00812DC1" w:rsidP="002D2BAD">
            <w:pPr>
              <w:ind w:left="0" w:firstLine="0"/>
            </w:pPr>
          </w:p>
        </w:tc>
      </w:tr>
      <w:tr w:rsidR="00812DC1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Default="00812DC1" w:rsidP="002D2BAD">
            <w:pPr>
              <w:ind w:left="0" w:firstLine="0"/>
            </w:pPr>
          </w:p>
        </w:tc>
      </w:tr>
      <w:tr w:rsidR="00812DC1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Default="00812DC1" w:rsidP="002D2BAD">
            <w:pPr>
              <w:ind w:left="0" w:firstLine="0"/>
            </w:pPr>
          </w:p>
        </w:tc>
      </w:tr>
      <w:tr w:rsidR="00812DC1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Default="00812DC1" w:rsidP="002D2BAD">
            <w:pPr>
              <w:ind w:left="0" w:firstLine="0"/>
            </w:pPr>
          </w:p>
        </w:tc>
      </w:tr>
      <w:tr w:rsidR="00812DC1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812DC1" w:rsidRDefault="00812DC1" w:rsidP="002D2BAD">
            <w:pPr>
              <w:ind w:left="0" w:firstLine="0"/>
            </w:pPr>
          </w:p>
        </w:tc>
      </w:tr>
      <w:tr w:rsidR="00812DC1" w:rsidRPr="003C027A" w:rsidTr="002D2BAD">
        <w:tc>
          <w:tcPr>
            <w:tcW w:w="904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812DC1" w:rsidRPr="003C027A" w:rsidRDefault="00097BD5" w:rsidP="002D2BAD">
            <w:pPr>
              <w:ind w:left="0" w:firstLine="0"/>
              <w:jc w:val="right"/>
              <w:rPr>
                <w:rFonts w:ascii="Swis721 BlkCn BT" w:hAnsi="Swis721 BlkCn BT"/>
                <w:sz w:val="36"/>
              </w:rPr>
            </w:pPr>
            <w:r>
              <w:rPr>
                <w:rFonts w:ascii="Swis721 BlkCn BT" w:hAnsi="Swis721 BlkCn BT"/>
                <w:sz w:val="36"/>
              </w:rPr>
              <w:t>Documentación</w:t>
            </w:r>
          </w:p>
        </w:tc>
      </w:tr>
      <w:tr w:rsidR="00812DC1" w:rsidRPr="003C027A" w:rsidTr="002D2BAD">
        <w:tc>
          <w:tcPr>
            <w:tcW w:w="9049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812DC1" w:rsidRPr="003C027A" w:rsidRDefault="00097BD5" w:rsidP="00C557D9">
            <w:pPr>
              <w:ind w:left="0" w:firstLine="0"/>
              <w:jc w:val="right"/>
              <w:rPr>
                <w:rFonts w:ascii="Swis721 BlkCn BT" w:hAnsi="Swis721 BlkCn BT"/>
                <w:sz w:val="36"/>
              </w:rPr>
            </w:pPr>
            <w:r>
              <w:rPr>
                <w:rFonts w:ascii="Swis721 BlkCn BT" w:hAnsi="Swis721 BlkCn BT"/>
                <w:sz w:val="36"/>
              </w:rPr>
              <w:t xml:space="preserve">PROYECTO </w:t>
            </w:r>
            <w:r w:rsidR="00C557D9">
              <w:rPr>
                <w:rFonts w:ascii="Swis721 BlkCn BT" w:hAnsi="Swis721 BlkCn BT"/>
                <w:sz w:val="36"/>
              </w:rPr>
              <w:t>“CERTÁMENES MURCIANOS”</w:t>
            </w:r>
          </w:p>
        </w:tc>
      </w:tr>
    </w:tbl>
    <w:p w:rsidR="00812DC1" w:rsidRDefault="00812DC1" w:rsidP="00812DC1">
      <w:pPr>
        <w:spacing w:after="160" w:line="259" w:lineRule="auto"/>
        <w:ind w:left="0" w:firstLine="0"/>
        <w:jc w:val="left"/>
      </w:pPr>
      <w:r>
        <w:br w:type="page"/>
      </w:r>
    </w:p>
    <w:p w:rsidR="004F4DC4" w:rsidRDefault="004F4DC4" w:rsidP="00D23E3E">
      <w:pPr>
        <w:spacing w:before="120" w:after="120"/>
        <w:ind w:left="0" w:firstLine="0"/>
      </w:pPr>
    </w:p>
    <w:p w:rsidR="00097BD5" w:rsidRDefault="00097BD5" w:rsidP="00097BD5">
      <w:pPr>
        <w:pStyle w:val="Ttulo3"/>
      </w:pPr>
      <w:bookmarkStart w:id="6" w:name="_Toc122288330"/>
      <w:r>
        <w:t>Análisis de REQUISITOS.</w:t>
      </w:r>
      <w:bookmarkEnd w:id="6"/>
    </w:p>
    <w:p w:rsidR="00D66C4E" w:rsidRDefault="00BE4D91" w:rsidP="00812DC1">
      <w:pPr>
        <w:pStyle w:val="AR11"/>
      </w:pPr>
      <w:r>
        <w:t>Los requerimientos del proyecto</w:t>
      </w:r>
      <w:r w:rsidR="00E87B79">
        <w:t xml:space="preserve">, </w:t>
      </w:r>
      <w:r w:rsidR="004E10BD">
        <w:t>en nuestro caso en particular, son:</w:t>
      </w:r>
    </w:p>
    <w:p w:rsidR="004E10BD" w:rsidRPr="004E10BD" w:rsidRDefault="004E10BD" w:rsidP="00812DC1">
      <w:pPr>
        <w:pStyle w:val="ARPto01"/>
      </w:pPr>
      <w:r w:rsidRPr="004E10BD">
        <w:t>Funcionales:</w:t>
      </w:r>
    </w:p>
    <w:p w:rsidR="004E10BD" w:rsidRDefault="004E10BD" w:rsidP="00812DC1">
      <w:pPr>
        <w:pStyle w:val="ARPto02"/>
      </w:pPr>
      <w:r>
        <w:t>Almacenar información de sus TRABAJADORES:</w:t>
      </w:r>
    </w:p>
    <w:p w:rsidR="004E10BD" w:rsidRDefault="004E10BD" w:rsidP="00812DC1">
      <w:pPr>
        <w:pStyle w:val="ARPto03"/>
      </w:pPr>
      <w:r>
        <w:t>DNI,</w:t>
      </w:r>
    </w:p>
    <w:p w:rsidR="004E10BD" w:rsidRDefault="004E10BD" w:rsidP="00812DC1">
      <w:pPr>
        <w:pStyle w:val="ARPto03"/>
      </w:pPr>
      <w:r>
        <w:t>Nombre</w:t>
      </w:r>
    </w:p>
    <w:p w:rsidR="004E10BD" w:rsidRDefault="004E10BD" w:rsidP="00812DC1">
      <w:pPr>
        <w:pStyle w:val="ARPto03"/>
      </w:pPr>
      <w:r>
        <w:t>Apellidos</w:t>
      </w:r>
    </w:p>
    <w:p w:rsidR="004E10BD" w:rsidRDefault="004E10BD" w:rsidP="00812DC1">
      <w:pPr>
        <w:pStyle w:val="ARPto03"/>
      </w:pPr>
      <w:r>
        <w:t>Número de la Seguridad Social</w:t>
      </w:r>
    </w:p>
    <w:p w:rsidR="004E10BD" w:rsidRDefault="004E10BD" w:rsidP="00812DC1">
      <w:pPr>
        <w:pStyle w:val="ARPto03"/>
      </w:pPr>
      <w:r>
        <w:t>Fecha de nacimiento</w:t>
      </w:r>
    </w:p>
    <w:p w:rsidR="004E10BD" w:rsidRDefault="004E10BD" w:rsidP="00812DC1">
      <w:pPr>
        <w:pStyle w:val="ARPto03"/>
      </w:pPr>
      <w:r>
        <w:t>Teléfono y</w:t>
      </w:r>
    </w:p>
    <w:p w:rsidR="004E10BD" w:rsidRDefault="004E10BD" w:rsidP="00812DC1">
      <w:pPr>
        <w:pStyle w:val="ARPto03"/>
      </w:pPr>
      <w:r>
        <w:t>Localidad</w:t>
      </w:r>
    </w:p>
    <w:p w:rsidR="004E10BD" w:rsidRDefault="004E10BD" w:rsidP="00812DC1">
      <w:pPr>
        <w:pStyle w:val="ARPto02"/>
      </w:pPr>
      <w:r>
        <w:t xml:space="preserve">Almacenar información de </w:t>
      </w:r>
      <w:r w:rsidRPr="004E10BD">
        <w:t>PRODUCTOS</w:t>
      </w:r>
      <w:r>
        <w:t>:</w:t>
      </w:r>
    </w:p>
    <w:p w:rsidR="004E10BD" w:rsidRDefault="004E10BD" w:rsidP="00812DC1">
      <w:pPr>
        <w:pStyle w:val="ARPto03"/>
      </w:pPr>
      <w:r>
        <w:t>C</w:t>
      </w:r>
      <w:r w:rsidRPr="004E10BD">
        <w:t>ódigo</w:t>
      </w:r>
    </w:p>
    <w:p w:rsidR="004E10BD" w:rsidRDefault="004E10BD" w:rsidP="00812DC1">
      <w:pPr>
        <w:pStyle w:val="ARPto03"/>
      </w:pPr>
      <w:r>
        <w:t>M</w:t>
      </w:r>
      <w:r w:rsidRPr="004E10BD">
        <w:t>arca</w:t>
      </w:r>
    </w:p>
    <w:p w:rsidR="004E10BD" w:rsidRDefault="004E10BD" w:rsidP="00812DC1">
      <w:pPr>
        <w:pStyle w:val="ARPto03"/>
      </w:pPr>
      <w:r>
        <w:t>N</w:t>
      </w:r>
      <w:r w:rsidRPr="004E10BD">
        <w:t>ombre comercial</w:t>
      </w:r>
    </w:p>
    <w:p w:rsidR="004E10BD" w:rsidRDefault="004E10BD" w:rsidP="00812DC1">
      <w:pPr>
        <w:pStyle w:val="ARPto03"/>
      </w:pPr>
      <w:r>
        <w:t>P</w:t>
      </w:r>
      <w:r w:rsidRPr="004E10BD">
        <w:t>recio</w:t>
      </w:r>
    </w:p>
    <w:p w:rsidR="004E10BD" w:rsidRDefault="004E10BD" w:rsidP="00812DC1">
      <w:pPr>
        <w:pStyle w:val="ARPto03"/>
      </w:pPr>
      <w:r>
        <w:t>C</w:t>
      </w:r>
      <w:r w:rsidRPr="004E10BD">
        <w:t>antidad</w:t>
      </w:r>
      <w:r>
        <w:t xml:space="preserve"> (*1)</w:t>
      </w:r>
      <w:r w:rsidRPr="004E10BD">
        <w:t>.</w:t>
      </w:r>
    </w:p>
    <w:p w:rsidR="00B346E7" w:rsidRDefault="00B346E7" w:rsidP="00812DC1">
      <w:pPr>
        <w:pStyle w:val="ARPto02"/>
      </w:pPr>
      <w:r>
        <w:t>Control de ALMACÉN:</w:t>
      </w:r>
    </w:p>
    <w:p w:rsidR="00B346E7" w:rsidRDefault="00F97DD3" w:rsidP="00812DC1">
      <w:pPr>
        <w:pStyle w:val="ARPto03"/>
      </w:pPr>
      <w:r>
        <w:t>Controlar el stock de productos en almacén.</w:t>
      </w:r>
    </w:p>
    <w:p w:rsidR="00F97DD3" w:rsidRDefault="00F97DD3" w:rsidP="00812DC1">
      <w:pPr>
        <w:pStyle w:val="ARPto03"/>
      </w:pPr>
      <w:r>
        <w:t>Controlar precios de los productos y ofrecer la posibilidad de operar con ellos. (*2)</w:t>
      </w:r>
    </w:p>
    <w:p w:rsidR="00096BD2" w:rsidRDefault="00096BD2" w:rsidP="00812DC1">
      <w:pPr>
        <w:pStyle w:val="ARPto03"/>
      </w:pPr>
      <w:r>
        <w:t>Operar con lector de código de barras.</w:t>
      </w:r>
    </w:p>
    <w:p w:rsidR="00F97DD3" w:rsidRDefault="00F97DD3" w:rsidP="00812DC1">
      <w:pPr>
        <w:pStyle w:val="ARPto02"/>
      </w:pPr>
      <w:r>
        <w:t>Control de VENTAS y FACTURACIÓN:</w:t>
      </w:r>
    </w:p>
    <w:p w:rsidR="00F97DD3" w:rsidRDefault="004E10BD" w:rsidP="00812DC1">
      <w:pPr>
        <w:pStyle w:val="ARPto03"/>
      </w:pPr>
      <w:r>
        <w:t>Proporcionar facturas de las ventas.</w:t>
      </w:r>
      <w:r w:rsidR="00F97DD3">
        <w:t xml:space="preserve"> (*3)</w:t>
      </w:r>
      <w:r w:rsidR="00F97DD3" w:rsidRPr="00F97DD3">
        <w:t xml:space="preserve"> </w:t>
      </w:r>
    </w:p>
    <w:p w:rsidR="00F97DD3" w:rsidRDefault="00096BD2" w:rsidP="00812DC1">
      <w:pPr>
        <w:pStyle w:val="ARPto03"/>
      </w:pPr>
      <w:r>
        <w:t xml:space="preserve">Posibilidad de pago </w:t>
      </w:r>
      <w:r w:rsidR="00F97DD3">
        <w:t>con tarjetas de crédito</w:t>
      </w:r>
      <w:r w:rsidR="00F97DD3" w:rsidRPr="00F97DD3">
        <w:t xml:space="preserve"> </w:t>
      </w:r>
    </w:p>
    <w:p w:rsidR="004E10BD" w:rsidRDefault="00F97DD3" w:rsidP="00812DC1">
      <w:pPr>
        <w:pStyle w:val="ARPto03"/>
      </w:pPr>
      <w:r>
        <w:t>Llevar la cuenta de lo que vende cada trabajador.</w:t>
      </w:r>
    </w:p>
    <w:p w:rsidR="004E10BD" w:rsidRPr="004E10BD" w:rsidRDefault="004E10BD" w:rsidP="00812DC1">
      <w:pPr>
        <w:pStyle w:val="ARPto01"/>
      </w:pPr>
      <w:r w:rsidRPr="004E10BD">
        <w:t>NO Funcionales:</w:t>
      </w:r>
      <w:r w:rsidR="004E14D2">
        <w:t xml:space="preserve"> (*</w:t>
      </w:r>
      <w:r w:rsidR="00DD384A">
        <w:t>5</w:t>
      </w:r>
      <w:r w:rsidR="004E14D2">
        <w:t>)</w:t>
      </w:r>
    </w:p>
    <w:p w:rsidR="004E10BD" w:rsidRDefault="004E10BD" w:rsidP="00812DC1">
      <w:pPr>
        <w:pStyle w:val="ARPto02"/>
      </w:pPr>
      <w:r>
        <w:t>El tiempo de respuesta de la aplicación ha de ser lo menor posible.</w:t>
      </w:r>
    </w:p>
    <w:p w:rsidR="004E10BD" w:rsidRDefault="004E10BD" w:rsidP="00812DC1">
      <w:pPr>
        <w:pStyle w:val="ARPto02"/>
      </w:pPr>
      <w:r>
        <w:t>No se podrán procesar dos peticiones a la vez, aunque haya varios equipos funcionando simultáneamente.</w:t>
      </w:r>
    </w:p>
    <w:p w:rsidR="004E10BD" w:rsidRPr="00812DC1" w:rsidRDefault="00940861" w:rsidP="00812DC1">
      <w:pPr>
        <w:pStyle w:val="ARPto01"/>
      </w:pPr>
      <w:r w:rsidRPr="00812DC1">
        <w:t>Hay una serie de matizaciones a resolver con el Cliente (sería en reuniones posteriores):</w:t>
      </w:r>
    </w:p>
    <w:p w:rsidR="00940861" w:rsidRDefault="00940861" w:rsidP="00812DC1">
      <w:pPr>
        <w:pStyle w:val="ARPto02"/>
      </w:pPr>
      <w:r>
        <w:t>(*1): Establecer la CANTIDAD como la diferencia entre ENTRADAS en ALMACÉN y SALIDAS de ALMACÉN, así como las FECHAS DE ENTRADA de cada unidad de PRODUCTO. Ello conllevaría la creación de un segundo CÓDIGO_2 específico de cada unidad de producto y relacionado jerárquicamente con el CÓDIGO_1 genérico del producto en cuestión.</w:t>
      </w:r>
    </w:p>
    <w:p w:rsidR="00940861" w:rsidRDefault="00940861" w:rsidP="00812DC1">
      <w:pPr>
        <w:pStyle w:val="ARPto02"/>
      </w:pPr>
      <w:r>
        <w:t xml:space="preserve">(*2): Habría que plantear al cliente la posibilidad de que un producto pueda tener VARIOS PRECIOS </w:t>
      </w:r>
      <w:r w:rsidR="008A4D44">
        <w:t>debidos a múltiples cuestiones:</w:t>
      </w:r>
    </w:p>
    <w:p w:rsidR="008A4D44" w:rsidRDefault="008A4D44" w:rsidP="00812DC1">
      <w:pPr>
        <w:pStyle w:val="ARPto03"/>
      </w:pPr>
      <w:r>
        <w:t>Diferentes COSTES DE COMPRA (según diferentes remesas)</w:t>
      </w:r>
    </w:p>
    <w:p w:rsidR="008A4D44" w:rsidRDefault="008A4D44" w:rsidP="00812DC1">
      <w:pPr>
        <w:pStyle w:val="ARPto03"/>
      </w:pPr>
      <w:r>
        <w:t>Diferentes PRECIOS DE VENTA (descuentos promocionales, dependencia del TIPO DE CLIENTE, de la CADUCIDAD del producto, de PRECIOS DE OCASIÓN tipo Black Friday, etc...)</w:t>
      </w:r>
    </w:p>
    <w:p w:rsidR="008A4D44" w:rsidRDefault="008A4D44" w:rsidP="00812DC1">
      <w:pPr>
        <w:pStyle w:val="ARPto02"/>
      </w:pPr>
      <w:r>
        <w:t>(*3): Establecer un CONTROL DE CLIENTES con todos sus datos; no sólo para facturación sino por fidelización, captación o acuerdos de descuentos específicos.</w:t>
      </w:r>
    </w:p>
    <w:p w:rsidR="004E10BD" w:rsidRDefault="004E14D2" w:rsidP="00812DC1">
      <w:pPr>
        <w:pStyle w:val="ARPto02"/>
      </w:pPr>
      <w:r>
        <w:t>(*4): Otros aspectos NO funcionales:</w:t>
      </w:r>
    </w:p>
    <w:p w:rsidR="004E14D2" w:rsidRDefault="004E14D2" w:rsidP="00812DC1">
      <w:pPr>
        <w:pStyle w:val="ARPto03"/>
      </w:pPr>
      <w:r>
        <w:t>Nº de terminales en que se va a operar y cuántos servidores se van a dispone</w:t>
      </w:r>
      <w:r w:rsidR="00EC58C6">
        <w:t>r</w:t>
      </w:r>
      <w:r>
        <w:t>.</w:t>
      </w:r>
    </w:p>
    <w:p w:rsidR="004E14D2" w:rsidRDefault="004E14D2" w:rsidP="00812DC1">
      <w:pPr>
        <w:pStyle w:val="ARPto03"/>
      </w:pPr>
      <w:r>
        <w:t xml:space="preserve">Redes locales y redes </w:t>
      </w:r>
      <w:proofErr w:type="spellStart"/>
      <w:r w:rsidR="00EC58C6">
        <w:t>Wi</w:t>
      </w:r>
      <w:proofErr w:type="spellEnd"/>
      <w:r w:rsidR="00EC58C6">
        <w:t>-Fi</w:t>
      </w:r>
    </w:p>
    <w:p w:rsidR="00EC58C6" w:rsidRDefault="00EC58C6" w:rsidP="00812DC1">
      <w:pPr>
        <w:pStyle w:val="ARPto03"/>
      </w:pPr>
      <w:r>
        <w:t xml:space="preserve">Se va a realizar venta </w:t>
      </w:r>
      <w:r w:rsidR="00037EA7">
        <w:t>“</w:t>
      </w:r>
      <w:proofErr w:type="spellStart"/>
      <w:r>
        <w:t>On</w:t>
      </w:r>
      <w:proofErr w:type="spellEnd"/>
      <w:r>
        <w:t xml:space="preserve"> Line</w:t>
      </w:r>
      <w:r w:rsidR="00037EA7">
        <w:t>”</w:t>
      </w:r>
      <w:r>
        <w:t xml:space="preserve"> con servicio ininterrumpido24/7?</w:t>
      </w:r>
    </w:p>
    <w:p w:rsidR="00EC58C6" w:rsidRDefault="00EC58C6" w:rsidP="00812DC1">
      <w:pPr>
        <w:pStyle w:val="ARPto03"/>
      </w:pPr>
      <w:r>
        <w:t>Se va a disponer de sistema de FACTURACIÓN ELECTRÓNICA (firma digital)</w:t>
      </w:r>
      <w:proofErr w:type="gramStart"/>
      <w:r>
        <w:t>?</w:t>
      </w:r>
      <w:proofErr w:type="gramEnd"/>
    </w:p>
    <w:p w:rsidR="00F12239" w:rsidRDefault="00F12239" w:rsidP="00812DC1">
      <w:pPr>
        <w:pStyle w:val="ARPto03"/>
      </w:pPr>
      <w:r>
        <w:t>Hay previsión de ABRIR NUEVAS TIENDAS</w:t>
      </w:r>
      <w:proofErr w:type="gramStart"/>
      <w:r>
        <w:t>?</w:t>
      </w:r>
      <w:proofErr w:type="gramEnd"/>
    </w:p>
    <w:p w:rsidR="00567267" w:rsidRPr="00812DC1" w:rsidRDefault="00567267" w:rsidP="00567267">
      <w:pPr>
        <w:pStyle w:val="AR11"/>
        <w:spacing w:after="120"/>
        <w:rPr>
          <w:color w:val="FF0000"/>
        </w:rPr>
      </w:pPr>
      <w:r w:rsidRPr="00812DC1">
        <w:rPr>
          <w:color w:val="FF0000"/>
        </w:rPr>
        <w:t>Es imprescindible una buena comunicación entre el analista y el cliente para que la aplicación que se va a desarrollar cumpla con sus expectativas. Y habrá que asegurar que se definen aspectos como los siguientes:</w:t>
      </w:r>
    </w:p>
    <w:p w:rsidR="00567267" w:rsidRPr="00812DC1" w:rsidRDefault="00567267" w:rsidP="00567267">
      <w:pPr>
        <w:pStyle w:val="ARPto02"/>
        <w:spacing w:before="0"/>
        <w:rPr>
          <w:color w:val="FF0000"/>
        </w:rPr>
      </w:pPr>
      <w:r w:rsidRPr="00812DC1">
        <w:rPr>
          <w:color w:val="FF0000"/>
        </w:rPr>
        <w:t>La planificación de las reuniones que van a tener lugar.</w:t>
      </w:r>
    </w:p>
    <w:p w:rsidR="00567267" w:rsidRPr="00812DC1" w:rsidRDefault="00567267" w:rsidP="00567267">
      <w:pPr>
        <w:pStyle w:val="ARPto02"/>
        <w:spacing w:before="0"/>
        <w:rPr>
          <w:color w:val="FF0000"/>
        </w:rPr>
      </w:pPr>
      <w:r w:rsidRPr="00812DC1">
        <w:rPr>
          <w:color w:val="FF0000"/>
        </w:rPr>
        <w:t>Relación de los objetivos del usuario cliente y del sistema.</w:t>
      </w:r>
    </w:p>
    <w:p w:rsidR="00567267" w:rsidRPr="00812DC1" w:rsidRDefault="00567267" w:rsidP="00567267">
      <w:pPr>
        <w:pStyle w:val="ARPto02"/>
        <w:spacing w:before="0"/>
        <w:rPr>
          <w:color w:val="FF0000"/>
        </w:rPr>
      </w:pPr>
      <w:r w:rsidRPr="00812DC1">
        <w:rPr>
          <w:color w:val="FF0000"/>
        </w:rPr>
        <w:t>Relación de objetivos prioritarios y TEMPORIZACIÓN.</w:t>
      </w:r>
    </w:p>
    <w:p w:rsidR="00567267" w:rsidRPr="00812DC1" w:rsidRDefault="00567267" w:rsidP="00567267">
      <w:pPr>
        <w:pStyle w:val="ARPto02"/>
        <w:spacing w:before="0"/>
        <w:rPr>
          <w:color w:val="FF0000"/>
        </w:rPr>
      </w:pPr>
      <w:r w:rsidRPr="00812DC1">
        <w:rPr>
          <w:color w:val="FF0000"/>
        </w:rPr>
        <w:t>Mecanismos de actuación ante contingencias.</w:t>
      </w:r>
    </w:p>
    <w:p w:rsidR="00D81FE6" w:rsidRPr="00812DC1" w:rsidRDefault="00D81FE6" w:rsidP="00567267">
      <w:pPr>
        <w:pStyle w:val="AR11"/>
        <w:spacing w:after="120"/>
        <w:rPr>
          <w:i/>
          <w:color w:val="FF0000"/>
        </w:rPr>
      </w:pPr>
      <w:r w:rsidRPr="00812DC1">
        <w:rPr>
          <w:i/>
          <w:color w:val="FF0000"/>
        </w:rPr>
        <w:t>Todo aquello que no se detecte, o resulte mal entendido en la etapa inicial provocará un fuerte impacto negativo en los requisitos, propagando esta corriente degradante a lo largo de todo el proceso de desarrollo e incrementando su perjuicio cuanto más tardía sea su detección</w:t>
      </w:r>
      <w:proofErr w:type="gramStart"/>
      <w:r w:rsidRPr="00812DC1">
        <w:rPr>
          <w:i/>
          <w:color w:val="FF0000"/>
        </w:rPr>
        <w:t>.(</w:t>
      </w:r>
      <w:proofErr w:type="gramEnd"/>
      <w:r w:rsidRPr="00812DC1">
        <w:rPr>
          <w:i/>
          <w:color w:val="FF0000"/>
        </w:rPr>
        <w:t>Davis 1993)</w:t>
      </w:r>
    </w:p>
    <w:p w:rsidR="00567267" w:rsidRPr="00812DC1" w:rsidRDefault="00EC58C6" w:rsidP="00567267">
      <w:pPr>
        <w:pStyle w:val="AR11"/>
        <w:spacing w:after="120"/>
        <w:rPr>
          <w:color w:val="FF0000"/>
        </w:rPr>
      </w:pPr>
      <w:r w:rsidRPr="00812DC1">
        <w:rPr>
          <w:color w:val="FF0000"/>
        </w:rPr>
        <w:t xml:space="preserve">Visto (en lo posible) todo el árbol de requisitos, se procede a </w:t>
      </w:r>
      <w:r w:rsidR="00567267" w:rsidRPr="00812DC1">
        <w:rPr>
          <w:color w:val="FF0000"/>
        </w:rPr>
        <w:t>preparar una primera fase del sistema de DOCUMENTACIÓN, que deberá de incluir:</w:t>
      </w:r>
    </w:p>
    <w:p w:rsidR="00567267" w:rsidRPr="00812DC1" w:rsidRDefault="00567267" w:rsidP="00567267">
      <w:pPr>
        <w:pStyle w:val="ARPto02"/>
        <w:rPr>
          <w:color w:val="FF0000"/>
        </w:rPr>
      </w:pPr>
      <w:r w:rsidRPr="00812DC1">
        <w:rPr>
          <w:color w:val="FF0000"/>
        </w:rPr>
        <w:t>Documento de ESPECIFICACIONES de REQUISITOS (funcionales y NO funcionales)</w:t>
      </w:r>
    </w:p>
    <w:p w:rsidR="00567267" w:rsidRDefault="00567267" w:rsidP="00567267">
      <w:pPr>
        <w:pStyle w:val="AR11"/>
        <w:ind w:left="0" w:firstLine="0"/>
      </w:pPr>
    </w:p>
    <w:p w:rsidR="00097BD5" w:rsidRDefault="00097BD5" w:rsidP="00097BD5">
      <w:pPr>
        <w:ind w:left="0" w:firstLine="0"/>
        <w:rPr>
          <w:rFonts w:cstheme="minorBidi"/>
          <w:szCs w:val="22"/>
          <w:lang w:eastAsia="en-US"/>
        </w:rPr>
      </w:pPr>
      <w:r>
        <w:br w:type="page"/>
      </w:r>
    </w:p>
    <w:p w:rsidR="00097BD5" w:rsidRDefault="00097BD5" w:rsidP="00097BD5">
      <w:pPr>
        <w:spacing w:before="120" w:after="120"/>
        <w:ind w:left="0" w:firstLine="0"/>
      </w:pPr>
    </w:p>
    <w:p w:rsidR="00097BD5" w:rsidRDefault="00097BD5" w:rsidP="00097BD5">
      <w:pPr>
        <w:pStyle w:val="Ttulo3"/>
        <w:spacing w:before="120" w:after="120"/>
      </w:pPr>
      <w:bookmarkStart w:id="7" w:name="_Toc122288331"/>
      <w:r>
        <w:t>E</w:t>
      </w:r>
      <w:r w:rsidR="0085195F">
        <w:t>lección</w:t>
      </w:r>
      <w:r>
        <w:t xml:space="preserve"> </w:t>
      </w:r>
      <w:r w:rsidR="00081D10">
        <w:t xml:space="preserve">Del </w:t>
      </w:r>
      <w:r>
        <w:t>M</w:t>
      </w:r>
      <w:r w:rsidR="0085195F">
        <w:t>odelo</w:t>
      </w:r>
      <w:r>
        <w:t xml:space="preserve"> de CICLO de VIDA</w:t>
      </w:r>
      <w:bookmarkEnd w:id="7"/>
    </w:p>
    <w:p w:rsidR="00097BD5" w:rsidRDefault="00097BD5" w:rsidP="00097BD5">
      <w:pPr>
        <w:pStyle w:val="AR11"/>
      </w:pPr>
      <w:r>
        <w:t xml:space="preserve">El modelo de CICLO DE VIDA a seguir, para la ejecución de este proyecto, será el de </w:t>
      </w:r>
      <w:r w:rsidRPr="004A0B87">
        <w:rPr>
          <w:b/>
        </w:rPr>
        <w:t>CASCADA CON RETROALIMENTACIÓN</w:t>
      </w:r>
      <w:r>
        <w:t>, ya que:</w:t>
      </w:r>
    </w:p>
    <w:p w:rsidR="00097BD5" w:rsidRDefault="00097BD5" w:rsidP="00097BD5">
      <w:pPr>
        <w:pStyle w:val="ARPto02"/>
      </w:pPr>
      <w:r>
        <w:t>Es una variante mejorada del modelo en CASCADA que introduce una realimentación entre etapas, de forma que podamos volver atrás en cualquier momento para corregir, modificar o depurar algún aspecto.</w:t>
      </w:r>
    </w:p>
    <w:p w:rsidR="00097BD5" w:rsidRDefault="00097BD5" w:rsidP="00097BD5">
      <w:pPr>
        <w:pStyle w:val="ARPto02"/>
      </w:pPr>
      <w:r>
        <w:t>Ya que el proyecto no es muy grande y, con la claridad de ideas del cliente, no se prevén muchos cambios durante el desarrollo; por lo que puede ser el modelo idóneo.</w:t>
      </w:r>
    </w:p>
    <w:p w:rsidR="00097BD5" w:rsidRDefault="00097BD5" w:rsidP="00097BD5">
      <w:pPr>
        <w:pStyle w:val="ARPto02"/>
      </w:pPr>
      <w:r>
        <w:t>Su esquema conceptual es el siguiente:</w:t>
      </w:r>
    </w:p>
    <w:p w:rsidR="00097BD5" w:rsidRDefault="00097BD5" w:rsidP="00097BD5">
      <w:pPr>
        <w:pStyle w:val="ARPto01"/>
        <w:numPr>
          <w:ilvl w:val="0"/>
          <w:numId w:val="0"/>
        </w:numPr>
      </w:pPr>
      <w:r w:rsidRPr="004A0B87">
        <w:rPr>
          <w:noProof/>
          <w:lang w:val="es-ES" w:eastAsia="es-ES"/>
        </w:rPr>
        <w:drawing>
          <wp:anchor distT="0" distB="0" distL="3600450" distR="3600450" simplePos="0" relativeHeight="251693056" behindDoc="1" locked="0" layoutInCell="1" allowOverlap="1" wp14:anchorId="79227BED" wp14:editId="3AF93E77">
            <wp:simplePos x="0" y="0"/>
            <wp:positionH relativeFrom="column">
              <wp:posOffset>309245</wp:posOffset>
            </wp:positionH>
            <wp:positionV relativeFrom="paragraph">
              <wp:posOffset>247650</wp:posOffset>
            </wp:positionV>
            <wp:extent cx="5553075" cy="4305300"/>
            <wp:effectExtent l="0" t="0" r="9525" b="0"/>
            <wp:wrapTight wrapText="bothSides">
              <wp:wrapPolygon edited="0">
                <wp:start x="0" y="0"/>
                <wp:lineTo x="0" y="21504"/>
                <wp:lineTo x="21563" y="21504"/>
                <wp:lineTo x="21563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7BD5" w:rsidRDefault="00097BD5" w:rsidP="00097BD5">
      <w:pPr>
        <w:ind w:left="0" w:firstLine="0"/>
      </w:pPr>
      <w:r>
        <w:br w:type="page"/>
      </w:r>
    </w:p>
    <w:p w:rsidR="00097BD5" w:rsidRDefault="00097BD5" w:rsidP="00567267">
      <w:pPr>
        <w:pStyle w:val="AR11"/>
        <w:ind w:left="0" w:firstLine="0"/>
      </w:pPr>
    </w:p>
    <w:p w:rsidR="00D66C4E" w:rsidRDefault="00081D10" w:rsidP="00812DC1">
      <w:pPr>
        <w:pStyle w:val="Ttulo3"/>
      </w:pPr>
      <w:bookmarkStart w:id="8" w:name="_Toc122288332"/>
      <w:r>
        <w:t>Diseño</w:t>
      </w:r>
      <w:bookmarkEnd w:id="8"/>
    </w:p>
    <w:p w:rsidR="00D81FE6" w:rsidRPr="00812DC1" w:rsidRDefault="00D81FE6" w:rsidP="00812DC1">
      <w:pPr>
        <w:pStyle w:val="AR11"/>
      </w:pPr>
      <w:r w:rsidRPr="00812DC1">
        <w:t>En este punto, se deben tomar decisiones importantes, tales como:</w:t>
      </w:r>
    </w:p>
    <w:p w:rsidR="00D81FE6" w:rsidRDefault="00D81FE6" w:rsidP="00812DC1">
      <w:pPr>
        <w:pStyle w:val="ARPto02"/>
      </w:pPr>
      <w:r>
        <w:t>Entidades y relaciones de las bases de datos.</w:t>
      </w:r>
    </w:p>
    <w:p w:rsidR="00D81FE6" w:rsidRDefault="00D81FE6" w:rsidP="00812DC1">
      <w:pPr>
        <w:pStyle w:val="ARPto02"/>
      </w:pPr>
      <w:r>
        <w:t>Selección del lenguaje de programación que se va a utilizar.</w:t>
      </w:r>
    </w:p>
    <w:p w:rsidR="00565790" w:rsidRDefault="00D81FE6" w:rsidP="00812DC1">
      <w:pPr>
        <w:pStyle w:val="ARPto02"/>
      </w:pPr>
      <w:r>
        <w:t>Selección del Sistema Gestor de Base de Datos.</w:t>
      </w:r>
    </w:p>
    <w:p w:rsidR="00D81FE6" w:rsidRDefault="00D81FE6" w:rsidP="00812DC1">
      <w:pPr>
        <w:pStyle w:val="ARPto02"/>
      </w:pPr>
      <w:r>
        <w:t>Preparación del Documento de DISEÑO de ARQUITECTURA, con la descripción de la estructura relacional global del sistema y la especificación de lo que debe hacer cada una de sus partes (entidades), así como la manera en que se combinan unas con otras (relaciones).</w:t>
      </w:r>
    </w:p>
    <w:p w:rsidR="00097BD5" w:rsidRDefault="00097BD5" w:rsidP="00097BD5">
      <w:pPr>
        <w:pStyle w:val="AR11"/>
        <w:ind w:left="0" w:firstLine="0"/>
      </w:pPr>
    </w:p>
    <w:p w:rsidR="00642A29" w:rsidRDefault="00642A29" w:rsidP="002D2BAD">
      <w:pPr>
        <w:pStyle w:val="Ttulo4"/>
      </w:pPr>
      <w:bookmarkStart w:id="9" w:name="_Toc122288333"/>
      <w:r>
        <w:t>D</w:t>
      </w:r>
      <w:r w:rsidR="002D2BAD">
        <w:t>iseño</w:t>
      </w:r>
      <w:r>
        <w:t xml:space="preserve"> CONCEPTUAL. M</w:t>
      </w:r>
      <w:r w:rsidR="004D3A68">
        <w:t>odelo</w:t>
      </w:r>
      <w:r>
        <w:t xml:space="preserve"> ENTIDAD / RELACIÓN</w:t>
      </w:r>
      <w:bookmarkEnd w:id="9"/>
    </w:p>
    <w:p w:rsidR="00642A29" w:rsidRDefault="00642A29" w:rsidP="002D2BAD">
      <w:pPr>
        <w:pStyle w:val="AR111"/>
      </w:pPr>
      <w:r>
        <w:t>El resultado del DISEÑO CONCEPTUAL es un diagrama que representa las entidades de las que interesa almacenar la información, sus atributos y relaciones.</w:t>
      </w:r>
    </w:p>
    <w:p w:rsidR="00642A29" w:rsidRDefault="00642A29" w:rsidP="002D2BAD">
      <w:pPr>
        <w:pStyle w:val="AR111"/>
      </w:pPr>
      <w:r>
        <w:t>Para ello hemos de ejecutar siguientes acciones:</w:t>
      </w:r>
    </w:p>
    <w:p w:rsidR="00642A29" w:rsidRDefault="00642A29" w:rsidP="002D2BAD">
      <w:pPr>
        <w:pStyle w:val="ARPto03"/>
      </w:pPr>
      <w:r>
        <w:t>Representación de ENTIDADES.</w:t>
      </w:r>
    </w:p>
    <w:p w:rsidR="00642A29" w:rsidRDefault="00642A29" w:rsidP="002D2BAD">
      <w:pPr>
        <w:pStyle w:val="ARPto03"/>
      </w:pPr>
      <w:r>
        <w:t>Representación de ATRIBUTOS.</w:t>
      </w:r>
    </w:p>
    <w:p w:rsidR="00642A29" w:rsidRDefault="00642A29" w:rsidP="002D2BAD">
      <w:pPr>
        <w:pStyle w:val="ARPto03"/>
      </w:pPr>
      <w:r>
        <w:t>Representación de RELACIONES.</w:t>
      </w:r>
    </w:p>
    <w:p w:rsidR="00642A29" w:rsidRDefault="00642A29" w:rsidP="002D2BAD">
      <w:pPr>
        <w:pStyle w:val="ARPto03"/>
      </w:pPr>
      <w:r>
        <w:t>Establecimiento de CARDINALIDADES.</w:t>
      </w:r>
    </w:p>
    <w:p w:rsidR="00642A29" w:rsidRDefault="004D3A68" w:rsidP="002D2BAD">
      <w:pPr>
        <w:pStyle w:val="AR111"/>
      </w:pPr>
      <w:r>
        <w:t>El diagrama ENTIDAD / RELACIÓN está expresado en lenguaje natural, es fácilmente interpretable e independiente del Motor de Datos. Su resultado es un conjunto de relaciones (TABLAS) y atributos.</w:t>
      </w:r>
    </w:p>
    <w:p w:rsidR="00642A29" w:rsidRDefault="00642A29" w:rsidP="00D81FE6">
      <w:pPr>
        <w:pStyle w:val="ARPto01"/>
        <w:numPr>
          <w:ilvl w:val="0"/>
          <w:numId w:val="0"/>
        </w:numPr>
        <w:ind w:left="360" w:hanging="360"/>
      </w:pPr>
    </w:p>
    <w:p w:rsidR="00642A29" w:rsidRDefault="00642A29" w:rsidP="002D2BAD">
      <w:pPr>
        <w:pStyle w:val="Ttulo4"/>
      </w:pPr>
      <w:bookmarkStart w:id="10" w:name="_Toc122288334"/>
      <w:r>
        <w:t>D</w:t>
      </w:r>
      <w:r w:rsidR="002D2BAD">
        <w:t>iseño</w:t>
      </w:r>
      <w:r>
        <w:t xml:space="preserve"> LÓGICO.</w:t>
      </w:r>
      <w:r w:rsidR="004D3A68">
        <w:t xml:space="preserve"> Modelo Lógico.</w:t>
      </w:r>
      <w:bookmarkEnd w:id="10"/>
    </w:p>
    <w:p w:rsidR="00642A29" w:rsidRDefault="004D3A68" w:rsidP="002D2BAD">
      <w:pPr>
        <w:pStyle w:val="AR111"/>
      </w:pPr>
      <w:r>
        <w:t>Está expresado en un Lenguaje Declarativo (especifica el esquema lógico sin indicar cómo crearlo) y es independiente del Motor de Datos.</w:t>
      </w:r>
    </w:p>
    <w:p w:rsidR="004D3A68" w:rsidRDefault="004D3A68" w:rsidP="002D2BAD">
      <w:pPr>
        <w:pStyle w:val="AR111"/>
      </w:pPr>
      <w:r>
        <w:t>En él se transforman las Entidades en Relaciones de unas TABLAS que han de disponer de ATRIBUTO CLAVE (PK).</w:t>
      </w:r>
    </w:p>
    <w:p w:rsidR="00642A29" w:rsidRDefault="00642A29" w:rsidP="00D81FE6">
      <w:pPr>
        <w:pStyle w:val="ARPto01"/>
        <w:numPr>
          <w:ilvl w:val="0"/>
          <w:numId w:val="0"/>
        </w:numPr>
        <w:ind w:left="360" w:hanging="360"/>
      </w:pPr>
    </w:p>
    <w:p w:rsidR="00196B75" w:rsidRPr="002D2BAD" w:rsidRDefault="00D81FE6" w:rsidP="00812DC1">
      <w:pPr>
        <w:pStyle w:val="AR111"/>
        <w:rPr>
          <w:color w:val="FF0000"/>
        </w:rPr>
      </w:pPr>
      <w:r w:rsidRPr="002D2BAD">
        <w:rPr>
          <w:color w:val="FF0000"/>
        </w:rPr>
        <w:t>En nuestro Proyecto consideramos como ENTIDADES:</w:t>
      </w:r>
    </w:p>
    <w:p w:rsidR="00D81FE6" w:rsidRPr="002D2BAD" w:rsidRDefault="00D81FE6" w:rsidP="00812DC1">
      <w:pPr>
        <w:pStyle w:val="ARPto02"/>
        <w:rPr>
          <w:color w:val="FF0000"/>
        </w:rPr>
      </w:pPr>
      <w:r w:rsidRPr="002D2BAD">
        <w:rPr>
          <w:color w:val="FF0000"/>
        </w:rPr>
        <w:t>TRABAJADORES</w:t>
      </w:r>
      <w:r w:rsidR="00F12239" w:rsidRPr="002D2BAD">
        <w:rPr>
          <w:color w:val="FF0000"/>
        </w:rPr>
        <w:t xml:space="preserve"> / CENTROS DE TRABAJO</w:t>
      </w:r>
    </w:p>
    <w:p w:rsidR="00D81FE6" w:rsidRPr="002D2BAD" w:rsidRDefault="00315385" w:rsidP="00812DC1">
      <w:pPr>
        <w:pStyle w:val="ARPto02"/>
        <w:rPr>
          <w:color w:val="FF0000"/>
        </w:rPr>
      </w:pPr>
      <w:r w:rsidRPr="002D2BAD">
        <w:rPr>
          <w:color w:val="FF0000"/>
        </w:rPr>
        <w:t xml:space="preserve">PROVEEDORES / </w:t>
      </w:r>
      <w:r w:rsidR="00D81FE6" w:rsidRPr="002D2BAD">
        <w:rPr>
          <w:color w:val="FF0000"/>
        </w:rPr>
        <w:t>PRODUCTOS</w:t>
      </w:r>
      <w:r w:rsidRPr="002D2BAD">
        <w:rPr>
          <w:color w:val="FF0000"/>
        </w:rPr>
        <w:t xml:space="preserve"> / ALMACÉN</w:t>
      </w:r>
    </w:p>
    <w:p w:rsidR="00D81FE6" w:rsidRPr="002D2BAD" w:rsidRDefault="00315385" w:rsidP="00812DC1">
      <w:pPr>
        <w:pStyle w:val="ARPto02"/>
        <w:rPr>
          <w:color w:val="FF0000"/>
        </w:rPr>
      </w:pPr>
      <w:r w:rsidRPr="002D2BAD">
        <w:rPr>
          <w:color w:val="FF0000"/>
        </w:rPr>
        <w:t xml:space="preserve">CLIENTES / </w:t>
      </w:r>
      <w:r w:rsidR="00D81FE6" w:rsidRPr="002D2BAD">
        <w:rPr>
          <w:color w:val="FF0000"/>
        </w:rPr>
        <w:t>VENTAS</w:t>
      </w:r>
      <w:r w:rsidRPr="002D2BAD">
        <w:rPr>
          <w:color w:val="FF0000"/>
        </w:rPr>
        <w:t xml:space="preserve"> / </w:t>
      </w:r>
      <w:r w:rsidR="00D81FE6" w:rsidRPr="002D2BAD">
        <w:rPr>
          <w:color w:val="FF0000"/>
        </w:rPr>
        <w:t>FACTURACIÓN</w:t>
      </w:r>
    </w:p>
    <w:p w:rsidR="00D81FE6" w:rsidRPr="002D2BAD" w:rsidRDefault="00315385" w:rsidP="00812DC1">
      <w:pPr>
        <w:pStyle w:val="AR111"/>
        <w:rPr>
          <w:color w:val="FF0000"/>
        </w:rPr>
      </w:pPr>
      <w:r w:rsidRPr="002D2BAD">
        <w:rPr>
          <w:color w:val="FF0000"/>
        </w:rPr>
        <w:t>(Nota: Se han agrupado “virtualmente” por las íntimas relaciones que existen entre ellos)</w:t>
      </w:r>
    </w:p>
    <w:p w:rsidR="00D81FE6" w:rsidRPr="002D2BAD" w:rsidRDefault="00315385" w:rsidP="002D2BAD">
      <w:pPr>
        <w:pStyle w:val="AR111"/>
        <w:rPr>
          <w:color w:val="FF0000"/>
        </w:rPr>
      </w:pPr>
      <w:r w:rsidRPr="002D2BAD">
        <w:rPr>
          <w:color w:val="FF0000"/>
        </w:rPr>
        <w:t>La est</w:t>
      </w:r>
      <w:r w:rsidR="00BE4D91" w:rsidRPr="002D2BAD">
        <w:rPr>
          <w:color w:val="FF0000"/>
        </w:rPr>
        <w:t>ructura de las ENTIDADES y</w:t>
      </w:r>
      <w:r w:rsidRPr="002D2BAD">
        <w:rPr>
          <w:color w:val="FF0000"/>
        </w:rPr>
        <w:t xml:space="preserve"> </w:t>
      </w:r>
      <w:r w:rsidR="00BE4D91" w:rsidRPr="002D2BAD">
        <w:rPr>
          <w:color w:val="FF0000"/>
        </w:rPr>
        <w:t>RELACIONES</w:t>
      </w:r>
      <w:r w:rsidRPr="002D2BAD">
        <w:rPr>
          <w:color w:val="FF0000"/>
        </w:rPr>
        <w:t xml:space="preserve"> </w:t>
      </w:r>
      <w:r w:rsidR="00BE4D91" w:rsidRPr="002D2BAD">
        <w:rPr>
          <w:color w:val="FF0000"/>
        </w:rPr>
        <w:t xml:space="preserve">entre ellas </w:t>
      </w:r>
      <w:r w:rsidRPr="002D2BAD">
        <w:rPr>
          <w:color w:val="FF0000"/>
        </w:rPr>
        <w:t>serán:</w:t>
      </w:r>
    </w:p>
    <w:p w:rsidR="00315385" w:rsidRPr="002D2BAD" w:rsidRDefault="00037EA7" w:rsidP="00315385">
      <w:pPr>
        <w:pStyle w:val="AR11"/>
        <w:ind w:left="0" w:firstLine="0"/>
        <w:rPr>
          <w:color w:val="FF0000"/>
        </w:rPr>
      </w:pPr>
      <w:r w:rsidRPr="002D2BAD">
        <w:rPr>
          <w:noProof/>
          <w:color w:val="FF0000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45EAB7" wp14:editId="674A7AAB">
                <wp:simplePos x="0" y="0"/>
                <wp:positionH relativeFrom="column">
                  <wp:posOffset>2595245</wp:posOffset>
                </wp:positionH>
                <wp:positionV relativeFrom="paragraph">
                  <wp:posOffset>2801472</wp:posOffset>
                </wp:positionV>
                <wp:extent cx="1477645" cy="1903228"/>
                <wp:effectExtent l="0" t="0" r="27305" b="2095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45" cy="19032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BBA" w:rsidRPr="006D3C6F" w:rsidRDefault="009C0BBA" w:rsidP="00F12239">
                            <w:pPr>
                              <w:spacing w:before="0" w:after="0"/>
                              <w:ind w:left="454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D3C6F">
                              <w:rPr>
                                <w:b/>
                                <w:i/>
                                <w:sz w:val="28"/>
                              </w:rPr>
                              <w:t>FACTURAS</w:t>
                            </w:r>
                          </w:p>
                          <w:p w:rsidR="009C0BBA" w:rsidRDefault="009C0BBA" w:rsidP="00F12239">
                            <w:pPr>
                              <w:spacing w:before="0" w:after="0"/>
                              <w:ind w:left="454"/>
                            </w:pPr>
                          </w:p>
                          <w:p w:rsidR="009C0BBA" w:rsidRPr="006D3C6F" w:rsidRDefault="009C0BBA" w:rsidP="00F12239">
                            <w:pPr>
                              <w:spacing w:before="0" w:after="0"/>
                              <w:ind w:left="454"/>
                              <w:rPr>
                                <w:color w:val="1F4E79" w:themeColor="accent1" w:themeShade="80"/>
                              </w:rPr>
                            </w:pPr>
                            <w:r w:rsidRPr="006D3C6F">
                              <w:rPr>
                                <w:color w:val="1F4E79" w:themeColor="accent1" w:themeShade="80"/>
                              </w:rPr>
                              <w:t>ID_FRA</w:t>
                            </w:r>
                          </w:p>
                          <w:p w:rsidR="009C0BBA" w:rsidRPr="006D3C6F" w:rsidRDefault="009C0BBA" w:rsidP="00F12239">
                            <w:pPr>
                              <w:spacing w:before="0" w:after="0"/>
                              <w:ind w:left="454"/>
                              <w:rPr>
                                <w:color w:val="1F4E79" w:themeColor="accent1" w:themeShade="80"/>
                              </w:rPr>
                            </w:pPr>
                            <w:r w:rsidRPr="006D3C6F">
                              <w:rPr>
                                <w:color w:val="1F4E79" w:themeColor="accent1" w:themeShade="80"/>
                              </w:rPr>
                              <w:t>FECHA_FRA</w:t>
                            </w:r>
                          </w:p>
                          <w:p w:rsidR="009C0BBA" w:rsidRPr="006D3C6F" w:rsidRDefault="009C0BBA" w:rsidP="00F12239">
                            <w:pPr>
                              <w:spacing w:before="0" w:after="0"/>
                              <w:ind w:left="454"/>
                              <w:rPr>
                                <w:color w:val="1F4E79" w:themeColor="accent1" w:themeShade="80"/>
                              </w:rPr>
                            </w:pPr>
                            <w:r w:rsidRPr="006D3C6F">
                              <w:rPr>
                                <w:color w:val="1F4E79" w:themeColor="accent1" w:themeShade="80"/>
                              </w:rPr>
                              <w:t>ID_PRODUCTO</w:t>
                            </w:r>
                          </w:p>
                          <w:p w:rsidR="009C0BBA" w:rsidRPr="006D3C6F" w:rsidRDefault="009C0BBA" w:rsidP="00F12239">
                            <w:pPr>
                              <w:spacing w:before="0" w:after="0"/>
                              <w:ind w:left="454"/>
                              <w:rPr>
                                <w:color w:val="1F4E79" w:themeColor="accent1" w:themeShade="80"/>
                              </w:rPr>
                            </w:pPr>
                            <w:r w:rsidRPr="006D3C6F">
                              <w:rPr>
                                <w:color w:val="1F4E79" w:themeColor="accent1" w:themeShade="80"/>
                              </w:rPr>
                              <w:t>ID_CLIENTE</w:t>
                            </w:r>
                          </w:p>
                          <w:p w:rsidR="009C0BBA" w:rsidRPr="006D3C6F" w:rsidRDefault="009C0BBA" w:rsidP="00F12239">
                            <w:pPr>
                              <w:spacing w:before="0" w:after="0"/>
                              <w:ind w:left="454"/>
                              <w:rPr>
                                <w:color w:val="1F4E79" w:themeColor="accent1" w:themeShade="80"/>
                              </w:rPr>
                            </w:pPr>
                            <w:r w:rsidRPr="006D3C6F">
                              <w:rPr>
                                <w:color w:val="1F4E79" w:themeColor="accent1" w:themeShade="80"/>
                              </w:rPr>
                              <w:t>COD_PRECIO_VENTA</w:t>
                            </w:r>
                          </w:p>
                          <w:p w:rsidR="009C0BBA" w:rsidRPr="006D3C6F" w:rsidRDefault="009C0BBA" w:rsidP="00F12239">
                            <w:pPr>
                              <w:spacing w:before="0" w:after="0"/>
                              <w:ind w:left="454"/>
                              <w:rPr>
                                <w:color w:val="1F4E79" w:themeColor="accent1" w:themeShade="80"/>
                              </w:rPr>
                            </w:pPr>
                            <w:r w:rsidRPr="006D3C6F">
                              <w:rPr>
                                <w:color w:val="1F4E79" w:themeColor="accent1" w:themeShade="80"/>
                              </w:rPr>
                              <w:t>COD_IVA</w:t>
                            </w:r>
                          </w:p>
                          <w:p w:rsidR="009C0BBA" w:rsidRPr="006D3C6F" w:rsidRDefault="009C0BBA" w:rsidP="00F12239">
                            <w:pPr>
                              <w:spacing w:before="0" w:after="0"/>
                              <w:ind w:left="454"/>
                              <w:rPr>
                                <w:color w:val="1F4E79" w:themeColor="accent1" w:themeShade="80"/>
                              </w:rPr>
                            </w:pPr>
                            <w:r w:rsidRPr="006D3C6F">
                              <w:rPr>
                                <w:color w:val="1F4E79" w:themeColor="accent1" w:themeShade="80"/>
                              </w:rPr>
                              <w:t>FORMA_PAGO</w:t>
                            </w:r>
                          </w:p>
                          <w:p w:rsidR="009C0BBA" w:rsidRPr="006D3C6F" w:rsidRDefault="009C0BBA" w:rsidP="00F12239">
                            <w:pPr>
                              <w:spacing w:before="0" w:after="0"/>
                              <w:ind w:left="454"/>
                              <w:rPr>
                                <w:color w:val="1F4E79" w:themeColor="accent1" w:themeShade="80"/>
                              </w:rPr>
                            </w:pPr>
                            <w:r w:rsidRPr="006D3C6F">
                              <w:rPr>
                                <w:color w:val="1F4E79" w:themeColor="accent1" w:themeShade="80"/>
                              </w:rPr>
                              <w:t>ID_TRABAJADOR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45EAB7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204.35pt;margin-top:220.6pt;width:116.35pt;height:149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" fillcolor="#bdd6ee [1300]" strokeweight="1.5pt">
                <v:textbox>
                  <w:txbxContent>
                    <w:p w:rsidR="009C0BBA" w:rsidRPr="006D3C6F" w:rsidRDefault="009C0BBA" w:rsidP="00F12239">
                      <w:pPr>
                        <w:spacing w:before="0" w:after="0"/>
                        <w:ind w:left="454"/>
                        <w:jc w:val="center"/>
                        <w:rPr>
                          <w:b/>
                          <w:i/>
                        </w:rPr>
                      </w:pPr>
                      <w:r w:rsidRPr="006D3C6F">
                        <w:rPr>
                          <w:b/>
                          <w:i/>
                          <w:sz w:val="28"/>
                        </w:rPr>
                        <w:t>FACTURAS</w:t>
                      </w:r>
                    </w:p>
                    <w:p w:rsidR="009C0BBA" w:rsidRDefault="009C0BBA" w:rsidP="00F12239">
                      <w:pPr>
                        <w:spacing w:before="0" w:after="0"/>
                        <w:ind w:left="454"/>
                      </w:pPr>
                    </w:p>
                    <w:p w:rsidR="009C0BBA" w:rsidRPr="006D3C6F" w:rsidRDefault="009C0BBA" w:rsidP="00F12239">
                      <w:pPr>
                        <w:spacing w:before="0" w:after="0"/>
                        <w:ind w:left="454"/>
                        <w:rPr>
                          <w:color w:val="1F4E79" w:themeColor="accent1" w:themeShade="80"/>
                        </w:rPr>
                      </w:pPr>
                      <w:r w:rsidRPr="006D3C6F">
                        <w:rPr>
                          <w:color w:val="1F4E79" w:themeColor="accent1" w:themeShade="80"/>
                        </w:rPr>
                        <w:t>ID_FRA</w:t>
                      </w:r>
                    </w:p>
                    <w:p w:rsidR="009C0BBA" w:rsidRPr="006D3C6F" w:rsidRDefault="009C0BBA" w:rsidP="00F12239">
                      <w:pPr>
                        <w:spacing w:before="0" w:after="0"/>
                        <w:ind w:left="454"/>
                        <w:rPr>
                          <w:color w:val="1F4E79" w:themeColor="accent1" w:themeShade="80"/>
                        </w:rPr>
                      </w:pPr>
                      <w:r w:rsidRPr="006D3C6F">
                        <w:rPr>
                          <w:color w:val="1F4E79" w:themeColor="accent1" w:themeShade="80"/>
                        </w:rPr>
                        <w:t>FECHA_FRA</w:t>
                      </w:r>
                    </w:p>
                    <w:p w:rsidR="009C0BBA" w:rsidRPr="006D3C6F" w:rsidRDefault="009C0BBA" w:rsidP="00F12239">
                      <w:pPr>
                        <w:spacing w:before="0" w:after="0"/>
                        <w:ind w:left="454"/>
                        <w:rPr>
                          <w:color w:val="1F4E79" w:themeColor="accent1" w:themeShade="80"/>
                        </w:rPr>
                      </w:pPr>
                      <w:r w:rsidRPr="006D3C6F">
                        <w:rPr>
                          <w:color w:val="1F4E79" w:themeColor="accent1" w:themeShade="80"/>
                        </w:rPr>
                        <w:t>ID_PRODUCTO</w:t>
                      </w:r>
                    </w:p>
                    <w:p w:rsidR="009C0BBA" w:rsidRPr="006D3C6F" w:rsidRDefault="009C0BBA" w:rsidP="00F12239">
                      <w:pPr>
                        <w:spacing w:before="0" w:after="0"/>
                        <w:ind w:left="454"/>
                        <w:rPr>
                          <w:color w:val="1F4E79" w:themeColor="accent1" w:themeShade="80"/>
                        </w:rPr>
                      </w:pPr>
                      <w:r w:rsidRPr="006D3C6F">
                        <w:rPr>
                          <w:color w:val="1F4E79" w:themeColor="accent1" w:themeShade="80"/>
                        </w:rPr>
                        <w:t>ID_CLIENTE</w:t>
                      </w:r>
                    </w:p>
                    <w:p w:rsidR="009C0BBA" w:rsidRPr="006D3C6F" w:rsidRDefault="009C0BBA" w:rsidP="00F12239">
                      <w:pPr>
                        <w:spacing w:before="0" w:after="0"/>
                        <w:ind w:left="454"/>
                        <w:rPr>
                          <w:color w:val="1F4E79" w:themeColor="accent1" w:themeShade="80"/>
                        </w:rPr>
                      </w:pPr>
                      <w:r w:rsidRPr="006D3C6F">
                        <w:rPr>
                          <w:color w:val="1F4E79" w:themeColor="accent1" w:themeShade="80"/>
                        </w:rPr>
                        <w:t>COD_PRECIO_VENTA</w:t>
                      </w:r>
                    </w:p>
                    <w:p w:rsidR="009C0BBA" w:rsidRPr="006D3C6F" w:rsidRDefault="009C0BBA" w:rsidP="00F12239">
                      <w:pPr>
                        <w:spacing w:before="0" w:after="0"/>
                        <w:ind w:left="454"/>
                        <w:rPr>
                          <w:color w:val="1F4E79" w:themeColor="accent1" w:themeShade="80"/>
                        </w:rPr>
                      </w:pPr>
                      <w:r w:rsidRPr="006D3C6F">
                        <w:rPr>
                          <w:color w:val="1F4E79" w:themeColor="accent1" w:themeShade="80"/>
                        </w:rPr>
                        <w:t>COD_IVA</w:t>
                      </w:r>
                    </w:p>
                    <w:p w:rsidR="009C0BBA" w:rsidRPr="006D3C6F" w:rsidRDefault="009C0BBA" w:rsidP="00F12239">
                      <w:pPr>
                        <w:spacing w:before="0" w:after="0"/>
                        <w:ind w:left="454"/>
                        <w:rPr>
                          <w:color w:val="1F4E79" w:themeColor="accent1" w:themeShade="80"/>
                        </w:rPr>
                      </w:pPr>
                      <w:r w:rsidRPr="006D3C6F">
                        <w:rPr>
                          <w:color w:val="1F4E79" w:themeColor="accent1" w:themeShade="80"/>
                        </w:rPr>
                        <w:t>FORMA_PAGO</w:t>
                      </w:r>
                    </w:p>
                    <w:p w:rsidR="009C0BBA" w:rsidRPr="006D3C6F" w:rsidRDefault="009C0BBA" w:rsidP="00F12239">
                      <w:pPr>
                        <w:spacing w:before="0" w:after="0"/>
                        <w:ind w:left="454"/>
                        <w:rPr>
                          <w:color w:val="1F4E79" w:themeColor="accent1" w:themeShade="80"/>
                        </w:rPr>
                      </w:pPr>
                      <w:r w:rsidRPr="006D3C6F">
                        <w:rPr>
                          <w:color w:val="1F4E79" w:themeColor="accent1" w:themeShade="80"/>
                        </w:rPr>
                        <w:t>ID_TRABAJADOR</w:t>
                      </w:r>
                    </w:p>
                  </w:txbxContent>
                </v:textbox>
              </v:shape>
            </w:pict>
          </mc:Fallback>
        </mc:AlternateContent>
      </w:r>
      <w:r w:rsidR="006D3C6F" w:rsidRPr="002D2BAD">
        <w:rPr>
          <w:noProof/>
          <w:color w:val="FF0000"/>
          <w:lang w:val="es-ES" w:eastAsia="es-ES"/>
        </w:rPr>
        <mc:AlternateContent>
          <mc:Choice Requires="wpg">
            <w:drawing>
              <wp:anchor distT="0" distB="0" distL="2160270" distR="2160270" simplePos="0" relativeHeight="251691008" behindDoc="1" locked="0" layoutInCell="1" allowOverlap="1" wp14:anchorId="468AC0F6" wp14:editId="54197A6D">
                <wp:simplePos x="0" y="0"/>
                <wp:positionH relativeFrom="column">
                  <wp:posOffset>779514</wp:posOffset>
                </wp:positionH>
                <wp:positionV relativeFrom="paragraph">
                  <wp:posOffset>374532</wp:posOffset>
                </wp:positionV>
                <wp:extent cx="5187600" cy="6336000"/>
                <wp:effectExtent l="361950" t="0" r="13335" b="27305"/>
                <wp:wrapTight wrapText="bothSides">
                  <wp:wrapPolygon edited="0">
                    <wp:start x="-159" y="0"/>
                    <wp:lineTo x="-159" y="1039"/>
                    <wp:lineTo x="-1507" y="1039"/>
                    <wp:lineTo x="-1507" y="12470"/>
                    <wp:lineTo x="1031" y="12470"/>
                    <wp:lineTo x="1031" y="15588"/>
                    <wp:lineTo x="5711" y="15588"/>
                    <wp:lineTo x="5711" y="21628"/>
                    <wp:lineTo x="13009" y="21628"/>
                    <wp:lineTo x="13009" y="18705"/>
                    <wp:lineTo x="19196" y="18705"/>
                    <wp:lineTo x="21576" y="18446"/>
                    <wp:lineTo x="21576" y="8898"/>
                    <wp:lineTo x="19434" y="8573"/>
                    <wp:lineTo x="14278" y="8314"/>
                    <wp:lineTo x="18800" y="8314"/>
                    <wp:lineTo x="21576" y="7924"/>
                    <wp:lineTo x="21576" y="0"/>
                    <wp:lineTo x="-159" y="0"/>
                  </wp:wrapPolygon>
                </wp:wrapTight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600" cy="6336000"/>
                          <a:chOff x="0" y="0"/>
                          <a:chExt cx="5188127" cy="6337005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3604437" y="2551814"/>
                            <a:ext cx="1583690" cy="28917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6D3C6F">
                                <w:rPr>
                                  <w:b/>
                                  <w:i/>
                                  <w:sz w:val="28"/>
                                </w:rPr>
                                <w:t>TRABAJADORES</w:t>
                              </w:r>
                            </w:p>
                            <w:p w:rsidR="009C0BBA" w:rsidRDefault="009C0BBA" w:rsidP="00DD384A">
                              <w:pPr>
                                <w:spacing w:before="0" w:after="0"/>
                                <w:ind w:left="454"/>
                              </w:pPr>
                            </w:p>
                            <w:p w:rsidR="009C0BBA" w:rsidRPr="006D3C6F" w:rsidRDefault="009C0BBA" w:rsidP="00DD384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ID_TRABAJADIR</w:t>
                              </w:r>
                            </w:p>
                            <w:p w:rsidR="009C0BBA" w:rsidRPr="006D3C6F" w:rsidRDefault="009C0BBA" w:rsidP="00DD384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DNI</w:t>
                              </w:r>
                            </w:p>
                            <w:p w:rsidR="009C0BBA" w:rsidRPr="006D3C6F" w:rsidRDefault="009C0BBA" w:rsidP="00DD384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APELLIDOS</w:t>
                              </w:r>
                            </w:p>
                            <w:p w:rsidR="009C0BBA" w:rsidRPr="006D3C6F" w:rsidRDefault="009C0BBA" w:rsidP="00DD384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NOMBRE</w:t>
                              </w:r>
                            </w:p>
                            <w:p w:rsidR="009C0BBA" w:rsidRPr="006D3C6F" w:rsidRDefault="009C0BBA" w:rsidP="00DD384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Nº S/S</w:t>
                              </w:r>
                            </w:p>
                            <w:p w:rsidR="009C0BBA" w:rsidRPr="006D3C6F" w:rsidRDefault="009C0BBA" w:rsidP="00DD384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TELÉFONO</w:t>
                              </w:r>
                            </w:p>
                            <w:p w:rsidR="009C0BBA" w:rsidRPr="006D3C6F" w:rsidRDefault="009C0BBA" w:rsidP="00DD384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FECHA_NACIMIENTO</w:t>
                              </w:r>
                            </w:p>
                            <w:p w:rsidR="009C0BBA" w:rsidRPr="006D3C6F" w:rsidRDefault="009C0BBA" w:rsidP="00DD384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DOMICILIO</w:t>
                              </w:r>
                            </w:p>
                            <w:p w:rsidR="009C0BBA" w:rsidRPr="006D3C6F" w:rsidRDefault="009C0BBA" w:rsidP="00DD384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LOCALIDAD</w:t>
                              </w:r>
                            </w:p>
                            <w:p w:rsidR="009C0BBA" w:rsidRPr="006D3C6F" w:rsidRDefault="009C0BBA" w:rsidP="00DD384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PROVINCIA</w:t>
                              </w:r>
                            </w:p>
                            <w:p w:rsidR="009C0BBA" w:rsidRPr="006D3C6F" w:rsidRDefault="009C0BBA" w:rsidP="00DD384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REGIÓN</w:t>
                              </w:r>
                              <w:proofErr w:type="gramStart"/>
                              <w:r w:rsidRPr="006D3C6F">
                                <w:rPr>
                                  <w:color w:val="1F4E79" w:themeColor="accent1" w:themeShade="80"/>
                                </w:rPr>
                                <w:t>_(</w:t>
                              </w:r>
                              <w:proofErr w:type="gramEnd"/>
                              <w:r w:rsidRPr="006D3C6F">
                                <w:rPr>
                                  <w:color w:val="1F4E79" w:themeColor="accent1" w:themeShade="80"/>
                                </w:rPr>
                                <w:t>CC.AA)</w:t>
                              </w:r>
                            </w:p>
                            <w:p w:rsidR="009C0BBA" w:rsidRPr="006D3C6F" w:rsidRDefault="009C0BBA" w:rsidP="00DD384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 xml:space="preserve">PAÍS </w:t>
                              </w:r>
                            </w:p>
                            <w:p w:rsidR="009C0BBA" w:rsidRPr="006D3C6F" w:rsidRDefault="009C0BBA" w:rsidP="00DD384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COD_POSTAL</w:t>
                              </w:r>
                            </w:p>
                            <w:p w:rsidR="009C0BBA" w:rsidRDefault="009C0BBA" w:rsidP="00DD384A">
                              <w:pPr>
                                <w:spacing w:before="0" w:after="0"/>
                                <w:ind w:left="454"/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ID_CENTRO_TRABAJO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0" y="0"/>
                            <a:ext cx="1572895" cy="22428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jc w:val="center"/>
                                <w:rPr>
                                  <w:b/>
                                  <w:i/>
                                  <w:color w:val="FFFFFF" w:themeColor="background1"/>
                                </w:rPr>
                              </w:pPr>
                              <w:r w:rsidRPr="006D3C6F">
                                <w:rPr>
                                  <w:b/>
                                  <w:i/>
                                  <w:sz w:val="28"/>
                                </w:rPr>
                                <w:t>PRODUCTOS</w:t>
                              </w:r>
                            </w:p>
                            <w:p w:rsidR="009C0BBA" w:rsidRDefault="009C0BBA" w:rsidP="00F12239">
                              <w:pPr>
                                <w:spacing w:before="0" w:after="0"/>
                                <w:ind w:left="454"/>
                              </w:pP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COD_PRODUCTO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MARCA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NOMBRE_COMERCIAL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ID_PROVEEDOR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PRECIO_1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PRECIO_2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PRECIO_3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IVA_4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IVA_10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IVA_21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1871330" y="0"/>
                            <a:ext cx="1360805" cy="22326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6D3C6F">
                                <w:rPr>
                                  <w:b/>
                                  <w:i/>
                                  <w:sz w:val="28"/>
                                </w:rPr>
                                <w:t>PROVEEDORES</w:t>
                              </w:r>
                            </w:p>
                            <w:p w:rsidR="009C0BBA" w:rsidRDefault="009C0BBA" w:rsidP="00F12239">
                              <w:pPr>
                                <w:spacing w:before="0" w:after="0"/>
                                <w:ind w:left="454"/>
                              </w:pP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ID_PROVEEDOR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CIF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RAZON_SOCIAL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DOMICILIO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LOCALIDAD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PROVINCIA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REGIÓN</w:t>
                              </w:r>
                              <w:proofErr w:type="gramStart"/>
                              <w:r w:rsidRPr="006D3C6F">
                                <w:rPr>
                                  <w:color w:val="1F4E79" w:themeColor="accent1" w:themeShade="80"/>
                                </w:rPr>
                                <w:t>_(</w:t>
                              </w:r>
                              <w:proofErr w:type="gramEnd"/>
                              <w:r w:rsidRPr="006D3C6F">
                                <w:rPr>
                                  <w:color w:val="1F4E79" w:themeColor="accent1" w:themeShade="80"/>
                                </w:rPr>
                                <w:t>CC.AA)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PAÍS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COD_POSTAL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TFNO_PROVEED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3859619" y="0"/>
                            <a:ext cx="1275715" cy="238169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C0BBA" w:rsidRPr="006D3C6F" w:rsidRDefault="009C0BBA" w:rsidP="00C2502A">
                              <w:pPr>
                                <w:spacing w:before="0" w:after="0"/>
                                <w:ind w:left="454"/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6D3C6F">
                                <w:rPr>
                                  <w:b/>
                                  <w:i/>
                                  <w:sz w:val="28"/>
                                </w:rPr>
                                <w:t>CLIENTES</w:t>
                              </w:r>
                            </w:p>
                            <w:p w:rsidR="009C0BBA" w:rsidRDefault="009C0BBA" w:rsidP="00C2502A">
                              <w:pPr>
                                <w:spacing w:before="0" w:after="0"/>
                                <w:ind w:left="454"/>
                              </w:pPr>
                            </w:p>
                            <w:p w:rsidR="009C0BBA" w:rsidRPr="006D3C6F" w:rsidRDefault="009C0BBA" w:rsidP="00C2502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ID_CLIENTE</w:t>
                              </w:r>
                            </w:p>
                            <w:p w:rsidR="009C0BBA" w:rsidRPr="006D3C6F" w:rsidRDefault="009C0BBA" w:rsidP="00C2502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CIF</w:t>
                              </w:r>
                            </w:p>
                            <w:p w:rsidR="009C0BBA" w:rsidRPr="006D3C6F" w:rsidRDefault="009C0BBA" w:rsidP="00C2502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RAZON_SOCIAL</w:t>
                              </w:r>
                            </w:p>
                            <w:p w:rsidR="009C0BBA" w:rsidRPr="006D3C6F" w:rsidRDefault="009C0BBA" w:rsidP="00C2502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DOMICILIO</w:t>
                              </w:r>
                            </w:p>
                            <w:p w:rsidR="009C0BBA" w:rsidRPr="006D3C6F" w:rsidRDefault="009C0BBA" w:rsidP="00C2502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LOCALIDAD</w:t>
                              </w:r>
                            </w:p>
                            <w:p w:rsidR="009C0BBA" w:rsidRPr="006D3C6F" w:rsidRDefault="009C0BBA" w:rsidP="00C2502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PROVINCIA</w:t>
                              </w:r>
                            </w:p>
                            <w:p w:rsidR="009C0BBA" w:rsidRPr="006D3C6F" w:rsidRDefault="009C0BBA" w:rsidP="00C2502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REGIÓN</w:t>
                              </w:r>
                              <w:proofErr w:type="gramStart"/>
                              <w:r w:rsidRPr="006D3C6F">
                                <w:rPr>
                                  <w:color w:val="1F4E79" w:themeColor="accent1" w:themeShade="80"/>
                                </w:rPr>
                                <w:t>_(</w:t>
                              </w:r>
                              <w:proofErr w:type="gramEnd"/>
                              <w:r w:rsidRPr="006D3C6F">
                                <w:rPr>
                                  <w:color w:val="1F4E79" w:themeColor="accent1" w:themeShade="80"/>
                                </w:rPr>
                                <w:t>CC.AA)</w:t>
                              </w:r>
                            </w:p>
                            <w:p w:rsidR="009C0BBA" w:rsidRPr="006D3C6F" w:rsidRDefault="009C0BBA" w:rsidP="00C2502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PAÍS</w:t>
                              </w:r>
                            </w:p>
                            <w:p w:rsidR="009C0BBA" w:rsidRPr="006D3C6F" w:rsidRDefault="009C0BBA" w:rsidP="00C2502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COD_POSTAL</w:t>
                              </w:r>
                            </w:p>
                            <w:p w:rsidR="009C0BBA" w:rsidRPr="006D3C6F" w:rsidRDefault="009C0BBA" w:rsidP="00C2502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TFNO_CLIENTE</w:t>
                              </w:r>
                            </w:p>
                            <w:p w:rsidR="009C0BBA" w:rsidRPr="006D3C6F" w:rsidRDefault="009C0BBA" w:rsidP="00C2502A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TIPO_CLIENTE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angular 12"/>
                        <wps:cNvCnPr/>
                        <wps:spPr>
                          <a:xfrm flipV="1">
                            <a:off x="1105786" y="510363"/>
                            <a:ext cx="818707" cy="520995"/>
                          </a:xfrm>
                          <a:prstGeom prst="bentConnector3">
                            <a:avLst>
                              <a:gd name="adj1" fmla="val 79143"/>
                            </a:avLst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errar corchete 15"/>
                        <wps:cNvSpPr/>
                        <wps:spPr>
                          <a:xfrm>
                            <a:off x="723014" y="1127051"/>
                            <a:ext cx="116958" cy="467833"/>
                          </a:xfrm>
                          <a:prstGeom prst="rightBracke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276447" y="2785730"/>
                            <a:ext cx="1265275" cy="156285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6D3C6F">
                                <w:rPr>
                                  <w:b/>
                                  <w:i/>
                                  <w:sz w:val="28"/>
                                </w:rPr>
                                <w:t>ALMACÉN</w:t>
                              </w:r>
                            </w:p>
                            <w:p w:rsidR="009C0BBA" w:rsidRDefault="009C0BBA" w:rsidP="00F12239">
                              <w:pPr>
                                <w:spacing w:before="0" w:after="0"/>
                                <w:ind w:left="454"/>
                              </w:pP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ID_PRODUCTO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COD_PRODUCTO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FECHA_ENTRADA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FECHA_SALIDA</w:t>
                              </w:r>
                            </w:p>
                            <w:p w:rsidR="009C0BBA" w:rsidRPr="006D3C6F" w:rsidRDefault="009C0BBA" w:rsidP="00F12239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CADUCIDAD</w:t>
                              </w:r>
                            </w:p>
                            <w:p w:rsidR="009C0BBA" w:rsidRDefault="009C0BBA" w:rsidP="00C2502A">
                              <w:pPr>
                                <w:spacing w:before="0" w:after="0"/>
                                <w:ind w:left="454"/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COSTE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ctor angular 16"/>
                        <wps:cNvCnPr/>
                        <wps:spPr>
                          <a:xfrm flipH="1" flipV="1">
                            <a:off x="723014" y="1892595"/>
                            <a:ext cx="1201287" cy="1903228"/>
                          </a:xfrm>
                          <a:prstGeom prst="bentConnector3">
                            <a:avLst>
                              <a:gd name="adj1" fmla="val 23641"/>
                            </a:avLst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errar corchete 17"/>
                        <wps:cNvSpPr/>
                        <wps:spPr>
                          <a:xfrm>
                            <a:off x="584791" y="1658679"/>
                            <a:ext cx="116958" cy="467833"/>
                          </a:xfrm>
                          <a:prstGeom prst="rightBracke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ector recto 10"/>
                        <wps:cNvCnPr/>
                        <wps:spPr>
                          <a:xfrm flipH="1">
                            <a:off x="1297172" y="3296093"/>
                            <a:ext cx="57415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angular 20"/>
                        <wps:cNvCnPr/>
                        <wps:spPr>
                          <a:xfrm flipV="1">
                            <a:off x="2966484" y="3062177"/>
                            <a:ext cx="711835" cy="1105121"/>
                          </a:xfrm>
                          <a:prstGeom prst="bentConnector3">
                            <a:avLst>
                              <a:gd name="adj1" fmla="val 76466"/>
                            </a:avLst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angular 8"/>
                        <wps:cNvCnPr/>
                        <wps:spPr>
                          <a:xfrm flipV="1">
                            <a:off x="2658140" y="510363"/>
                            <a:ext cx="1285683" cy="2966085"/>
                          </a:xfrm>
                          <a:prstGeom prst="bentConnector3">
                            <a:avLst>
                              <a:gd name="adj1" fmla="val 55904"/>
                            </a:avLst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angular 11"/>
                        <wps:cNvCnPr/>
                        <wps:spPr>
                          <a:xfrm flipH="1" flipV="1">
                            <a:off x="74428" y="510363"/>
                            <a:ext cx="265814" cy="2966085"/>
                          </a:xfrm>
                          <a:prstGeom prst="bentConnector3">
                            <a:avLst>
                              <a:gd name="adj1" fmla="val 258884"/>
                            </a:avLst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angular 13"/>
                        <wps:cNvCnPr/>
                        <wps:spPr>
                          <a:xfrm flipH="1" flipV="1">
                            <a:off x="839972" y="1360967"/>
                            <a:ext cx="1084211" cy="2286000"/>
                          </a:xfrm>
                          <a:prstGeom prst="bentConnector3">
                            <a:avLst>
                              <a:gd name="adj1" fmla="val 18338"/>
                            </a:avLst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403498" y="4476307"/>
                            <a:ext cx="1679590" cy="186069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BBA" w:rsidRPr="006D3C6F" w:rsidRDefault="009C0BBA" w:rsidP="00E5495C">
                              <w:pPr>
                                <w:spacing w:before="0" w:after="0"/>
                                <w:ind w:left="454"/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6D3C6F">
                                <w:rPr>
                                  <w:b/>
                                  <w:i/>
                                  <w:sz w:val="28"/>
                                </w:rPr>
                                <w:t>CENTROS</w:t>
                              </w:r>
                            </w:p>
                            <w:p w:rsidR="009C0BBA" w:rsidRDefault="009C0BBA" w:rsidP="00E5495C">
                              <w:pPr>
                                <w:spacing w:before="0" w:after="0"/>
                                <w:ind w:left="454"/>
                              </w:pPr>
                            </w:p>
                            <w:p w:rsidR="009C0BBA" w:rsidRPr="006D3C6F" w:rsidRDefault="009C0BBA" w:rsidP="00E5495C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ID_CENTRO_TRABAJO</w:t>
                              </w:r>
                            </w:p>
                            <w:p w:rsidR="009C0BBA" w:rsidRPr="006D3C6F" w:rsidRDefault="009C0BBA" w:rsidP="00E5495C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DOMICILIO</w:t>
                              </w:r>
                            </w:p>
                            <w:p w:rsidR="009C0BBA" w:rsidRPr="006D3C6F" w:rsidRDefault="009C0BBA" w:rsidP="00E5495C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LOCALIDAD</w:t>
                              </w:r>
                            </w:p>
                            <w:p w:rsidR="009C0BBA" w:rsidRPr="006D3C6F" w:rsidRDefault="009C0BBA" w:rsidP="00E5495C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PROVINCIA</w:t>
                              </w:r>
                            </w:p>
                            <w:p w:rsidR="009C0BBA" w:rsidRPr="006D3C6F" w:rsidRDefault="009C0BBA" w:rsidP="00E5495C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REGIÓN</w:t>
                              </w:r>
                              <w:proofErr w:type="gramStart"/>
                              <w:r w:rsidRPr="006D3C6F">
                                <w:rPr>
                                  <w:color w:val="1F4E79" w:themeColor="accent1" w:themeShade="80"/>
                                </w:rPr>
                                <w:t>_(</w:t>
                              </w:r>
                              <w:proofErr w:type="gramEnd"/>
                              <w:r w:rsidRPr="006D3C6F">
                                <w:rPr>
                                  <w:color w:val="1F4E79" w:themeColor="accent1" w:themeShade="80"/>
                                </w:rPr>
                                <w:t>CC.AA)</w:t>
                              </w:r>
                            </w:p>
                            <w:p w:rsidR="009C0BBA" w:rsidRPr="006D3C6F" w:rsidRDefault="009C0BBA" w:rsidP="00E5495C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PAÍS</w:t>
                              </w:r>
                            </w:p>
                            <w:p w:rsidR="009C0BBA" w:rsidRPr="006D3C6F" w:rsidRDefault="009C0BBA" w:rsidP="00E5495C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COD_POSTAL</w:t>
                              </w:r>
                            </w:p>
                            <w:p w:rsidR="009C0BBA" w:rsidRPr="006D3C6F" w:rsidRDefault="009C0BBA" w:rsidP="00E5495C">
                              <w:pPr>
                                <w:spacing w:before="0" w:after="0"/>
                                <w:ind w:left="454"/>
                                <w:rPr>
                                  <w:color w:val="1F4E79" w:themeColor="accent1" w:themeShade="80"/>
                                </w:rPr>
                              </w:pPr>
                              <w:r w:rsidRPr="006D3C6F">
                                <w:rPr>
                                  <w:color w:val="1F4E79" w:themeColor="accent1" w:themeShade="80"/>
                                </w:rPr>
                                <w:t>TFNO_TDA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angular 22"/>
                        <wps:cNvCnPr/>
                        <wps:spPr>
                          <a:xfrm>
                            <a:off x="2775098" y="4986670"/>
                            <a:ext cx="903221" cy="297711"/>
                          </a:xfrm>
                          <a:prstGeom prst="bentConnector3">
                            <a:avLst>
                              <a:gd name="adj1" fmla="val 76466"/>
                            </a:avLst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8AC0F6" id="Grupo 23" o:spid="_x0000_s1027" style="position:absolute;left:0;text-align:left;margin-left:61.4pt;margin-top:29.5pt;width:408.45pt;height:498.9pt;z-index:-251625472;mso-wrap-distance-left:170.1pt;mso-wrap-distance-right:170.1pt;mso-width-relative:margin;mso-height-relative:margin" coordsize="51881,63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">
                <v:shape id="Cuadro de texto 1" o:spid="_x0000_s1028" type="#_x0000_t202" style="position:absolute;left:36044;top:25518;width:15837;height:28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96xMMA&#10;AADaAAAADwAAAGRycy9kb3ducmV2LnhtbESPQWvCQBCF7wX/wzKCt7qpQmmjm1AErVAINC2ex+yY&#10;pN2dDdmtxn/vBoSehuG9782bdT5YI87U+9axgqd5AoK4crrlWsH31/bxBYQPyBqNY1JwJQ95NnlY&#10;Y6rdhT/pXIZaxBD2KSpoQuhSKX3VkEU/dx1x1E6utxji2tdS93iJ4dbIRZI8S4stxwsNdrRpqPot&#10;/2yscdxvdz/evNIyFB8lF7zcHN6Vmk2HtxWIQEP4N9/pvY4cjK+MU2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96xMMAAADaAAAADwAAAAAAAAAAAAAAAACYAgAAZHJzL2Rv&#10;d25yZXYueG1sUEsFBgAAAAAEAAQA9QAAAIgDAAAAAA==&#10;" fillcolor="#bdd6ee [1300]" strokeweight="1.5pt">
                  <v:textbox>
                    <w:txbxContent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jc w:val="center"/>
                          <w:rPr>
                            <w:b/>
                            <w:i/>
                          </w:rPr>
                        </w:pPr>
                        <w:r w:rsidRPr="006D3C6F">
                          <w:rPr>
                            <w:b/>
                            <w:i/>
                            <w:sz w:val="28"/>
                          </w:rPr>
                          <w:t>TRABAJADORES</w:t>
                        </w:r>
                      </w:p>
                      <w:p w:rsidR="009C0BBA" w:rsidRDefault="009C0BBA" w:rsidP="00DD384A">
                        <w:pPr>
                          <w:spacing w:before="0" w:after="0"/>
                          <w:ind w:left="454"/>
                        </w:pPr>
                      </w:p>
                      <w:p w:rsidR="009C0BBA" w:rsidRPr="006D3C6F" w:rsidRDefault="009C0BBA" w:rsidP="00DD384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ID_TRABAJADIR</w:t>
                        </w:r>
                      </w:p>
                      <w:p w:rsidR="009C0BBA" w:rsidRPr="006D3C6F" w:rsidRDefault="009C0BBA" w:rsidP="00DD384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DNI</w:t>
                        </w:r>
                      </w:p>
                      <w:p w:rsidR="009C0BBA" w:rsidRPr="006D3C6F" w:rsidRDefault="009C0BBA" w:rsidP="00DD384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APELLIDOS</w:t>
                        </w:r>
                      </w:p>
                      <w:p w:rsidR="009C0BBA" w:rsidRPr="006D3C6F" w:rsidRDefault="009C0BBA" w:rsidP="00DD384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NOMBRE</w:t>
                        </w:r>
                      </w:p>
                      <w:p w:rsidR="009C0BBA" w:rsidRPr="006D3C6F" w:rsidRDefault="009C0BBA" w:rsidP="00DD384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Nº S/S</w:t>
                        </w:r>
                      </w:p>
                      <w:p w:rsidR="009C0BBA" w:rsidRPr="006D3C6F" w:rsidRDefault="009C0BBA" w:rsidP="00DD384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TELÉFONO</w:t>
                        </w:r>
                      </w:p>
                      <w:p w:rsidR="009C0BBA" w:rsidRPr="006D3C6F" w:rsidRDefault="009C0BBA" w:rsidP="00DD384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FECHA_NACIMIENTO</w:t>
                        </w:r>
                      </w:p>
                      <w:p w:rsidR="009C0BBA" w:rsidRPr="006D3C6F" w:rsidRDefault="009C0BBA" w:rsidP="00DD384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DOMICILIO</w:t>
                        </w:r>
                      </w:p>
                      <w:p w:rsidR="009C0BBA" w:rsidRPr="006D3C6F" w:rsidRDefault="009C0BBA" w:rsidP="00DD384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LOCALIDAD</w:t>
                        </w:r>
                      </w:p>
                      <w:p w:rsidR="009C0BBA" w:rsidRPr="006D3C6F" w:rsidRDefault="009C0BBA" w:rsidP="00DD384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PROVINCIA</w:t>
                        </w:r>
                      </w:p>
                      <w:p w:rsidR="009C0BBA" w:rsidRPr="006D3C6F" w:rsidRDefault="009C0BBA" w:rsidP="00DD384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REGIÓN</w:t>
                        </w:r>
                        <w:proofErr w:type="gramStart"/>
                        <w:r w:rsidRPr="006D3C6F">
                          <w:rPr>
                            <w:color w:val="1F4E79" w:themeColor="accent1" w:themeShade="80"/>
                          </w:rPr>
                          <w:t>_(</w:t>
                        </w:r>
                        <w:proofErr w:type="gramEnd"/>
                        <w:r w:rsidRPr="006D3C6F">
                          <w:rPr>
                            <w:color w:val="1F4E79" w:themeColor="accent1" w:themeShade="80"/>
                          </w:rPr>
                          <w:t>CC.AA)</w:t>
                        </w:r>
                      </w:p>
                      <w:p w:rsidR="009C0BBA" w:rsidRPr="006D3C6F" w:rsidRDefault="009C0BBA" w:rsidP="00DD384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 xml:space="preserve">PAÍS </w:t>
                        </w:r>
                      </w:p>
                      <w:p w:rsidR="009C0BBA" w:rsidRPr="006D3C6F" w:rsidRDefault="009C0BBA" w:rsidP="00DD384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COD_POSTAL</w:t>
                        </w:r>
                      </w:p>
                      <w:p w:rsidR="009C0BBA" w:rsidRDefault="009C0BBA" w:rsidP="00DD384A">
                        <w:pPr>
                          <w:spacing w:before="0" w:after="0"/>
                          <w:ind w:left="454"/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ID_CENTRO_TRABAJO</w:t>
                        </w:r>
                      </w:p>
                    </w:txbxContent>
                  </v:textbox>
                </v:shape>
                <v:shape id="Cuadro de texto 2" o:spid="_x0000_s1029" type="#_x0000_t202" style="position:absolute;width:15728;height:22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3ks74A&#10;AADaAAAADwAAAGRycy9kb3ducmV2LnhtbERPy4rCMBTdC/MP4Q6403QUxKmmZRB8gCBYB9fX5tp2&#10;prkpTdT690YQXB7Oe552phZXal1lWcHXMAJBnFtdcaHg97AcTEE4j6yxtkwK7uQgTT56c4y1vfGe&#10;rpkvRAhhF6OC0vsmltLlJRl0Q9sQB+5sW4M+wLaQusVbCDe1HEXRRBqsODSU2NCipPw/u5gw47RZ&#10;rv5c/U1jv9tmvOPx4rhWqv/Z/cxAeOr8W/xyb7SCETyvBD/I5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N5LO+AAAA2gAAAA8AAAAAAAAAAAAAAAAAmAIAAGRycy9kb3ducmV2&#10;LnhtbFBLBQYAAAAABAAEAPUAAACDAwAAAAA=&#10;" fillcolor="#bdd6ee [1300]" strokeweight="1.5pt">
                  <v:textbox>
                    <w:txbxContent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jc w:val="center"/>
                          <w:rPr>
                            <w:b/>
                            <w:i/>
                            <w:color w:val="FFFFFF" w:themeColor="background1"/>
                          </w:rPr>
                        </w:pPr>
                        <w:r w:rsidRPr="006D3C6F">
                          <w:rPr>
                            <w:b/>
                            <w:i/>
                            <w:sz w:val="28"/>
                          </w:rPr>
                          <w:t>PRODUCTOS</w:t>
                        </w:r>
                      </w:p>
                      <w:p w:rsidR="009C0BBA" w:rsidRDefault="009C0BBA" w:rsidP="00F12239">
                        <w:pPr>
                          <w:spacing w:before="0" w:after="0"/>
                          <w:ind w:left="454"/>
                        </w:pP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COD_PRODUCTO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MARCA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NOMBRE_COMERCIAL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ID_PROVEEDOR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PRECIO_1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PRECIO_2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PRECIO_3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IVA_4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IVA_10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IVA_21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18713;width:13608;height:22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FBKL4A&#10;AADaAAAADwAAAGRycy9kb3ducmV2LnhtbERPy4rCMBTdC/MP4Q64s+lMQbQaRQQfIAjWYdbX5k7b&#10;sbkpTdT690YQXB7OezrvTC2u1LrKsoKvKAZBnFtdcaHg57gajEA4j6yxtkwK7uRgPvvoTTHV9sYH&#10;uma+ECGEXYoKSu+bVEqXl2TQRbYhDtyfbQ36ANtC6hZvIdzU8juOh9JgxaGhxIaWJeXn7GLCjNN2&#10;tf539ZgSv99lvOdk+btRqv/ZLSYgPHX+LX65t1pBAs8rwQ9y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2BQSi+AAAA2gAAAA8AAAAAAAAAAAAAAAAAmAIAAGRycy9kb3ducmV2&#10;LnhtbFBLBQYAAAAABAAEAPUAAACDAwAAAAA=&#10;" fillcolor="#bdd6ee [1300]" strokeweight="1.5pt">
                  <v:textbox>
                    <w:txbxContent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jc w:val="center"/>
                          <w:rPr>
                            <w:b/>
                            <w:i/>
                          </w:rPr>
                        </w:pPr>
                        <w:r w:rsidRPr="006D3C6F">
                          <w:rPr>
                            <w:b/>
                            <w:i/>
                            <w:sz w:val="28"/>
                          </w:rPr>
                          <w:t>PROVEEDORES</w:t>
                        </w:r>
                      </w:p>
                      <w:p w:rsidR="009C0BBA" w:rsidRDefault="009C0BBA" w:rsidP="00F12239">
                        <w:pPr>
                          <w:spacing w:before="0" w:after="0"/>
                          <w:ind w:left="454"/>
                        </w:pP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ID_PROVEEDOR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CIF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RAZON_SOCIAL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DOMICILIO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LOCALIDAD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PROVINCIA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REGIÓN</w:t>
                        </w:r>
                        <w:proofErr w:type="gramStart"/>
                        <w:r w:rsidRPr="006D3C6F">
                          <w:rPr>
                            <w:color w:val="1F4E79" w:themeColor="accent1" w:themeShade="80"/>
                          </w:rPr>
                          <w:t>_(</w:t>
                        </w:r>
                        <w:proofErr w:type="gramEnd"/>
                        <w:r w:rsidRPr="006D3C6F">
                          <w:rPr>
                            <w:color w:val="1F4E79" w:themeColor="accent1" w:themeShade="80"/>
                          </w:rPr>
                          <w:t>CC.AA)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PAÍS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COD_POSTAL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TFNO_PROVEED</w:t>
                        </w:r>
                      </w:p>
                    </w:txbxContent>
                  </v:textbox>
                </v:shape>
                <v:shape id="Cuadro de texto 7" o:spid="_x0000_s1031" type="#_x0000_t202" style="position:absolute;left:38596;width:12757;height:2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pHK78A&#10;AADaAAAADwAAAGRycy9kb3ducmV2LnhtbERPy4rCMBTdC/5DuII7m84IPqpRBsEHCIKdwfW1udN2&#10;prkpTdT690YQXB7Oe75sTSWu1LjSsoKPKAZBnFldcq7g53s9mIBwHlljZZkU3MnBctHtzDHR9sZH&#10;uqY+FyGEXYIKCu/rREqXFWTQRbYmDtyvbQz6AJtc6gZvIdxU8jOOR9JgyaGhwJpWBWX/6cWEGefd&#10;evPnqikN/WGf8oGHq9NWqX6v/ZqB8NT6t/jl3mkFY3heCX6Qi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ukcrvwAAANoAAAAPAAAAAAAAAAAAAAAAAJgCAABkcnMvZG93bnJl&#10;di54bWxQSwUGAAAAAAQABAD1AAAAhAMAAAAA&#10;" fillcolor="#bdd6ee [1300]" strokeweight="1.5pt">
                  <v:textbox>
                    <w:txbxContent>
                      <w:p w:rsidR="009C0BBA" w:rsidRPr="006D3C6F" w:rsidRDefault="009C0BBA" w:rsidP="00C2502A">
                        <w:pPr>
                          <w:spacing w:before="0" w:after="0"/>
                          <w:ind w:left="454"/>
                          <w:jc w:val="center"/>
                          <w:rPr>
                            <w:b/>
                            <w:i/>
                          </w:rPr>
                        </w:pPr>
                        <w:r w:rsidRPr="006D3C6F">
                          <w:rPr>
                            <w:b/>
                            <w:i/>
                            <w:sz w:val="28"/>
                          </w:rPr>
                          <w:t>CLIENTES</w:t>
                        </w:r>
                      </w:p>
                      <w:p w:rsidR="009C0BBA" w:rsidRDefault="009C0BBA" w:rsidP="00C2502A">
                        <w:pPr>
                          <w:spacing w:before="0" w:after="0"/>
                          <w:ind w:left="454"/>
                        </w:pPr>
                      </w:p>
                      <w:p w:rsidR="009C0BBA" w:rsidRPr="006D3C6F" w:rsidRDefault="009C0BBA" w:rsidP="00C2502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ID_CLIENTE</w:t>
                        </w:r>
                      </w:p>
                      <w:p w:rsidR="009C0BBA" w:rsidRPr="006D3C6F" w:rsidRDefault="009C0BBA" w:rsidP="00C2502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CIF</w:t>
                        </w:r>
                      </w:p>
                      <w:p w:rsidR="009C0BBA" w:rsidRPr="006D3C6F" w:rsidRDefault="009C0BBA" w:rsidP="00C2502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RAZON_SOCIAL</w:t>
                        </w:r>
                      </w:p>
                      <w:p w:rsidR="009C0BBA" w:rsidRPr="006D3C6F" w:rsidRDefault="009C0BBA" w:rsidP="00C2502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DOMICILIO</w:t>
                        </w:r>
                      </w:p>
                      <w:p w:rsidR="009C0BBA" w:rsidRPr="006D3C6F" w:rsidRDefault="009C0BBA" w:rsidP="00C2502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LOCALIDAD</w:t>
                        </w:r>
                      </w:p>
                      <w:p w:rsidR="009C0BBA" w:rsidRPr="006D3C6F" w:rsidRDefault="009C0BBA" w:rsidP="00C2502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PROVINCIA</w:t>
                        </w:r>
                      </w:p>
                      <w:p w:rsidR="009C0BBA" w:rsidRPr="006D3C6F" w:rsidRDefault="009C0BBA" w:rsidP="00C2502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REGIÓN</w:t>
                        </w:r>
                        <w:proofErr w:type="gramStart"/>
                        <w:r w:rsidRPr="006D3C6F">
                          <w:rPr>
                            <w:color w:val="1F4E79" w:themeColor="accent1" w:themeShade="80"/>
                          </w:rPr>
                          <w:t>_(</w:t>
                        </w:r>
                        <w:proofErr w:type="gramEnd"/>
                        <w:r w:rsidRPr="006D3C6F">
                          <w:rPr>
                            <w:color w:val="1F4E79" w:themeColor="accent1" w:themeShade="80"/>
                          </w:rPr>
                          <w:t>CC.AA)</w:t>
                        </w:r>
                      </w:p>
                      <w:p w:rsidR="009C0BBA" w:rsidRPr="006D3C6F" w:rsidRDefault="009C0BBA" w:rsidP="00C2502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PAÍS</w:t>
                        </w:r>
                      </w:p>
                      <w:p w:rsidR="009C0BBA" w:rsidRPr="006D3C6F" w:rsidRDefault="009C0BBA" w:rsidP="00C2502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COD_POSTAL</w:t>
                        </w:r>
                      </w:p>
                      <w:p w:rsidR="009C0BBA" w:rsidRPr="006D3C6F" w:rsidRDefault="009C0BBA" w:rsidP="00C2502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TFNO_CLIENTE</w:t>
                        </w:r>
                      </w:p>
                      <w:p w:rsidR="009C0BBA" w:rsidRPr="006D3C6F" w:rsidRDefault="009C0BBA" w:rsidP="00C2502A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TIPO_CLIENTE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12" o:spid="_x0000_s1032" type="#_x0000_t34" style="position:absolute;left:11057;top:5103;width:8187;height:521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/KzsEAAADbAAAADwAAAGRycy9kb3ducmV2LnhtbERPTWvCQBC9F/oflin0VjfmoDV1FVEL&#10;olAwir0O2WkSmp0N2THGf98tFHqbx/uc+XJwjeqpC7VnA+NRAoq48Lbm0sD59P7yCioIssXGMxm4&#10;U4Dl4vFhjpn1Nz5Sn0upYgiHDA1UIm2mdSgqchhGviWO3JfvHEqEXalth7cY7hqdJslEO6w5NlTY&#10;0rqi4ju/OgOfMr0c+k0++cDxHlNZnf3ssDXm+WlYvYESGuRf/Ofe2Tg/hd9f4gF68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38rOwQAAANsAAAAPAAAAAAAAAAAAAAAA&#10;AKECAABkcnMvZG93bnJldi54bWxQSwUGAAAAAAQABAD5AAAAjwMAAAAA&#10;" adj="17095" strokecolor="red" strokeweight="1.5pt"/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Cerrar corchete 15" o:spid="_x0000_s1033" type="#_x0000_t86" style="position:absolute;left:7230;top:11270;width:1169;height:4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Ctb4A&#10;AADbAAAADwAAAGRycy9kb3ducmV2LnhtbERPzYrCMBC+C/sOYRa8aeqqq1SjLBbFq7oPMDZjU20m&#10;pYm2+/YbQfA2H9/vLNedrcSDGl86VjAaJiCIc6dLLhT8nraDOQgfkDVWjknBH3lYrz56S0y1a/lA&#10;j2MoRAxhn6ICE0KdSulzQxb90NXEkbu4xmKIsCmkbrCN4baSX0nyLS2WHBsM1rQxlN+Od6vgsh8h&#10;X6fZLhtPzOzMG5O51ijV/+x+FiACdeEtfrn3Os6fwvOXeI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UQrW+AAAA2wAAAA8AAAAAAAAAAAAAAAAAmAIAAGRycy9kb3ducmV2&#10;LnhtbFBLBQYAAAAABAAEAPUAAACDAwAAAAA=&#10;" adj="450" strokecolor="red" strokeweight=".5pt">
                  <v:stroke joinstyle="miter"/>
                </v:shape>
                <v:shape id="Cuadro de texto 5" o:spid="_x0000_s1034" type="#_x0000_t202" style="position:absolute;left:2764;top:27857;width:12653;height:15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8x74A&#10;AADaAAAADwAAAGRycy9kb3ducmV2LnhtbERPy4rCMBTdC/5DuII7m86IotUog+ADBMHO4Pra3Gk7&#10;09yUJmr9eyMILg/nPV+2phJXalxpWcFHFIMgzqwuOVfw870eTEA4j6yxskwK7uRgueh25phoe+Mj&#10;XVOfixDCLkEFhfd1IqXLCjLoIlsTB+7XNgZ9gE0udYO3EG4q+RnHY2mw5NBQYE2rgrL/9GLCjPNu&#10;vflz1ZSG/rBP+cDD1WmrVL/Xfs1AeGr9W/xy77SCETyvBD/Ix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0kfMe+AAAA2gAAAA8AAAAAAAAAAAAAAAAAmAIAAGRycy9kb3ducmV2&#10;LnhtbFBLBQYAAAAABAAEAPUAAACDAwAAAAA=&#10;" fillcolor="#bdd6ee [1300]" strokeweight="1.5pt">
                  <v:textbox>
                    <w:txbxContent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jc w:val="center"/>
                          <w:rPr>
                            <w:b/>
                            <w:i/>
                          </w:rPr>
                        </w:pPr>
                        <w:r w:rsidRPr="006D3C6F">
                          <w:rPr>
                            <w:b/>
                            <w:i/>
                            <w:sz w:val="28"/>
                          </w:rPr>
                          <w:t>ALMACÉN</w:t>
                        </w:r>
                      </w:p>
                      <w:p w:rsidR="009C0BBA" w:rsidRDefault="009C0BBA" w:rsidP="00F12239">
                        <w:pPr>
                          <w:spacing w:before="0" w:after="0"/>
                          <w:ind w:left="454"/>
                        </w:pP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ID_PRODUCTO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COD_PRODUCTO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FECHA_ENTRADA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FECHA_SALIDA</w:t>
                        </w:r>
                      </w:p>
                      <w:p w:rsidR="009C0BBA" w:rsidRPr="006D3C6F" w:rsidRDefault="009C0BBA" w:rsidP="00F12239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CADUCIDAD</w:t>
                        </w:r>
                      </w:p>
                      <w:p w:rsidR="009C0BBA" w:rsidRDefault="009C0BBA" w:rsidP="00C2502A">
                        <w:pPr>
                          <w:spacing w:before="0" w:after="0"/>
                          <w:ind w:left="454"/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COSTE</w:t>
                        </w:r>
                      </w:p>
                    </w:txbxContent>
                  </v:textbox>
                </v:shape>
                <v:shape id="Conector angular 16" o:spid="_x0000_s1035" type="#_x0000_t34" style="position:absolute;left:7230;top:18925;width:12013;height:1903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/BqL8AAADbAAAADwAAAGRycy9kb3ducmV2LnhtbERPTYvCMBC9C/6HMII3TZWlSDWKCoon&#10;ca0Hj0MztsVmUptsrf/eCAve5vE+Z7HqTCVaalxpWcFkHIEgzqwuOVdwSXejGQjnkTVWlknBixys&#10;lv3eAhNtn/xL7dnnIoSwS1BB4X2dSOmyggy6sa2JA3ezjUEfYJNL3eAzhJtKTqMolgZLDg0F1rQt&#10;KLuf/4yCwzHNr5vy0V48xtc9/6x3++1JqeGgW89BeOr8V/zvPugwP4bPL+E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7/BqL8AAADbAAAADwAAAAAAAAAAAAAAAACh&#10;AgAAZHJzL2Rvd25yZXYueG1sUEsFBgAAAAAEAAQA+QAAAI0DAAAAAA==&#10;" adj="5106" strokecolor="red" strokeweight="1.5pt"/>
                <v:shape id="Cerrar corchete 17" o:spid="_x0000_s1036" type="#_x0000_t86" style="position:absolute;left:5847;top:16586;width:1170;height:4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p5WcAA&#10;AADbAAAADwAAAGRycy9kb3ducmV2LnhtbERPS27CMBDdV+IO1lRiVxxKS6qAEyEiKrYNHGAaD3Fo&#10;PI5il4Tb15UqdTdP7zvbYrKduNHgW8cKlosEBHHtdMuNgvPp8PQGwgdkjZ1jUnAnD0U+e9hipt3I&#10;H3SrQiNiCPsMFZgQ+kxKXxuy6BeuJ47cxQ0WQ4RDI/WAYwy3nXxOkrW02HJsMNjT3lD9VX1bBZfj&#10;Evn6Wr6XqxeTfvLelG40Ss0fp90GRKAp/Iv/3Ecd56fw+0s8QO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p5WcAAAADbAAAADwAAAAAAAAAAAAAAAACYAgAAZHJzL2Rvd25y&#10;ZXYueG1sUEsFBgAAAAAEAAQA9QAAAIUDAAAAAA==&#10;" adj="450" strokecolor="red" strokeweight=".5pt">
                  <v:stroke joinstyle="miter"/>
                </v:shape>
                <v:line id="Conector recto 10" o:spid="_x0000_s1037" style="position:absolute;flip:x;visibility:visible;mso-wrap-style:square" from="12971,32960" to="18713,3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405cQAAADbAAAADwAAAGRycy9kb3ducmV2LnhtbESPQWvCQBCF70L/wzKFXqRuWqjW1FWK&#10;oKTeYu19yI7Z0OxsyK4m/nvnUOhthvfmvW9Wm9G36kp9bAIbeJlloIirYBuuDZy+d8/voGJCttgG&#10;JgM3irBZP0xWmNswcEnXY6qVhHDM0YBLqcu1jpUjj3EWOmLRzqH3mGTta217HCTct/o1y+baY8PS&#10;4LCjraPq93jxBn5O7rAMi6/iLZa3QzHsp21zmRrz9Dh+foBKNKZ/8991YQVf6OUXGU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jTlxAAAANsAAAAPAAAAAAAAAAAA&#10;AAAAAKECAABkcnMvZG93bnJldi54bWxQSwUGAAAAAAQABAD5AAAAkgMAAAAA&#10;" strokecolor="red" strokeweight="1.5pt">
                  <v:stroke joinstyle="miter"/>
                </v:line>
                <v:shape id="Conector angular 20" o:spid="_x0000_s1038" type="#_x0000_t34" style="position:absolute;left:29664;top:30621;width:7119;height:1105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y7ZsMAAADbAAAADwAAAGRycy9kb3ducmV2LnhtbERPXWvCMBR9H+w/hDvYm6aTTaUzisg2&#10;5kDBKoJvl+a2KTY3pcm09dcvD8IeD+d7tuhsLS7U+sqxgpdhAoI4d7riUsFh/zmYgvABWWPtmBT0&#10;5GExf3yYYardlXd0yUIpYgj7FBWYEJpUSp8bsuiHriGOXOFaiyHCtpS6xWsMt7UcJclYWqw4Nhhs&#10;aGUoP2e/VsGxMD/Fdt33rxlPzqePr83brdgo9fzULd9BBOrCv/ju/tYKRnF9/BJ/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su2bDAAAA2wAAAA8AAAAAAAAAAAAA&#10;AAAAoQIAAGRycy9kb3ducmV2LnhtbFBLBQYAAAAABAAEAPkAAACRAwAAAAA=&#10;" adj="16517" strokecolor="red" strokeweight="1.5pt"/>
                <v:shape id="Conector angular 8" o:spid="_x0000_s1039" type="#_x0000_t34" style="position:absolute;left:26581;top:5103;width:12857;height:2966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YtyMAAAADaAAAADwAAAGRycy9kb3ducmV2LnhtbERPz2vCMBS+C/sfwht407RCh3RGmRuK&#10;J9m6wTw+k7em2LyUJtb63y+HwY4f3+/VZnStGKgPjWcF+TwDQay9abhW8PW5my1BhIhssPVMCu4U&#10;YLN+mKywNP7GHzRUsRYphEOJCmyMXSll0JYchrnviBP343uHMcG+lqbHWwp3rVxk2ZN02HBqsNjR&#10;qyV9qa5OwfGbCrs3J125IcvftmddhPelUtPH8eUZRKQx/ov/3AejIG1NV9INkO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WLcjAAAAA2gAAAA8AAAAAAAAAAAAAAAAA&#10;oQIAAGRycy9kb3ducmV2LnhtbFBLBQYAAAAABAAEAPkAAACOAwAAAAA=&#10;" adj="12075" strokecolor="red" strokeweight="1.5pt"/>
                <v:shape id="Conector angular 11" o:spid="_x0000_s1040" type="#_x0000_t34" style="position:absolute;left:744;top:5103;width:2658;height:2966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MHAMIAAADbAAAADwAAAGRycy9kb3ducmV2LnhtbERPTWsCMRC9F/ofwgi9aVZLpaxG0YJY&#10;exG3i+dxM+4ubiYhibr++6ZQ6G0e73Pmy9504kY+tJYVjEcZCOLK6pZrBeX3ZvgOIkRkjZ1lUvCg&#10;AMvF89Mcc23vfKBbEWuRQjjkqKCJ0eVShqohg2FkHXHiztYbjAn6WmqP9xRuOjnJsqk02HJqaNDR&#10;R0PVpbgaBe5r+7o+7ovzo/SbyVu5353ceqfUy6BfzUBE6uO/+M/9qdP8Mfz+kg6Qi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bMHAMIAAADbAAAADwAAAAAAAAAAAAAA&#10;AAChAgAAZHJzL2Rvd25yZXYueG1sUEsFBgAAAAAEAAQA+QAAAJADAAAAAA==&#10;" adj="55919" strokecolor="red" strokeweight="1.5pt"/>
                <v:shape id="Conector angular 13" o:spid="_x0000_s1041" type="#_x0000_t34" style="position:absolute;left:8399;top:13609;width:10842;height:2286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7fj8MAAADbAAAADwAAAGRycy9kb3ducmV2LnhtbERP32vCMBB+F/Y/hBN809QNdXRGEUGY&#10;KMjUsddbc2uLzaUmsVb/+kUY7O0+vp83nbemEg05X1pWMBwkIIgzq0vOFRwPq/4rCB+QNVaWScGN&#10;PMxnT50pptpe+YOafchFDGGfooIihDqV0mcFGfQDWxNH7sc6gyFCl0vt8BrDTSWfk2QsDZYcGwqs&#10;aVlQdtpfjAK9+1p/bibH23I3WjTjZOuG5/u3Ur1uu3gDEagN/+I/97uO81/g8Us8QM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e34/DAAAA2wAAAA8AAAAAAAAAAAAA&#10;AAAAoQIAAGRycy9kb3ducmV2LnhtbFBLBQYAAAAABAAEAPkAAACRAwAAAAA=&#10;" adj="3961" strokecolor="red" strokeweight="1.5pt"/>
                <v:shape id="Cuadro de texto 21" o:spid="_x0000_s1042" type="#_x0000_t202" style="position:absolute;left:14034;top:44763;width:16796;height:18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GU6sEA&#10;AADbAAAADwAAAGRycy9kb3ducmV2LnhtbESP3arCMBCE7w/4DmEF746pCgetRhHBHxAEq3i9Nmtb&#10;bTaliVrf/kQQvBxm55udyawxpXhQ7QrLCnrdCARxanXBmYLjYfk7BOE8ssbSMil4kYPZtPUzwVjb&#10;J+/pkfhMBAi7GBXk3lexlC7NyaDr2oo4eBdbG/RB1pnUNT4D3JSyH0V/0mDBoSHHihY5pbfkbsIb&#10;581ydXXliAZ+t014x4PFaa1Up93MxyA8Nf57/ElvtIJ+D95bAgDk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BlOrBAAAA2wAAAA8AAAAAAAAAAAAAAAAAmAIAAGRycy9kb3du&#10;cmV2LnhtbFBLBQYAAAAABAAEAPUAAACGAwAAAAA=&#10;" fillcolor="#bdd6ee [1300]" strokeweight="1.5pt">
                  <v:textbox>
                    <w:txbxContent>
                      <w:p w:rsidR="009C0BBA" w:rsidRPr="006D3C6F" w:rsidRDefault="009C0BBA" w:rsidP="00E5495C">
                        <w:pPr>
                          <w:spacing w:before="0" w:after="0"/>
                          <w:ind w:left="454"/>
                          <w:jc w:val="center"/>
                          <w:rPr>
                            <w:b/>
                            <w:i/>
                          </w:rPr>
                        </w:pPr>
                        <w:r w:rsidRPr="006D3C6F">
                          <w:rPr>
                            <w:b/>
                            <w:i/>
                            <w:sz w:val="28"/>
                          </w:rPr>
                          <w:t>CENTROS</w:t>
                        </w:r>
                      </w:p>
                      <w:p w:rsidR="009C0BBA" w:rsidRDefault="009C0BBA" w:rsidP="00E5495C">
                        <w:pPr>
                          <w:spacing w:before="0" w:after="0"/>
                          <w:ind w:left="454"/>
                        </w:pPr>
                      </w:p>
                      <w:p w:rsidR="009C0BBA" w:rsidRPr="006D3C6F" w:rsidRDefault="009C0BBA" w:rsidP="00E5495C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ID_CENTRO_TRABAJO</w:t>
                        </w:r>
                      </w:p>
                      <w:p w:rsidR="009C0BBA" w:rsidRPr="006D3C6F" w:rsidRDefault="009C0BBA" w:rsidP="00E5495C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DOMICILIO</w:t>
                        </w:r>
                      </w:p>
                      <w:p w:rsidR="009C0BBA" w:rsidRPr="006D3C6F" w:rsidRDefault="009C0BBA" w:rsidP="00E5495C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LOCALIDAD</w:t>
                        </w:r>
                      </w:p>
                      <w:p w:rsidR="009C0BBA" w:rsidRPr="006D3C6F" w:rsidRDefault="009C0BBA" w:rsidP="00E5495C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PROVINCIA</w:t>
                        </w:r>
                      </w:p>
                      <w:p w:rsidR="009C0BBA" w:rsidRPr="006D3C6F" w:rsidRDefault="009C0BBA" w:rsidP="00E5495C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REGIÓN</w:t>
                        </w:r>
                        <w:proofErr w:type="gramStart"/>
                        <w:r w:rsidRPr="006D3C6F">
                          <w:rPr>
                            <w:color w:val="1F4E79" w:themeColor="accent1" w:themeShade="80"/>
                          </w:rPr>
                          <w:t>_(</w:t>
                        </w:r>
                        <w:proofErr w:type="gramEnd"/>
                        <w:r w:rsidRPr="006D3C6F">
                          <w:rPr>
                            <w:color w:val="1F4E79" w:themeColor="accent1" w:themeShade="80"/>
                          </w:rPr>
                          <w:t>CC.AA)</w:t>
                        </w:r>
                      </w:p>
                      <w:p w:rsidR="009C0BBA" w:rsidRPr="006D3C6F" w:rsidRDefault="009C0BBA" w:rsidP="00E5495C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PAÍS</w:t>
                        </w:r>
                      </w:p>
                      <w:p w:rsidR="009C0BBA" w:rsidRPr="006D3C6F" w:rsidRDefault="009C0BBA" w:rsidP="00E5495C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COD_POSTAL</w:t>
                        </w:r>
                      </w:p>
                      <w:p w:rsidR="009C0BBA" w:rsidRPr="006D3C6F" w:rsidRDefault="009C0BBA" w:rsidP="00E5495C">
                        <w:pPr>
                          <w:spacing w:before="0" w:after="0"/>
                          <w:ind w:left="454"/>
                          <w:rPr>
                            <w:color w:val="1F4E79" w:themeColor="accent1" w:themeShade="80"/>
                          </w:rPr>
                        </w:pPr>
                        <w:r w:rsidRPr="006D3C6F">
                          <w:rPr>
                            <w:color w:val="1F4E79" w:themeColor="accent1" w:themeShade="80"/>
                          </w:rPr>
                          <w:t>TFNO_TDA</w:t>
                        </w:r>
                      </w:p>
                    </w:txbxContent>
                  </v:textbox>
                </v:shape>
                <v:shape id="Conector angular 22" o:spid="_x0000_s1043" type="#_x0000_t34" style="position:absolute;left:27750;top:49866;width:9033;height:29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NqysYAAADbAAAADwAAAGRycy9kb3ducmV2LnhtbESPT2vCQBTE70K/w/IKvUjdGFAkdZVS&#10;KRWEin8uvb1mn8nG7Ns0u5r023cLgsdhZn7DzJe9rcWVWm8cKxiPEhDEudOGCwXHw/vzDIQPyBpr&#10;x6TglzwsFw+DOWbadbyj6z4UIkLYZ6igDKHJpPR5SRb9yDXE0Tu51mKIsi2kbrGLcFvLNEmm0qLh&#10;uFBiQ28l5ef9xSqww2rTfVXmx5iPZPVZfW8nM7lV6umxf30BEagP9/CtvdYK0hT+v8Qf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TasrGAAAA2wAAAA8AAAAAAAAA&#10;AAAAAAAAoQIAAGRycy9kb3ducmV2LnhtbFBLBQYAAAAABAAEAPkAAACUAwAAAAA=&#10;" adj="16517" strokecolor="red" strokeweight="1.5pt"/>
                <w10:wrap type="tight"/>
              </v:group>
            </w:pict>
          </mc:Fallback>
        </mc:AlternateContent>
      </w:r>
    </w:p>
    <w:p w:rsidR="00E87B79" w:rsidRPr="002D2BAD" w:rsidRDefault="00E87B79" w:rsidP="00315385">
      <w:pPr>
        <w:pStyle w:val="AR11"/>
        <w:ind w:left="0" w:firstLine="0"/>
        <w:rPr>
          <w:b/>
          <w:color w:val="FF0000"/>
        </w:rPr>
      </w:pPr>
    </w:p>
    <w:p w:rsidR="00D81FE6" w:rsidRPr="002D2BAD" w:rsidRDefault="00037EA7" w:rsidP="00383E63">
      <w:pPr>
        <w:pStyle w:val="AR11"/>
        <w:spacing w:after="0"/>
        <w:ind w:left="0" w:firstLine="0"/>
        <w:rPr>
          <w:b/>
          <w:color w:val="FF0000"/>
        </w:rPr>
      </w:pPr>
      <w:r w:rsidRPr="002D2BAD">
        <w:rPr>
          <w:b/>
          <w:color w:val="FF0000"/>
        </w:rPr>
        <w:t>NOTAS:</w:t>
      </w:r>
    </w:p>
    <w:p w:rsidR="00037EA7" w:rsidRPr="002D2BAD" w:rsidRDefault="00037EA7" w:rsidP="00037EA7">
      <w:pPr>
        <w:pStyle w:val="ARPto01"/>
        <w:spacing w:before="0"/>
        <w:rPr>
          <w:i/>
          <w:color w:val="FF0000"/>
        </w:rPr>
      </w:pPr>
      <w:r w:rsidRPr="002D2BAD">
        <w:rPr>
          <w:i/>
          <w:color w:val="FF0000"/>
        </w:rPr>
        <w:t xml:space="preserve">El STOCK de ALMACÉN </w:t>
      </w:r>
      <w:r w:rsidR="008656EE" w:rsidRPr="002D2BAD">
        <w:rPr>
          <w:i/>
          <w:color w:val="FF0000"/>
        </w:rPr>
        <w:t xml:space="preserve">(o Cantidad de producto) </w:t>
      </w:r>
      <w:r w:rsidRPr="002D2BAD">
        <w:rPr>
          <w:i/>
          <w:color w:val="FF0000"/>
        </w:rPr>
        <w:t>se determinará, por cada COD_PRODUCTO, con una CONSULTA</w:t>
      </w:r>
      <w:r w:rsidR="008656EE" w:rsidRPr="002D2BAD">
        <w:rPr>
          <w:i/>
          <w:color w:val="FF0000"/>
        </w:rPr>
        <w:t xml:space="preserve"> y SUMA</w:t>
      </w:r>
      <w:r w:rsidRPr="002D2BAD">
        <w:rPr>
          <w:i/>
          <w:color w:val="FF0000"/>
        </w:rPr>
        <w:t xml:space="preserve"> de </w:t>
      </w:r>
      <w:r w:rsidR="008656EE" w:rsidRPr="002D2BAD">
        <w:rPr>
          <w:i/>
          <w:color w:val="FF0000"/>
        </w:rPr>
        <w:t xml:space="preserve">aquellos ID_PRODUCTO </w:t>
      </w:r>
      <w:r w:rsidRPr="002D2BAD">
        <w:rPr>
          <w:i/>
          <w:color w:val="FF0000"/>
        </w:rPr>
        <w:t>que NO tienen FECHA_SALIDA.</w:t>
      </w:r>
    </w:p>
    <w:p w:rsidR="00037EA7" w:rsidRPr="002D2BAD" w:rsidRDefault="00037EA7" w:rsidP="00037EA7">
      <w:pPr>
        <w:pStyle w:val="ARPto01"/>
        <w:spacing w:before="0"/>
        <w:rPr>
          <w:i/>
          <w:color w:val="FF0000"/>
        </w:rPr>
      </w:pPr>
      <w:r w:rsidRPr="002D2BAD">
        <w:rPr>
          <w:i/>
          <w:color w:val="FF0000"/>
        </w:rPr>
        <w:t>FECHA_SALIDA NO tiene por qué coincidir con FECHA_FRA</w:t>
      </w:r>
    </w:p>
    <w:p w:rsidR="00037EA7" w:rsidRPr="002D2BAD" w:rsidRDefault="00037EA7" w:rsidP="00037EA7">
      <w:pPr>
        <w:pStyle w:val="ARPto01"/>
        <w:spacing w:before="0"/>
        <w:rPr>
          <w:i/>
          <w:color w:val="FF0000"/>
        </w:rPr>
      </w:pPr>
      <w:r w:rsidRPr="002D2BAD">
        <w:rPr>
          <w:i/>
          <w:color w:val="FF0000"/>
        </w:rPr>
        <w:t>Los TIPO_CLIENTE pueden definir los descuentos a aplicar a cada cliente (según unos baremos)</w:t>
      </w:r>
    </w:p>
    <w:p w:rsidR="00037EA7" w:rsidRPr="002D2BAD" w:rsidRDefault="00037EA7" w:rsidP="00037EA7">
      <w:pPr>
        <w:pStyle w:val="ARPto01"/>
        <w:spacing w:before="0"/>
        <w:rPr>
          <w:i/>
          <w:color w:val="FF0000"/>
        </w:rPr>
      </w:pPr>
      <w:r w:rsidRPr="002D2BAD">
        <w:rPr>
          <w:i/>
          <w:color w:val="FF0000"/>
        </w:rPr>
        <w:t>Los IVA y PRECIOS pueden ser distintos para cada producto según las circunstancias.</w:t>
      </w:r>
    </w:p>
    <w:p w:rsidR="00383E63" w:rsidRPr="002D2BAD" w:rsidRDefault="00383E63" w:rsidP="00037EA7">
      <w:pPr>
        <w:pStyle w:val="ARPto01"/>
        <w:spacing w:before="0"/>
        <w:rPr>
          <w:i/>
          <w:color w:val="FF0000"/>
        </w:rPr>
      </w:pPr>
      <w:r w:rsidRPr="002D2BAD">
        <w:rPr>
          <w:i/>
          <w:color w:val="FF0000"/>
        </w:rPr>
        <w:t>FORMA_PAGO (en FACTURAS) da la opción de pagar con tarjeta.</w:t>
      </w:r>
    </w:p>
    <w:p w:rsidR="00383E63" w:rsidRPr="002D2BAD" w:rsidRDefault="00383E63" w:rsidP="00037EA7">
      <w:pPr>
        <w:pStyle w:val="ARPto01"/>
        <w:spacing w:before="0"/>
        <w:rPr>
          <w:i/>
          <w:color w:val="FF0000"/>
        </w:rPr>
      </w:pPr>
      <w:r w:rsidRPr="002D2BAD">
        <w:rPr>
          <w:i/>
          <w:color w:val="FF0000"/>
        </w:rPr>
        <w:t>El ID_PRODUCTO (en ALMACÉN) puede ir directamente relacionado con la lectura por CÓDIGO DE BARRAS.</w:t>
      </w:r>
    </w:p>
    <w:p w:rsidR="002D2BAD" w:rsidRDefault="002D2BAD" w:rsidP="00383E63">
      <w:pPr>
        <w:ind w:left="0" w:firstLine="0"/>
      </w:pPr>
    </w:p>
    <w:p w:rsidR="002D2BAD" w:rsidRDefault="002D2BAD" w:rsidP="002D2BAD">
      <w:pPr>
        <w:pStyle w:val="Ttulo4"/>
      </w:pPr>
      <w:bookmarkStart w:id="11" w:name="_Toc122288335"/>
      <w:r>
        <w:t>Diseño FÍSICO. Modelo Físico.</w:t>
      </w:r>
      <w:bookmarkEnd w:id="11"/>
    </w:p>
    <w:p w:rsidR="002D2BAD" w:rsidRDefault="002D2BAD" w:rsidP="002D2BAD">
      <w:pPr>
        <w:pStyle w:val="ARPto02"/>
      </w:pPr>
      <w:r>
        <w:t>Se compone de DOS fases:</w:t>
      </w:r>
    </w:p>
    <w:p w:rsidR="002D2BAD" w:rsidRDefault="002D2BAD" w:rsidP="002D2BAD">
      <w:pPr>
        <w:pStyle w:val="ARPto03"/>
      </w:pPr>
      <w:r>
        <w:t>Transformación del Diagrama E / R. Se obtiene el conjunto de relaciones y atributos de la Base de Datos.</w:t>
      </w:r>
    </w:p>
    <w:p w:rsidR="002D2BAD" w:rsidRDefault="002D2BAD" w:rsidP="002D2BAD">
      <w:pPr>
        <w:pStyle w:val="ARPto03"/>
      </w:pPr>
      <w:r>
        <w:t>NORMALIZACIÓN de las relaciones. En la Normalización de depura el Esquema Lógico para conseguir que el diseño esté libre de anomalías. Mediante la Normalización:</w:t>
      </w:r>
    </w:p>
    <w:p w:rsidR="002D2BAD" w:rsidRDefault="002D2BAD" w:rsidP="002D2BAD">
      <w:pPr>
        <w:pStyle w:val="ARPto02"/>
      </w:pPr>
      <w:r>
        <w:t>Se compartimenta la Información.</w:t>
      </w:r>
    </w:p>
    <w:p w:rsidR="002D2BAD" w:rsidRDefault="002D2BAD" w:rsidP="002D2BAD">
      <w:pPr>
        <w:pStyle w:val="ARPto02"/>
      </w:pPr>
      <w:r>
        <w:t>Cada Tabla representa información de una Entidad concreta.</w:t>
      </w:r>
    </w:p>
    <w:p w:rsidR="002D2BAD" w:rsidRDefault="002D2BAD" w:rsidP="002D2BAD">
      <w:pPr>
        <w:pStyle w:val="ARPto02"/>
      </w:pPr>
      <w:r>
        <w:t>Se eliminan ANOMALÍAS de INSERCIÓN, MODIFICACIÓN y BORRADO.</w:t>
      </w:r>
    </w:p>
    <w:p w:rsidR="002D2BAD" w:rsidRDefault="002D2BAD" w:rsidP="002D2BAD">
      <w:pPr>
        <w:pStyle w:val="ARPto01"/>
        <w:numPr>
          <w:ilvl w:val="0"/>
          <w:numId w:val="0"/>
        </w:numPr>
        <w:ind w:left="360" w:hanging="360"/>
      </w:pPr>
    </w:p>
    <w:p w:rsidR="002D2BAD" w:rsidRDefault="002D2BAD" w:rsidP="002D2BAD">
      <w:pPr>
        <w:pStyle w:val="Ttulo4"/>
      </w:pPr>
      <w:bookmarkStart w:id="12" w:name="_Toc122288336"/>
      <w:r>
        <w:t>Normalización. Resultados.</w:t>
      </w:r>
      <w:bookmarkEnd w:id="12"/>
    </w:p>
    <w:p w:rsidR="002D2BAD" w:rsidRDefault="002D2BAD" w:rsidP="002D2BAD">
      <w:pPr>
        <w:pStyle w:val="ARPto01"/>
        <w:numPr>
          <w:ilvl w:val="0"/>
          <w:numId w:val="0"/>
        </w:numPr>
        <w:ind w:left="360" w:hanging="360"/>
      </w:pPr>
    </w:p>
    <w:p w:rsidR="002D2BAD" w:rsidRDefault="002D2BAD" w:rsidP="002D2BAD">
      <w:pPr>
        <w:pStyle w:val="ARPto01"/>
        <w:numPr>
          <w:ilvl w:val="0"/>
          <w:numId w:val="0"/>
        </w:numPr>
        <w:ind w:left="360" w:hanging="360"/>
      </w:pPr>
    </w:p>
    <w:p w:rsidR="002D2BAD" w:rsidRDefault="002D2BAD" w:rsidP="002D2BAD">
      <w:pPr>
        <w:pStyle w:val="ARPto01"/>
        <w:numPr>
          <w:ilvl w:val="0"/>
          <w:numId w:val="0"/>
        </w:numPr>
        <w:ind w:left="360" w:hanging="360"/>
      </w:pPr>
    </w:p>
    <w:p w:rsidR="002D2BAD" w:rsidRDefault="002D2BAD" w:rsidP="002D2BAD">
      <w:pPr>
        <w:pStyle w:val="ARPto01"/>
        <w:numPr>
          <w:ilvl w:val="0"/>
          <w:numId w:val="0"/>
        </w:numPr>
        <w:ind w:left="360" w:hanging="360"/>
      </w:pPr>
    </w:p>
    <w:p w:rsidR="002D2BAD" w:rsidRDefault="002D2BAD" w:rsidP="002D2BAD">
      <w:pPr>
        <w:pStyle w:val="AR11"/>
      </w:pPr>
      <w:r>
        <w:t>Una vez establecida la ESTRUCTURA RELACIONAL GLOBAL del sistema, pasamos a desarrollar el código fuente.</w:t>
      </w:r>
    </w:p>
    <w:p w:rsidR="002D2BAD" w:rsidRDefault="002D2BAD" w:rsidP="002D2BAD">
      <w:pPr>
        <w:pStyle w:val="ARPto01"/>
        <w:numPr>
          <w:ilvl w:val="0"/>
          <w:numId w:val="0"/>
        </w:numPr>
        <w:ind w:left="360" w:hanging="360"/>
      </w:pPr>
    </w:p>
    <w:p w:rsidR="00C557D9" w:rsidRDefault="00C557D9" w:rsidP="002D2BAD">
      <w:pPr>
        <w:pStyle w:val="ARPto01"/>
        <w:numPr>
          <w:ilvl w:val="0"/>
          <w:numId w:val="0"/>
        </w:numPr>
        <w:ind w:left="360" w:hanging="360"/>
      </w:pPr>
    </w:p>
    <w:p w:rsidR="00C557D9" w:rsidRDefault="00C557D9" w:rsidP="00C557D9">
      <w:pPr>
        <w:pStyle w:val="Ttulo4"/>
      </w:pPr>
      <w:bookmarkStart w:id="13" w:name="_Toc122288337"/>
      <w:r>
        <w:t>Selección del lenguaje de programación a utilizar.</w:t>
      </w:r>
      <w:bookmarkEnd w:id="13"/>
    </w:p>
    <w:p w:rsidR="00C557D9" w:rsidRDefault="00C557D9" w:rsidP="00C557D9">
      <w:pPr>
        <w:pStyle w:val="ARPto01"/>
        <w:numPr>
          <w:ilvl w:val="0"/>
          <w:numId w:val="0"/>
        </w:numPr>
        <w:ind w:left="360" w:hanging="360"/>
      </w:pPr>
    </w:p>
    <w:p w:rsidR="00C557D9" w:rsidRDefault="00C557D9" w:rsidP="00C557D9">
      <w:pPr>
        <w:pStyle w:val="ARPto01"/>
        <w:numPr>
          <w:ilvl w:val="0"/>
          <w:numId w:val="0"/>
        </w:numPr>
        <w:ind w:left="360" w:hanging="360"/>
      </w:pPr>
    </w:p>
    <w:p w:rsidR="00C557D9" w:rsidRDefault="00C557D9" w:rsidP="00C557D9">
      <w:pPr>
        <w:pStyle w:val="ARPto01"/>
        <w:numPr>
          <w:ilvl w:val="0"/>
          <w:numId w:val="0"/>
        </w:numPr>
        <w:ind w:left="360" w:hanging="360"/>
      </w:pPr>
    </w:p>
    <w:p w:rsidR="00C557D9" w:rsidRDefault="00C557D9" w:rsidP="00C557D9">
      <w:pPr>
        <w:pStyle w:val="ARPto01"/>
        <w:numPr>
          <w:ilvl w:val="0"/>
          <w:numId w:val="0"/>
        </w:numPr>
        <w:ind w:left="360" w:hanging="360"/>
      </w:pPr>
    </w:p>
    <w:p w:rsidR="00C557D9" w:rsidRDefault="00C557D9" w:rsidP="00C557D9">
      <w:pPr>
        <w:pStyle w:val="Ttulo4"/>
      </w:pPr>
      <w:bookmarkStart w:id="14" w:name="_Toc122288338"/>
      <w:r>
        <w:t>Selección del Sistema Gestor de Base de Datos.</w:t>
      </w:r>
      <w:bookmarkEnd w:id="14"/>
    </w:p>
    <w:p w:rsidR="00C557D9" w:rsidRDefault="00C557D9" w:rsidP="002D2BAD">
      <w:pPr>
        <w:pStyle w:val="ARPto01"/>
        <w:numPr>
          <w:ilvl w:val="0"/>
          <w:numId w:val="0"/>
        </w:numPr>
        <w:ind w:left="360" w:hanging="360"/>
      </w:pPr>
    </w:p>
    <w:p w:rsidR="00C557D9" w:rsidRDefault="00C557D9" w:rsidP="002D2BAD">
      <w:pPr>
        <w:pStyle w:val="ARPto01"/>
        <w:numPr>
          <w:ilvl w:val="0"/>
          <w:numId w:val="0"/>
        </w:numPr>
        <w:ind w:left="360" w:hanging="360"/>
      </w:pPr>
    </w:p>
    <w:p w:rsidR="00C557D9" w:rsidRDefault="00C557D9" w:rsidP="002D2BAD">
      <w:pPr>
        <w:pStyle w:val="ARPto01"/>
        <w:numPr>
          <w:ilvl w:val="0"/>
          <w:numId w:val="0"/>
        </w:numPr>
        <w:ind w:left="360" w:hanging="360"/>
      </w:pPr>
    </w:p>
    <w:p w:rsidR="00C557D9" w:rsidRDefault="00C557D9" w:rsidP="002D2BAD">
      <w:pPr>
        <w:pStyle w:val="ARPto01"/>
        <w:numPr>
          <w:ilvl w:val="0"/>
          <w:numId w:val="0"/>
        </w:numPr>
        <w:ind w:left="360" w:hanging="360"/>
      </w:pPr>
    </w:p>
    <w:p w:rsidR="002D2BAD" w:rsidRDefault="002D2BAD" w:rsidP="002D2BAD">
      <w:pPr>
        <w:pStyle w:val="ARPto01"/>
        <w:numPr>
          <w:ilvl w:val="0"/>
          <w:numId w:val="0"/>
        </w:numPr>
        <w:ind w:left="360" w:hanging="360"/>
      </w:pPr>
    </w:p>
    <w:p w:rsidR="00383E63" w:rsidRDefault="00383E63" w:rsidP="00383E63">
      <w:pPr>
        <w:ind w:left="0" w:firstLine="0"/>
      </w:pPr>
      <w:r>
        <w:br w:type="page"/>
      </w:r>
    </w:p>
    <w:p w:rsidR="00D81FE6" w:rsidRDefault="00D81FE6" w:rsidP="00315385">
      <w:pPr>
        <w:pStyle w:val="AR11"/>
        <w:ind w:left="0" w:firstLine="0"/>
      </w:pPr>
    </w:p>
    <w:p w:rsidR="00832606" w:rsidRPr="008656EE" w:rsidRDefault="00081D10" w:rsidP="002D2BAD">
      <w:pPr>
        <w:pStyle w:val="Ttulo3"/>
      </w:pPr>
      <w:bookmarkStart w:id="15" w:name="_Toc122288339"/>
      <w:r w:rsidRPr="008656EE">
        <w:t>Codificación</w:t>
      </w:r>
      <w:bookmarkEnd w:id="15"/>
    </w:p>
    <w:p w:rsidR="00E87B79" w:rsidRPr="001A7C92" w:rsidRDefault="00E87B79" w:rsidP="00E87B79">
      <w:pPr>
        <w:pStyle w:val="Ttulo5"/>
        <w:rPr>
          <w:color w:val="FF0000"/>
        </w:rPr>
      </w:pPr>
      <w:r w:rsidRPr="001A7C92">
        <w:rPr>
          <w:color w:val="FF0000"/>
        </w:rPr>
        <w:t>Lenguaje de programación</w:t>
      </w:r>
    </w:p>
    <w:p w:rsidR="00E87B79" w:rsidRPr="001A7C92" w:rsidRDefault="00E87B79" w:rsidP="00E87B79">
      <w:pPr>
        <w:pStyle w:val="AR1111"/>
        <w:rPr>
          <w:color w:val="FF0000"/>
        </w:rPr>
      </w:pPr>
      <w:r w:rsidRPr="001A7C92">
        <w:rPr>
          <w:color w:val="FF0000"/>
        </w:rPr>
        <w:t xml:space="preserve">Dado que el cliente DESEA TRABAJAR CON SOFTWARE LIBRE, </w:t>
      </w:r>
      <w:r w:rsidR="00604156" w:rsidRPr="001A7C92">
        <w:rPr>
          <w:color w:val="FF0000"/>
        </w:rPr>
        <w:t>desarrolla</w:t>
      </w:r>
      <w:r w:rsidRPr="001A7C92">
        <w:rPr>
          <w:color w:val="FF0000"/>
        </w:rPr>
        <w:t xml:space="preserve">remos </w:t>
      </w:r>
      <w:r w:rsidR="00604156" w:rsidRPr="001A7C92">
        <w:rPr>
          <w:color w:val="FF0000"/>
        </w:rPr>
        <w:t>el proyecto con el lenguaje de programación JAVA ya que, al ser un lenguaje POO (orientado a OBJETOS) nos da la suficiente elasticidad para poder abarcar en la aplicación cualquier requerimiento solicitado por el cliente.</w:t>
      </w:r>
    </w:p>
    <w:p w:rsidR="00832606" w:rsidRPr="001A7C92" w:rsidRDefault="00832606" w:rsidP="00832606">
      <w:pPr>
        <w:pStyle w:val="Ttulo5"/>
        <w:rPr>
          <w:color w:val="FF0000"/>
        </w:rPr>
      </w:pPr>
      <w:r w:rsidRPr="001A7C92">
        <w:rPr>
          <w:color w:val="FF0000"/>
        </w:rPr>
        <w:t>Herramientas para la obtención de los códigos FUENTE, OBJETO y EJECUTABLE</w:t>
      </w:r>
    </w:p>
    <w:p w:rsidR="00604156" w:rsidRPr="001A7C92" w:rsidRDefault="00604156" w:rsidP="00E87B79">
      <w:pPr>
        <w:pStyle w:val="AR1111"/>
        <w:rPr>
          <w:color w:val="FF0000"/>
        </w:rPr>
      </w:pPr>
      <w:r w:rsidRPr="001A7C92">
        <w:rPr>
          <w:b/>
          <w:color w:val="FF0000"/>
        </w:rPr>
        <w:t>JAVA</w:t>
      </w:r>
      <w:r w:rsidRPr="001A7C92">
        <w:rPr>
          <w:color w:val="FF0000"/>
        </w:rPr>
        <w:t xml:space="preserve"> es un lenguaje de programación de alto nivel y que genera, por tanto, un conjunto de instrucciones que no son directamente ejecutables por la máquina, por lo que deberán ser traducidos a lenguaje máquina. </w:t>
      </w:r>
      <w:r w:rsidR="00383E63" w:rsidRPr="001A7C92">
        <w:rPr>
          <w:color w:val="FF0000"/>
        </w:rPr>
        <w:t xml:space="preserve">Para ello se dispone de un </w:t>
      </w:r>
      <w:r w:rsidR="00383E63" w:rsidRPr="001A7C92">
        <w:rPr>
          <w:b/>
          <w:color w:val="FF0000"/>
        </w:rPr>
        <w:t>Entorno de Desarrollo</w:t>
      </w:r>
      <w:r w:rsidR="00BD7096" w:rsidRPr="001A7C92">
        <w:rPr>
          <w:b/>
          <w:color w:val="FF0000"/>
        </w:rPr>
        <w:t xml:space="preserve"> JDK</w:t>
      </w:r>
      <w:r w:rsidR="00BD7096" w:rsidRPr="001A7C92">
        <w:rPr>
          <w:color w:val="FF0000"/>
        </w:rPr>
        <w:t xml:space="preserve"> que incluye el </w:t>
      </w:r>
      <w:r w:rsidR="00BD7096" w:rsidRPr="001A7C92">
        <w:rPr>
          <w:b/>
          <w:color w:val="FF0000"/>
        </w:rPr>
        <w:t>Entorno en Tiempo de Ejecución de Java JRE</w:t>
      </w:r>
      <w:r w:rsidR="00BD7096" w:rsidRPr="001A7C92">
        <w:rPr>
          <w:color w:val="FF0000"/>
        </w:rPr>
        <w:t xml:space="preserve"> (conformado por la </w:t>
      </w:r>
      <w:r w:rsidR="00BD7096" w:rsidRPr="001A7C92">
        <w:rPr>
          <w:b/>
          <w:color w:val="FF0000"/>
        </w:rPr>
        <w:t>Máquina Virtual de Java JVM</w:t>
      </w:r>
      <w:r w:rsidR="00BD7096" w:rsidRPr="001A7C92">
        <w:rPr>
          <w:color w:val="FF0000"/>
        </w:rPr>
        <w:t xml:space="preserve"> y un conjunto de bibliotecas Java y otros componentes necesarios para que una aplicación escrita en lenguaje Java pueda ser ejecutada, actuando como "intermediario" entre el sistema operativo y Java) y, entre otros, un compilador para JAVA.</w:t>
      </w:r>
    </w:p>
    <w:p w:rsidR="0015489D" w:rsidRPr="001A7C92" w:rsidRDefault="0015489D" w:rsidP="00E87B79">
      <w:pPr>
        <w:pStyle w:val="AR1111"/>
        <w:rPr>
          <w:color w:val="FF0000"/>
        </w:rPr>
      </w:pPr>
      <w:r w:rsidRPr="001A7C92">
        <w:rPr>
          <w:color w:val="FF0000"/>
        </w:rPr>
        <w:t xml:space="preserve">Usaremos JDK (Java </w:t>
      </w:r>
      <w:proofErr w:type="spellStart"/>
      <w:r w:rsidRPr="001A7C92">
        <w:rPr>
          <w:color w:val="FF0000"/>
        </w:rPr>
        <w:t>Development</w:t>
      </w:r>
      <w:proofErr w:type="spellEnd"/>
      <w:r w:rsidRPr="001A7C92">
        <w:rPr>
          <w:color w:val="FF0000"/>
        </w:rPr>
        <w:t xml:space="preserve"> Kit) para el diseño de la base de datos, tablas, relaciones y conjunto de la aplicación</w:t>
      </w:r>
      <w:r w:rsidR="00CE432A" w:rsidRPr="001A7C92">
        <w:rPr>
          <w:color w:val="FF0000"/>
        </w:rPr>
        <w:t>.</w:t>
      </w:r>
    </w:p>
    <w:p w:rsidR="00CE432A" w:rsidRPr="001A7C92" w:rsidRDefault="00CE432A" w:rsidP="00E87B79">
      <w:pPr>
        <w:pStyle w:val="AR1111"/>
        <w:rPr>
          <w:color w:val="FF0000"/>
        </w:rPr>
      </w:pPr>
      <w:r w:rsidRPr="001A7C92">
        <w:rPr>
          <w:color w:val="FF0000"/>
        </w:rPr>
        <w:t>Dependiendo de la fase del proyecto que estemos considerando, las herramientas</w:t>
      </w:r>
      <w:r w:rsidR="009F4C34" w:rsidRPr="001A7C92">
        <w:rPr>
          <w:color w:val="FF0000"/>
        </w:rPr>
        <w:t xml:space="preserve"> </w:t>
      </w:r>
      <w:r w:rsidRPr="001A7C92">
        <w:rPr>
          <w:color w:val="FF0000"/>
        </w:rPr>
        <w:t>a utilizar podrían ser:</w:t>
      </w:r>
    </w:p>
    <w:p w:rsidR="00CE432A" w:rsidRPr="001A7C92" w:rsidRDefault="00CE432A" w:rsidP="00CE432A">
      <w:pPr>
        <w:pStyle w:val="ARPto03"/>
        <w:rPr>
          <w:color w:val="FF0000"/>
        </w:rPr>
      </w:pPr>
      <w:r w:rsidRPr="001A7C92">
        <w:rPr>
          <w:color w:val="FF0000"/>
        </w:rPr>
        <w:t>Gestión del Proyecto y análisis de requisitos (herramientas U-CASE y M-CASE):</w:t>
      </w:r>
    </w:p>
    <w:p w:rsidR="00CE432A" w:rsidRPr="001A7C92" w:rsidRDefault="00CE432A" w:rsidP="00CE432A">
      <w:pPr>
        <w:pStyle w:val="ARPto04"/>
        <w:rPr>
          <w:color w:val="FF0000"/>
        </w:rPr>
      </w:pPr>
      <w:r w:rsidRPr="001A7C92">
        <w:rPr>
          <w:color w:val="FF0000"/>
        </w:rPr>
        <w:t xml:space="preserve">Microsoft PROJECT (para facilitar la realización de Diagramas Gantt y </w:t>
      </w:r>
      <w:proofErr w:type="spellStart"/>
      <w:r w:rsidRPr="001A7C92">
        <w:rPr>
          <w:color w:val="FF0000"/>
        </w:rPr>
        <w:t>Pert</w:t>
      </w:r>
      <w:proofErr w:type="spellEnd"/>
      <w:r w:rsidRPr="001A7C92">
        <w:rPr>
          <w:color w:val="FF0000"/>
        </w:rPr>
        <w:t>, con obtención de caminos críticos y holguras).</w:t>
      </w:r>
    </w:p>
    <w:p w:rsidR="00CE432A" w:rsidRPr="001A7C92" w:rsidRDefault="00CE432A" w:rsidP="00CE432A">
      <w:pPr>
        <w:pStyle w:val="ARPto03"/>
        <w:rPr>
          <w:color w:val="FF0000"/>
        </w:rPr>
      </w:pPr>
      <w:r w:rsidRPr="001A7C92">
        <w:rPr>
          <w:color w:val="FF0000"/>
        </w:rPr>
        <w:t>Programación (Herramientas L-CASE):</w:t>
      </w:r>
    </w:p>
    <w:p w:rsidR="00CE432A" w:rsidRPr="001A7C92" w:rsidRDefault="00CE432A" w:rsidP="00CE432A">
      <w:pPr>
        <w:pStyle w:val="ARPto04"/>
        <w:rPr>
          <w:color w:val="FF0000"/>
        </w:rPr>
      </w:pPr>
      <w:r w:rsidRPr="001A7C92">
        <w:rPr>
          <w:color w:val="FF0000"/>
        </w:rPr>
        <w:t xml:space="preserve">Las herramientas de programación facilitan las tareas de edición, compilación y depuración de código. Suelen estar integradas en un entorno de desarrollo o IDE (de </w:t>
      </w:r>
      <w:proofErr w:type="spellStart"/>
      <w:r w:rsidRPr="001A7C92">
        <w:rPr>
          <w:color w:val="FF0000"/>
        </w:rPr>
        <w:t>Integrated</w:t>
      </w:r>
      <w:proofErr w:type="spellEnd"/>
      <w:r w:rsidRPr="001A7C92">
        <w:rPr>
          <w:color w:val="FF0000"/>
        </w:rPr>
        <w:t xml:space="preserve"> </w:t>
      </w:r>
      <w:proofErr w:type="spellStart"/>
      <w:r w:rsidRPr="001A7C92">
        <w:rPr>
          <w:color w:val="FF0000"/>
        </w:rPr>
        <w:t>Development</w:t>
      </w:r>
      <w:proofErr w:type="spellEnd"/>
      <w:r w:rsidRPr="001A7C92">
        <w:rPr>
          <w:color w:val="FF0000"/>
        </w:rPr>
        <w:t xml:space="preserve"> </w:t>
      </w:r>
      <w:proofErr w:type="spellStart"/>
      <w:r w:rsidRPr="001A7C92">
        <w:rPr>
          <w:color w:val="FF0000"/>
        </w:rPr>
        <w:t>Environment</w:t>
      </w:r>
      <w:proofErr w:type="spellEnd"/>
      <w:r w:rsidRPr="001A7C92">
        <w:rPr>
          <w:color w:val="FF0000"/>
        </w:rPr>
        <w:t>).</w:t>
      </w:r>
    </w:p>
    <w:p w:rsidR="00CE432A" w:rsidRPr="001A7C92" w:rsidRDefault="00CE432A" w:rsidP="00CE432A">
      <w:pPr>
        <w:pStyle w:val="ARPto04"/>
        <w:rPr>
          <w:color w:val="FF0000"/>
        </w:rPr>
      </w:pPr>
      <w:r w:rsidRPr="001A7C92">
        <w:rPr>
          <w:color w:val="FF0000"/>
        </w:rPr>
        <w:t>Ejemplos de ello, y para nuestro caso, podrían ser Microsoft Visual Studio o Eclipse.</w:t>
      </w:r>
    </w:p>
    <w:p w:rsidR="00CE432A" w:rsidRPr="001A7C92" w:rsidRDefault="00CE432A" w:rsidP="00CE432A">
      <w:pPr>
        <w:pStyle w:val="ARPto03"/>
        <w:rPr>
          <w:color w:val="FF0000"/>
        </w:rPr>
      </w:pPr>
      <w:r w:rsidRPr="001A7C92">
        <w:rPr>
          <w:color w:val="FF0000"/>
        </w:rPr>
        <w:t>Pruebas:</w:t>
      </w:r>
    </w:p>
    <w:p w:rsidR="00CE432A" w:rsidRPr="001A7C92" w:rsidRDefault="00CE432A" w:rsidP="00CE432A">
      <w:pPr>
        <w:pStyle w:val="ARPto04"/>
        <w:rPr>
          <w:color w:val="FF0000"/>
        </w:rPr>
      </w:pPr>
      <w:proofErr w:type="spellStart"/>
      <w:r w:rsidRPr="001A7C92">
        <w:rPr>
          <w:color w:val="FF0000"/>
        </w:rPr>
        <w:t>JUnit</w:t>
      </w:r>
      <w:proofErr w:type="spellEnd"/>
      <w:r w:rsidRPr="001A7C92">
        <w:rPr>
          <w:color w:val="FF0000"/>
        </w:rPr>
        <w:t xml:space="preserve"> es el entorno de pruebas unitarias para Java.</w:t>
      </w:r>
    </w:p>
    <w:p w:rsidR="00604156" w:rsidRDefault="00604156" w:rsidP="00832606">
      <w:pPr>
        <w:pStyle w:val="AR1111"/>
        <w:spacing w:after="120"/>
        <w:ind w:left="0" w:firstLine="0"/>
      </w:pPr>
    </w:p>
    <w:p w:rsidR="00196B75" w:rsidRDefault="00081D10" w:rsidP="001A7C92">
      <w:pPr>
        <w:pStyle w:val="Ttulo3"/>
      </w:pPr>
      <w:bookmarkStart w:id="16" w:name="_Toc122288340"/>
      <w:r>
        <w:t>Pruebas.</w:t>
      </w:r>
      <w:bookmarkEnd w:id="16"/>
    </w:p>
    <w:p w:rsidR="009E668F" w:rsidRDefault="009E668F" w:rsidP="009E668F">
      <w:pPr>
        <w:pStyle w:val="AR111"/>
      </w:pPr>
      <w:r>
        <w:t>Una vez obtenido el software, la siguiente fase del ciclo de vida es la realización de pruebas.</w:t>
      </w:r>
    </w:p>
    <w:p w:rsidR="009E668F" w:rsidRDefault="009E668F" w:rsidP="009E668F">
      <w:pPr>
        <w:pStyle w:val="ARPto02"/>
      </w:pPr>
      <w:r>
        <w:t>PRUEBAS UNITARIAS</w:t>
      </w:r>
    </w:p>
    <w:p w:rsidR="009E668F" w:rsidRDefault="009E668F" w:rsidP="003F5BD0">
      <w:pPr>
        <w:pStyle w:val="ARPto03"/>
      </w:pPr>
      <w:r>
        <w:t>Consisten en probar, una a una, las diferentes partes de software y comprobar su funcionamiento (por separado, de manera independiente).</w:t>
      </w:r>
    </w:p>
    <w:p w:rsidR="009E668F" w:rsidRDefault="009E668F" w:rsidP="003F5BD0">
      <w:pPr>
        <w:pStyle w:val="ARPto03"/>
      </w:pPr>
      <w:r>
        <w:t xml:space="preserve">Como resultado de las pruebas unitarias se genera un </w:t>
      </w:r>
      <w:r w:rsidR="003F5BD0">
        <w:t>DOCUMENTO DE PROCEDIMIENTO DE PRUEBAS</w:t>
      </w:r>
      <w:r>
        <w:t xml:space="preserve">, que tendrá como partida el </w:t>
      </w:r>
      <w:r w:rsidR="003F5BD0">
        <w:t>PLAN DE PRUEBAS DE LA FASE DE DISEÑO</w:t>
      </w:r>
      <w:r>
        <w:t>. Éste incluye los resultados obtenidos y deben ser comparados con los resultados esperados que se habrán determinado de antemano.</w:t>
      </w:r>
    </w:p>
    <w:p w:rsidR="009E668F" w:rsidRPr="007F490E" w:rsidRDefault="009E668F" w:rsidP="003F5BD0">
      <w:pPr>
        <w:pStyle w:val="ARPto03"/>
        <w:rPr>
          <w:b/>
          <w:color w:val="FF0000"/>
        </w:rPr>
      </w:pPr>
      <w:proofErr w:type="spellStart"/>
      <w:r w:rsidRPr="007F490E">
        <w:rPr>
          <w:b/>
          <w:color w:val="FF0000"/>
        </w:rPr>
        <w:t>JUnit</w:t>
      </w:r>
      <w:proofErr w:type="spellEnd"/>
      <w:r w:rsidRPr="007F490E">
        <w:rPr>
          <w:b/>
          <w:color w:val="FF0000"/>
        </w:rPr>
        <w:t xml:space="preserve"> es el entorno de pruebas unitarias para Java.</w:t>
      </w:r>
    </w:p>
    <w:p w:rsidR="009E668F" w:rsidRDefault="009E668F" w:rsidP="003F5BD0">
      <w:pPr>
        <w:pStyle w:val="ARPto02"/>
      </w:pPr>
      <w:r>
        <w:t>PRUEBAS DE INTEGRACIÓN</w:t>
      </w:r>
    </w:p>
    <w:p w:rsidR="009E668F" w:rsidRDefault="009E668F" w:rsidP="003F5BD0">
      <w:pPr>
        <w:pStyle w:val="ARPto03"/>
      </w:pPr>
      <w:r>
        <w:t xml:space="preserve">Consiste en la puesta en común de todos los programas desarrollados una vez pasadas las pruebas unitarias de cada uno de ellos. Para las pruebas de integración se genera un </w:t>
      </w:r>
      <w:r w:rsidR="003F5BD0">
        <w:t>DOCUMENTO DE PROCEDIMIENTO DE PRUEBAS DE INTEGRACIÓN</w:t>
      </w:r>
      <w:r>
        <w:t xml:space="preserve">, que podrá partir de un plan de pruebas de integración si durante la fase de análisis fue generado. </w:t>
      </w:r>
      <w:r w:rsidRPr="003F5BD0">
        <w:rPr>
          <w:u w:val="single"/>
        </w:rPr>
        <w:t>Al igual que en las pruebas unitarias los resultados esperados se compararán con los obtenidos</w:t>
      </w:r>
      <w:r>
        <w:t>.</w:t>
      </w:r>
    </w:p>
    <w:p w:rsidR="00196B75" w:rsidRDefault="009E668F" w:rsidP="003F5BD0">
      <w:pPr>
        <w:pStyle w:val="ARPto03"/>
      </w:pPr>
      <w:r>
        <w:t>Normalmente, éstas se realizan sobre un conjunto de datos de prueba, que consisten en un conjunto seleccionado y predefinido de datos límite a los que la aplicación es sometida.</w:t>
      </w:r>
    </w:p>
    <w:p w:rsidR="00565790" w:rsidRDefault="00565790" w:rsidP="00CA52C5">
      <w:pPr>
        <w:pStyle w:val="AR11"/>
        <w:spacing w:before="120" w:after="120"/>
        <w:ind w:left="0" w:firstLine="0"/>
      </w:pPr>
    </w:p>
    <w:p w:rsidR="00565790" w:rsidRPr="00081D10" w:rsidRDefault="00081D10" w:rsidP="001A7C92">
      <w:pPr>
        <w:pStyle w:val="Ttulo3"/>
      </w:pPr>
      <w:bookmarkStart w:id="17" w:name="_Toc122288341"/>
      <w:r w:rsidRPr="00081D10">
        <w:t>Preparación De La Documentación.</w:t>
      </w:r>
      <w:bookmarkEnd w:id="17"/>
    </w:p>
    <w:p w:rsidR="00255798" w:rsidRPr="00081D10" w:rsidRDefault="0008029E" w:rsidP="0008029E">
      <w:pPr>
        <w:pStyle w:val="AR111"/>
      </w:pPr>
      <w:r w:rsidRPr="00081D10">
        <w:t>Como hemos comprobado con anterioridad, la preparación de documentación está presente en</w:t>
      </w:r>
      <w:r w:rsidR="00CC407B" w:rsidRPr="00081D10">
        <w:t xml:space="preserve"> </w:t>
      </w:r>
      <w:r w:rsidRPr="00081D10">
        <w:t>cada una de las etapas de desarrollo del proyecto</w:t>
      </w:r>
      <w:r w:rsidR="00255798" w:rsidRPr="00081D10">
        <w:t>.</w:t>
      </w:r>
    </w:p>
    <w:p w:rsidR="00565790" w:rsidRPr="00081D10" w:rsidRDefault="00255798" w:rsidP="0008029E">
      <w:pPr>
        <w:pStyle w:val="AR111"/>
      </w:pPr>
      <w:r w:rsidRPr="00081D10">
        <w:t>Se han incluido en este TFG los siguientes Documentos</w:t>
      </w:r>
      <w:r w:rsidR="0008029E" w:rsidRPr="00081D10">
        <w:t>:</w:t>
      </w:r>
    </w:p>
    <w:p w:rsidR="0008029E" w:rsidRPr="00081D10" w:rsidRDefault="00255798" w:rsidP="0008029E">
      <w:pPr>
        <w:pStyle w:val="ARPto02"/>
      </w:pPr>
      <w:r w:rsidRPr="00081D10">
        <w:t>Documento Nº1</w:t>
      </w:r>
      <w:r w:rsidR="0008029E" w:rsidRPr="00081D10">
        <w:t>&gt;</w:t>
      </w:r>
      <w:r w:rsidR="0008029E" w:rsidRPr="00081D10">
        <w:tab/>
      </w:r>
      <w:r w:rsidRPr="00081D10">
        <w:tab/>
      </w:r>
      <w:r w:rsidRPr="00081D10">
        <w:tab/>
        <w:t>ESPECIFICACIÓN</w:t>
      </w:r>
      <w:r w:rsidR="0008029E" w:rsidRPr="00081D10">
        <w:t xml:space="preserve"> de REQUISITOS</w:t>
      </w:r>
    </w:p>
    <w:p w:rsidR="0008029E" w:rsidRPr="00081D10" w:rsidRDefault="00255798" w:rsidP="00255798">
      <w:pPr>
        <w:pStyle w:val="ARPto02"/>
        <w:spacing w:before="0"/>
      </w:pPr>
      <w:r w:rsidRPr="00081D10">
        <w:t>Documento Nº2</w:t>
      </w:r>
      <w:r w:rsidR="0008029E" w:rsidRPr="00081D10">
        <w:t>&gt;</w:t>
      </w:r>
      <w:r w:rsidR="0008029E" w:rsidRPr="00081D10">
        <w:tab/>
      </w:r>
      <w:r w:rsidR="0008029E" w:rsidRPr="00081D10">
        <w:tab/>
      </w:r>
      <w:r w:rsidR="0008029E" w:rsidRPr="00081D10">
        <w:tab/>
        <w:t xml:space="preserve">DISEÑO </w:t>
      </w:r>
      <w:r w:rsidRPr="00081D10">
        <w:t xml:space="preserve">de </w:t>
      </w:r>
      <w:r w:rsidR="0008029E" w:rsidRPr="00081D10">
        <w:t>ARQUITECTURA</w:t>
      </w:r>
    </w:p>
    <w:p w:rsidR="0008029E" w:rsidRPr="00081D10" w:rsidRDefault="00255798" w:rsidP="00255798">
      <w:pPr>
        <w:pStyle w:val="ARPto02"/>
        <w:spacing w:before="0"/>
      </w:pPr>
      <w:r w:rsidRPr="00081D10">
        <w:t>Documento Nº3</w:t>
      </w:r>
      <w:r w:rsidR="0008029E" w:rsidRPr="00081D10">
        <w:t>&gt;</w:t>
      </w:r>
      <w:r w:rsidR="0008029E" w:rsidRPr="00081D10">
        <w:tab/>
      </w:r>
      <w:r w:rsidR="0008029E" w:rsidRPr="00081D10">
        <w:tab/>
      </w:r>
      <w:r w:rsidR="0008029E" w:rsidRPr="00081D10">
        <w:tab/>
      </w:r>
      <w:r w:rsidRPr="00081D10">
        <w:t>CÓDIGO</w:t>
      </w:r>
    </w:p>
    <w:p w:rsidR="0008029E" w:rsidRPr="00081D10" w:rsidRDefault="00255798" w:rsidP="00255798">
      <w:pPr>
        <w:pStyle w:val="ARPto02"/>
        <w:spacing w:before="0"/>
      </w:pPr>
      <w:r w:rsidRPr="00081D10">
        <w:t>Documento Nº4</w:t>
      </w:r>
      <w:r w:rsidR="0008029E" w:rsidRPr="00081D10">
        <w:t>&gt;</w:t>
      </w:r>
      <w:r w:rsidR="0008029E" w:rsidRPr="00081D10">
        <w:tab/>
      </w:r>
      <w:r w:rsidR="0008029E" w:rsidRPr="00081D10">
        <w:tab/>
      </w:r>
      <w:r w:rsidR="0008029E" w:rsidRPr="00081D10">
        <w:tab/>
        <w:t>PLAN DE PRUEBAS de la fase de Diseño.</w:t>
      </w:r>
    </w:p>
    <w:p w:rsidR="0008029E" w:rsidRPr="00081D10" w:rsidRDefault="0008029E" w:rsidP="00255798">
      <w:pPr>
        <w:pStyle w:val="ARPto02"/>
        <w:spacing w:before="0"/>
      </w:pPr>
      <w:r w:rsidRPr="00081D10">
        <w:t xml:space="preserve"> </w:t>
      </w:r>
      <w:r w:rsidRPr="00081D10">
        <w:tab/>
      </w:r>
      <w:r w:rsidRPr="00081D10">
        <w:tab/>
      </w:r>
      <w:r w:rsidRPr="00081D10">
        <w:tab/>
      </w:r>
      <w:r w:rsidRPr="00081D10">
        <w:tab/>
      </w:r>
      <w:r w:rsidRPr="00081D10">
        <w:tab/>
      </w:r>
      <w:r w:rsidRPr="00081D10">
        <w:tab/>
        <w:t>P</w:t>
      </w:r>
      <w:r w:rsidR="00255798" w:rsidRPr="00081D10">
        <w:t xml:space="preserve">rocedimiento de </w:t>
      </w:r>
      <w:r w:rsidRPr="00081D10">
        <w:t>PRUEBAS UNITARIAS</w:t>
      </w:r>
    </w:p>
    <w:p w:rsidR="0008029E" w:rsidRPr="00081D10" w:rsidRDefault="0008029E" w:rsidP="00255798">
      <w:pPr>
        <w:pStyle w:val="ARPto02"/>
        <w:spacing w:before="0"/>
      </w:pPr>
      <w:r w:rsidRPr="00081D10">
        <w:tab/>
      </w:r>
      <w:r w:rsidRPr="00081D10">
        <w:tab/>
      </w:r>
      <w:r w:rsidRPr="00081D10">
        <w:tab/>
      </w:r>
      <w:r w:rsidRPr="00081D10">
        <w:tab/>
      </w:r>
      <w:r w:rsidRPr="00081D10">
        <w:tab/>
      </w:r>
      <w:r w:rsidRPr="00081D10">
        <w:tab/>
      </w:r>
      <w:r w:rsidR="00255798" w:rsidRPr="00081D10">
        <w:t xml:space="preserve">Procedimiento de </w:t>
      </w:r>
      <w:r w:rsidRPr="00081D10">
        <w:t xml:space="preserve">PRUEBAS </w:t>
      </w:r>
      <w:r w:rsidR="00255798" w:rsidRPr="00081D10">
        <w:t xml:space="preserve">de </w:t>
      </w:r>
      <w:r w:rsidRPr="00081D10">
        <w:t>INTEGRACIÓN</w:t>
      </w:r>
    </w:p>
    <w:p w:rsidR="00565790" w:rsidRPr="00081D10" w:rsidRDefault="00CC407B" w:rsidP="00565790">
      <w:pPr>
        <w:pStyle w:val="AR11"/>
        <w:ind w:left="0" w:firstLine="0"/>
      </w:pPr>
      <w:r w:rsidRPr="00081D10">
        <w:t>Respecto a la distribución de dicha documentación, tendremos los siguientes receptores:</w:t>
      </w:r>
    </w:p>
    <w:p w:rsidR="00CC407B" w:rsidRPr="00081D10" w:rsidRDefault="00CC407B" w:rsidP="00CC407B">
      <w:pPr>
        <w:pStyle w:val="ARPto02"/>
      </w:pPr>
      <w:r w:rsidRPr="00081D10">
        <w:t>Personal técnico (analistas y programadores): Se debe aportar la documentación referente a :</w:t>
      </w:r>
    </w:p>
    <w:p w:rsidR="00255798" w:rsidRPr="00081D10" w:rsidRDefault="00255798" w:rsidP="00255798">
      <w:pPr>
        <w:pStyle w:val="ARPto03"/>
        <w:spacing w:before="0"/>
      </w:pPr>
      <w:r w:rsidRPr="00081D10">
        <w:t>Documento Nº1&gt;</w:t>
      </w:r>
      <w:r w:rsidRPr="00081D10">
        <w:tab/>
        <w:t>ESPECIFICACIÓN de REQUISITOS</w:t>
      </w:r>
    </w:p>
    <w:p w:rsidR="00255798" w:rsidRPr="00081D10" w:rsidRDefault="00255798" w:rsidP="00255798">
      <w:pPr>
        <w:pStyle w:val="ARPto03"/>
        <w:spacing w:before="0"/>
      </w:pPr>
      <w:r w:rsidRPr="00081D10">
        <w:t>Documento Nº2&gt;</w:t>
      </w:r>
      <w:r w:rsidRPr="00081D10">
        <w:tab/>
        <w:t>DISEÑO de ARQUITECTURA</w:t>
      </w:r>
    </w:p>
    <w:p w:rsidR="00255798" w:rsidRPr="00081D10" w:rsidRDefault="00255798" w:rsidP="00255798">
      <w:pPr>
        <w:pStyle w:val="ARPto03"/>
        <w:spacing w:before="0"/>
      </w:pPr>
      <w:r w:rsidRPr="00081D10">
        <w:t>Documento Nº3&gt;</w:t>
      </w:r>
      <w:r w:rsidRPr="00081D10">
        <w:tab/>
        <w:t>CÓDIGO</w:t>
      </w:r>
    </w:p>
    <w:p w:rsidR="00255798" w:rsidRPr="00081D10" w:rsidRDefault="00255798" w:rsidP="00255798">
      <w:pPr>
        <w:pStyle w:val="ARPto03"/>
        <w:spacing w:before="0"/>
      </w:pPr>
      <w:r w:rsidRPr="00081D10">
        <w:t>Documento Nº4&gt;</w:t>
      </w:r>
      <w:r w:rsidRPr="00081D10">
        <w:tab/>
        <w:t>PLAN DE PRUEBAS de la fase de Diseño.</w:t>
      </w:r>
    </w:p>
    <w:p w:rsidR="00255798" w:rsidRPr="00081D10" w:rsidRDefault="00255798" w:rsidP="00255798">
      <w:pPr>
        <w:pStyle w:val="ARPto02"/>
      </w:pPr>
      <w:r w:rsidRPr="00081D10">
        <w:t>Informáticos responsables de la instalación y puesta en marcha:</w:t>
      </w:r>
    </w:p>
    <w:p w:rsidR="00CA52C5" w:rsidRPr="00081D10" w:rsidRDefault="00CA52C5" w:rsidP="00CA52C5">
      <w:pPr>
        <w:pStyle w:val="ARPto03"/>
      </w:pPr>
      <w:r w:rsidRPr="00081D10">
        <w:t>GUÍA DE INSTALACIÓN:</w:t>
      </w:r>
    </w:p>
    <w:p w:rsidR="00CC407B" w:rsidRPr="00081D10" w:rsidRDefault="00CC407B" w:rsidP="00CA52C5">
      <w:pPr>
        <w:pStyle w:val="ARPto04"/>
        <w:spacing w:before="0"/>
      </w:pPr>
      <w:r w:rsidRPr="00081D10">
        <w:t>Descripción de la funcionalidad de la aplicación.</w:t>
      </w:r>
    </w:p>
    <w:p w:rsidR="00CC407B" w:rsidRPr="00081D10" w:rsidRDefault="00CC407B" w:rsidP="00CA52C5">
      <w:pPr>
        <w:pStyle w:val="ARPto04"/>
        <w:spacing w:before="0"/>
      </w:pPr>
      <w:r w:rsidRPr="00081D10">
        <w:t>Forma de comenzar a ejecutar la aplicación.</w:t>
      </w:r>
    </w:p>
    <w:p w:rsidR="00CC407B" w:rsidRPr="00081D10" w:rsidRDefault="00CC407B" w:rsidP="00CA52C5">
      <w:pPr>
        <w:pStyle w:val="ARPto04"/>
        <w:spacing w:before="0"/>
      </w:pPr>
      <w:r w:rsidRPr="00081D10">
        <w:t>Ejemplos de uso del programa.</w:t>
      </w:r>
    </w:p>
    <w:p w:rsidR="00CC407B" w:rsidRPr="00081D10" w:rsidRDefault="00CC407B" w:rsidP="00CA52C5">
      <w:pPr>
        <w:pStyle w:val="ARPto04"/>
        <w:spacing w:before="0"/>
      </w:pPr>
      <w:r w:rsidRPr="00081D10">
        <w:t>Requerimientos software de la aplicación.</w:t>
      </w:r>
    </w:p>
    <w:p w:rsidR="00CC407B" w:rsidRPr="00081D10" w:rsidRDefault="00CC407B" w:rsidP="00CA52C5">
      <w:pPr>
        <w:pStyle w:val="ARPto04"/>
        <w:spacing w:before="0"/>
      </w:pPr>
      <w:r w:rsidRPr="00081D10">
        <w:t>Solución de los posibles problemas</w:t>
      </w:r>
      <w:r w:rsidR="00CA52C5" w:rsidRPr="00081D10">
        <w:t>.</w:t>
      </w:r>
    </w:p>
    <w:p w:rsidR="00255798" w:rsidRPr="00081D10" w:rsidRDefault="00255798" w:rsidP="00255798">
      <w:pPr>
        <w:pStyle w:val="ARPto02"/>
      </w:pPr>
      <w:r w:rsidRPr="00081D10">
        <w:t>Futuros usuarios de la aplicación (cliente):</w:t>
      </w:r>
    </w:p>
    <w:p w:rsidR="00255798" w:rsidRPr="00081D10" w:rsidRDefault="00255798" w:rsidP="00255798">
      <w:pPr>
        <w:pStyle w:val="ARPto04"/>
      </w:pPr>
      <w:r w:rsidRPr="00081D10">
        <w:t>GUÍA del USUARIO:</w:t>
      </w:r>
    </w:p>
    <w:p w:rsidR="00081D10" w:rsidRDefault="00081D10" w:rsidP="00081D10">
      <w:pPr>
        <w:ind w:left="0" w:firstLine="0"/>
      </w:pPr>
    </w:p>
    <w:p w:rsidR="00255798" w:rsidRDefault="00255798" w:rsidP="00081D10">
      <w:pPr>
        <w:ind w:left="0" w:firstLine="0"/>
        <w:rPr>
          <w:rFonts w:cstheme="minorBidi"/>
          <w:szCs w:val="22"/>
          <w:lang w:eastAsia="en-US"/>
        </w:rPr>
      </w:pPr>
      <w:r>
        <w:br w:type="page"/>
      </w:r>
    </w:p>
    <w:p w:rsidR="00CC407B" w:rsidRDefault="00CC407B" w:rsidP="00CA52C5">
      <w:pPr>
        <w:pStyle w:val="AR11"/>
        <w:spacing w:after="120"/>
        <w:ind w:left="0" w:firstLine="0"/>
      </w:pPr>
    </w:p>
    <w:p w:rsidR="00565790" w:rsidRDefault="00081D10" w:rsidP="001A7C92">
      <w:pPr>
        <w:pStyle w:val="Ttulo3"/>
      </w:pPr>
      <w:bookmarkStart w:id="18" w:name="_Toc122288342"/>
      <w:r>
        <w:t>Explotación.</w:t>
      </w:r>
      <w:bookmarkEnd w:id="18"/>
    </w:p>
    <w:p w:rsidR="00CA52C5" w:rsidRPr="00C05D0D" w:rsidRDefault="00CA52C5" w:rsidP="00CA52C5">
      <w:pPr>
        <w:pStyle w:val="ARPto02"/>
      </w:pPr>
      <w:r w:rsidRPr="00C05D0D">
        <w:t>La explotación es la instalación, puesta a punto y funcionamiento de la aplicación en el equipo final del cliente.</w:t>
      </w:r>
    </w:p>
    <w:p w:rsidR="00CA52C5" w:rsidRPr="00C05D0D" w:rsidRDefault="00CA52C5" w:rsidP="00CA52C5">
      <w:pPr>
        <w:pStyle w:val="ARPto02"/>
      </w:pPr>
      <w:r w:rsidRPr="00C05D0D">
        <w:t>En este momento, se suelen llevan a cabo las Beta Test, que son las últimas pruebas que se realizan en los propios equipos del cliente y bajo cargas normales de trabajo.</w:t>
      </w:r>
    </w:p>
    <w:p w:rsidR="00CA52C5" w:rsidRPr="00C05D0D" w:rsidRDefault="00CA52C5" w:rsidP="00CA52C5">
      <w:pPr>
        <w:pStyle w:val="ARPto02"/>
      </w:pPr>
      <w:r w:rsidRPr="00C05D0D">
        <w:t>Una vez instalada, pasamos a la fase de configuración.</w:t>
      </w:r>
    </w:p>
    <w:p w:rsidR="00CA52C5" w:rsidRPr="00C05D0D" w:rsidRDefault="00CA52C5" w:rsidP="00CA52C5">
      <w:pPr>
        <w:pStyle w:val="ARPto03"/>
        <w:spacing w:before="0"/>
      </w:pPr>
      <w:r w:rsidRPr="00C05D0D">
        <w:t>Asignamos los parámetros de funcionamiento normal de la empresa y probamos que la aplicación es operativa.</w:t>
      </w:r>
    </w:p>
    <w:p w:rsidR="00CA52C5" w:rsidRPr="00C05D0D" w:rsidRDefault="00CA52C5" w:rsidP="00CA52C5">
      <w:pPr>
        <w:pStyle w:val="ARPto03"/>
        <w:spacing w:before="0"/>
      </w:pPr>
      <w:r w:rsidRPr="00C05D0D">
        <w:t>Puede ocurrir que la configuración la realicen los propios usuarios finales, siempre y cuando les hayamos dado previamente la guía de instalación.</w:t>
      </w:r>
    </w:p>
    <w:p w:rsidR="00CA52C5" w:rsidRPr="001A7C92" w:rsidRDefault="00CA52C5" w:rsidP="00CA52C5">
      <w:pPr>
        <w:pStyle w:val="ARPto03"/>
        <w:spacing w:before="0"/>
        <w:rPr>
          <w:color w:val="FF0000"/>
        </w:rPr>
      </w:pPr>
      <w:r w:rsidRPr="001A7C92">
        <w:rPr>
          <w:color w:val="FF0000"/>
        </w:rPr>
        <w:t>Si la aplicación es más sencilla, podemos programar la configuración de manera que se realice automáticamente tras instalarla.</w:t>
      </w:r>
    </w:p>
    <w:p w:rsidR="00CA52C5" w:rsidRPr="00C05D0D" w:rsidRDefault="00CA52C5" w:rsidP="00CA52C5">
      <w:pPr>
        <w:pStyle w:val="ARPto03"/>
        <w:spacing w:before="0"/>
      </w:pPr>
      <w:bookmarkStart w:id="19" w:name="_GoBack"/>
      <w:r w:rsidRPr="00C05D0D">
        <w:t>Si</w:t>
      </w:r>
      <w:r w:rsidR="00C05D0D" w:rsidRPr="00C05D0D">
        <w:t xml:space="preserve">endo, como es, </w:t>
      </w:r>
      <w:r w:rsidRPr="00C05D0D">
        <w:t>software "a medida", lo más aconsejable es que la hagan aquellos que la han fabricado; es decir, nosotros.</w:t>
      </w:r>
    </w:p>
    <w:p w:rsidR="00CA52C5" w:rsidRPr="00C05D0D" w:rsidRDefault="00CA52C5" w:rsidP="00CA52C5">
      <w:pPr>
        <w:pStyle w:val="ARPto02"/>
      </w:pPr>
      <w:r w:rsidRPr="00C05D0D">
        <w:t>Una vez se ha configurado, el siguiente y último paso es la fase de producción normal:</w:t>
      </w:r>
    </w:p>
    <w:p w:rsidR="00CA52C5" w:rsidRPr="00C05D0D" w:rsidRDefault="00CA52C5" w:rsidP="00CA52C5">
      <w:pPr>
        <w:pStyle w:val="ARPto03"/>
        <w:spacing w:before="0"/>
      </w:pPr>
      <w:r w:rsidRPr="00C05D0D">
        <w:t>La aplicación pasa a manos de los usuarios finales.</w:t>
      </w:r>
    </w:p>
    <w:p w:rsidR="00CA52C5" w:rsidRPr="00C05D0D" w:rsidRDefault="00CA52C5" w:rsidP="00CA52C5">
      <w:pPr>
        <w:pStyle w:val="ARPto03"/>
        <w:spacing w:before="0"/>
      </w:pPr>
      <w:r w:rsidRPr="00C05D0D">
        <w:t>Se da comienzo a la explotación del software.</w:t>
      </w:r>
    </w:p>
    <w:bookmarkEnd w:id="19"/>
    <w:p w:rsidR="00565790" w:rsidRDefault="00565790" w:rsidP="00565790">
      <w:pPr>
        <w:pStyle w:val="AR11"/>
        <w:ind w:left="0" w:firstLine="0"/>
      </w:pPr>
    </w:p>
    <w:p w:rsidR="00565790" w:rsidRDefault="00081D10" w:rsidP="001A7C92">
      <w:pPr>
        <w:pStyle w:val="Ttulo3"/>
      </w:pPr>
      <w:bookmarkStart w:id="20" w:name="_Toc122288343"/>
      <w:r>
        <w:t>Mantenimiento.</w:t>
      </w:r>
      <w:bookmarkEnd w:id="20"/>
    </w:p>
    <w:p w:rsidR="00CA52C5" w:rsidRDefault="00CA52C5" w:rsidP="00CA52C5">
      <w:pPr>
        <w:pStyle w:val="ARPto02"/>
      </w:pPr>
      <w:r>
        <w:t>El mantenimiento se define como el proceso de control, mejora y optimización del software.</w:t>
      </w:r>
    </w:p>
    <w:p w:rsidR="00565790" w:rsidRDefault="00CA52C5" w:rsidP="00CA52C5">
      <w:pPr>
        <w:pStyle w:val="ARPto02"/>
      </w:pPr>
      <w:r>
        <w:t>Su duración es la mayor en todo el ciclo de vida del software, ya que también comprende las actualizaciones y evoluciones futuras del mismo.</w:t>
      </w:r>
    </w:p>
    <w:p w:rsidR="00565790" w:rsidRDefault="00AE4B29" w:rsidP="00CA52C5">
      <w:pPr>
        <w:pStyle w:val="ARPto02"/>
      </w:pPr>
      <w:r>
        <w:t>P</w:t>
      </w:r>
      <w:r w:rsidR="00CA52C5" w:rsidRPr="00CA52C5">
        <w:t>acta</w:t>
      </w:r>
      <w:r>
        <w:t>remos</w:t>
      </w:r>
      <w:r w:rsidR="00CA52C5" w:rsidRPr="00CA52C5">
        <w:t xml:space="preserve"> con el cliente un servicio de mantenimiento de la aplicación (que también tendrá un coste temporal y económico).</w:t>
      </w:r>
    </w:p>
    <w:p w:rsidR="00CA52C5" w:rsidRDefault="00CA52C5" w:rsidP="00CA52C5">
      <w:pPr>
        <w:pStyle w:val="ARPto02"/>
      </w:pPr>
      <w:r>
        <w:t>Los tipos de cambios que hacen necesario el mantenimiento del software son los siguientes:</w:t>
      </w:r>
    </w:p>
    <w:p w:rsidR="00CA52C5" w:rsidRDefault="00CA52C5" w:rsidP="00CA52C5">
      <w:pPr>
        <w:pStyle w:val="ARPto03"/>
        <w:spacing w:before="0"/>
      </w:pPr>
      <w:r>
        <w:t>Perfectivos: Para mejorar la funcionalidad del software.</w:t>
      </w:r>
    </w:p>
    <w:p w:rsidR="00CA52C5" w:rsidRDefault="00CA52C5" w:rsidP="00CA52C5">
      <w:pPr>
        <w:pStyle w:val="ARPto03"/>
        <w:spacing w:before="0"/>
      </w:pPr>
      <w:r>
        <w:t>Evolutivos: El cliente propone mejoras para el producto. Implica nuevos requisitos.</w:t>
      </w:r>
    </w:p>
    <w:p w:rsidR="00CA52C5" w:rsidRDefault="00CA52C5" w:rsidP="00CA52C5">
      <w:pPr>
        <w:pStyle w:val="ARPto03"/>
        <w:spacing w:before="0"/>
      </w:pPr>
      <w:r>
        <w:t xml:space="preserve">Adaptativos: Modificaciones, actualizaciones... para adaptarse a las nuevas tendencias del mercado, a nuevos componentes hardware, nuevas condiciones especificadas por organismos reguladores, etc. </w:t>
      </w:r>
    </w:p>
    <w:p w:rsidR="00565790" w:rsidRDefault="00CA52C5" w:rsidP="00CA52C5">
      <w:pPr>
        <w:pStyle w:val="ARPto03"/>
        <w:spacing w:before="0"/>
      </w:pPr>
      <w:r>
        <w:t>Correctivos: Resolver errores detectados. Sería utópico pensar que esto no vaya a suceder.</w:t>
      </w:r>
    </w:p>
    <w:p w:rsidR="00565790" w:rsidRDefault="00565790" w:rsidP="00CA52C5">
      <w:pPr>
        <w:pStyle w:val="AR11"/>
        <w:spacing w:before="0"/>
        <w:ind w:left="0" w:firstLine="0"/>
      </w:pPr>
    </w:p>
    <w:p w:rsidR="00C83CBD" w:rsidRDefault="00C83CBD" w:rsidP="001A7C92">
      <w:pPr>
        <w:pStyle w:val="Ttulo3"/>
      </w:pPr>
      <w:bookmarkStart w:id="21" w:name="_Toc122288344"/>
      <w:r>
        <w:t>E</w:t>
      </w:r>
      <w:r w:rsidR="001A7C92">
        <w:t xml:space="preserve">stimación de </w:t>
      </w:r>
      <w:r>
        <w:t>PLAZOS</w:t>
      </w:r>
      <w:r w:rsidR="00A60AFD">
        <w:t>. D</w:t>
      </w:r>
      <w:r w:rsidR="001A7C92">
        <w:t xml:space="preserve">iagrama de </w:t>
      </w:r>
      <w:r w:rsidR="00A60AFD">
        <w:t>GANTT.</w:t>
      </w:r>
      <w:bookmarkEnd w:id="21"/>
    </w:p>
    <w:p w:rsidR="00C83CBD" w:rsidRPr="00110779" w:rsidRDefault="00C83CBD" w:rsidP="00C83CBD">
      <w:pPr>
        <w:pStyle w:val="AR111"/>
        <w:rPr>
          <w:color w:val="FF0000"/>
        </w:rPr>
      </w:pPr>
      <w:r w:rsidRPr="00110779">
        <w:rPr>
          <w:color w:val="FF0000"/>
        </w:rPr>
        <w:t>Realizado con la aplicación MICROSOFT PROYECT, resulta un plazo total de ejecución del proyecto (que es un proyecto muy modesto...) de 27 días naturales.</w:t>
      </w:r>
    </w:p>
    <w:p w:rsidR="00C83CBD" w:rsidRPr="00110779" w:rsidRDefault="00C83CBD" w:rsidP="00C83CBD">
      <w:pPr>
        <w:pStyle w:val="AR111"/>
        <w:rPr>
          <w:color w:val="FF0000"/>
        </w:rPr>
      </w:pPr>
      <w:r w:rsidRPr="00110779">
        <w:rPr>
          <w:color w:val="FF0000"/>
        </w:rPr>
        <w:t>Se adjunta</w:t>
      </w:r>
      <w:r w:rsidR="00D7723F" w:rsidRPr="00110779">
        <w:rPr>
          <w:color w:val="FF0000"/>
        </w:rPr>
        <w:t>n</w:t>
      </w:r>
      <w:r w:rsidRPr="00110779">
        <w:rPr>
          <w:color w:val="FF0000"/>
        </w:rPr>
        <w:t xml:space="preserve"> captura</w:t>
      </w:r>
      <w:r w:rsidR="00D7723F" w:rsidRPr="00110779">
        <w:rPr>
          <w:color w:val="FF0000"/>
        </w:rPr>
        <w:t>s</w:t>
      </w:r>
      <w:r w:rsidRPr="00110779">
        <w:rPr>
          <w:color w:val="FF0000"/>
        </w:rPr>
        <w:t xml:space="preserve"> de pantalla de la estimación temporal. Para el proyecto se ha contado con CINCO equipos, siendo uno de ellos el que ha asumido funciones de COORDINACIÓN de los otros.</w:t>
      </w:r>
    </w:p>
    <w:p w:rsidR="00C83CBD" w:rsidRDefault="00C83CBD" w:rsidP="00C83CBD">
      <w:pPr>
        <w:pStyle w:val="AR111"/>
        <w:ind w:left="0" w:firstLine="0"/>
      </w:pPr>
    </w:p>
    <w:p w:rsidR="00255798" w:rsidRDefault="00255798" w:rsidP="00255798">
      <w:pPr>
        <w:ind w:left="0" w:firstLine="0"/>
        <w:rPr>
          <w:rFonts w:cstheme="minorBidi"/>
          <w:szCs w:val="22"/>
          <w:lang w:eastAsia="en-US"/>
        </w:rPr>
      </w:pPr>
      <w:r>
        <w:br w:type="page"/>
      </w:r>
    </w:p>
    <w:p w:rsidR="001A7C92" w:rsidRDefault="001A7C92" w:rsidP="00C83CBD">
      <w:pPr>
        <w:pStyle w:val="AR111"/>
        <w:ind w:left="0" w:firstLine="0"/>
      </w:pPr>
    </w:p>
    <w:p w:rsidR="001A7C92" w:rsidRDefault="001A7C92" w:rsidP="001A7C92">
      <w:pPr>
        <w:pStyle w:val="Ttulo3"/>
      </w:pPr>
      <w:bookmarkStart w:id="22" w:name="_Toc122288345"/>
      <w:r>
        <w:t>Estimación de PRESUPUESTO</w:t>
      </w:r>
      <w:bookmarkEnd w:id="22"/>
    </w:p>
    <w:p w:rsidR="001A7C92" w:rsidRPr="00B130AA" w:rsidRDefault="004F71B2" w:rsidP="00B130AA">
      <w:pPr>
        <w:pStyle w:val="AR11"/>
      </w:pPr>
      <w:r w:rsidRPr="00B130AA">
        <w:t xml:space="preserve">Bajo la consideración de que los trabajos han sido ejecutados por titulados </w:t>
      </w:r>
      <w:r w:rsidR="00AB6952" w:rsidRPr="00B130AA">
        <w:t>encasillados en el Grupo de Cotización (2) “Ingenieros Técnicos, Peritos y Ayudantes Titulados”</w:t>
      </w:r>
      <w:r w:rsidRPr="00B130AA">
        <w:t xml:space="preserve"> y, </w:t>
      </w:r>
      <w:r w:rsidR="00AB6952" w:rsidRPr="00B130AA">
        <w:t xml:space="preserve">con </w:t>
      </w:r>
      <w:r w:rsidRPr="00B130AA">
        <w:t xml:space="preserve">la información recabada </w:t>
      </w:r>
      <w:r w:rsidR="00AB6952" w:rsidRPr="00B130AA">
        <w:t>a partir de la Resolución de 22 de febrero de 2018, de la Dirección General de Empleo, por la que se registra y publica el XVII Convenio Colectivo Estatal de empresas de consultoría y estudios de mercado y de la opinión pública</w:t>
      </w:r>
      <w:r w:rsidR="009C0E27" w:rsidRPr="00B130AA">
        <w:t>.</w:t>
      </w:r>
    </w:p>
    <w:p w:rsidR="009C0E27" w:rsidRPr="00B130AA" w:rsidRDefault="00B130AA" w:rsidP="00B130AA">
      <w:pPr>
        <w:pStyle w:val="AR111"/>
        <w:pBdr>
          <w:top w:val="single" w:sz="4" w:space="1" w:color="auto"/>
          <w:bottom w:val="single" w:sz="4" w:space="1" w:color="auto"/>
        </w:pBdr>
        <w:ind w:left="0" w:firstLine="0"/>
        <w:jc w:val="center"/>
        <w:rPr>
          <w:b/>
        </w:rPr>
      </w:pPr>
      <w:r w:rsidRPr="00B130AA">
        <w:rPr>
          <w:b/>
          <w:noProof/>
          <w:lang w:val="es-ES" w:eastAsia="es-ES"/>
        </w:rPr>
        <mc:AlternateContent>
          <mc:Choice Requires="wpg">
            <w:drawing>
              <wp:anchor distT="0" distB="0" distL="2160270" distR="2160270" simplePos="0" relativeHeight="251701248" behindDoc="0" locked="0" layoutInCell="1" allowOverlap="1">
                <wp:simplePos x="0" y="0"/>
                <wp:positionH relativeFrom="column">
                  <wp:posOffset>1247170</wp:posOffset>
                </wp:positionH>
                <wp:positionV relativeFrom="paragraph">
                  <wp:posOffset>490984</wp:posOffset>
                </wp:positionV>
                <wp:extent cx="3891280" cy="3455035"/>
                <wp:effectExtent l="0" t="0" r="0" b="0"/>
                <wp:wrapTight wrapText="bothSides">
                  <wp:wrapPolygon edited="0">
                    <wp:start x="0" y="0"/>
                    <wp:lineTo x="0" y="21437"/>
                    <wp:lineTo x="11843" y="21437"/>
                    <wp:lineTo x="21466" y="21437"/>
                    <wp:lineTo x="21466" y="0"/>
                    <wp:lineTo x="0" y="0"/>
                  </wp:wrapPolygon>
                </wp:wrapTight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280" cy="3455035"/>
                          <a:chOff x="0" y="0"/>
                          <a:chExt cx="3416433" cy="3077460"/>
                        </a:xfrm>
                      </wpg:grpSpPr>
                      <pic:pic xmlns:pic="http://schemas.openxmlformats.org/drawingml/2006/picture">
                        <pic:nvPicPr>
                          <pic:cNvPr id="24" name="Imagen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160"/>
                          <a:stretch/>
                        </pic:blipFill>
                        <pic:spPr bwMode="auto">
                          <a:xfrm rot="5400000">
                            <a:off x="1435396" y="1105785"/>
                            <a:ext cx="2438400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27" name="Grupo 27"/>
                        <wpg:cNvGrpSpPr/>
                        <wpg:grpSpPr>
                          <a:xfrm>
                            <a:off x="0" y="0"/>
                            <a:ext cx="1908337" cy="3060965"/>
                            <a:chOff x="0" y="0"/>
                            <a:chExt cx="1908337" cy="3060965"/>
                          </a:xfrm>
                        </wpg:grpSpPr>
                        <pic:pic xmlns:pic="http://schemas.openxmlformats.org/drawingml/2006/picture">
                          <pic:nvPicPr>
                            <pic:cNvPr id="19" name="Imagen 1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5993" t="3236"/>
                            <a:stretch/>
                          </pic:blipFill>
                          <pic:spPr bwMode="auto">
                            <a:xfrm rot="5400000">
                              <a:off x="-267970" y="885455"/>
                              <a:ext cx="2443480" cy="19075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Imagen 2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3236" r="88510"/>
                            <a:stretch/>
                          </pic:blipFill>
                          <pic:spPr bwMode="auto">
                            <a:xfrm rot="5400000">
                              <a:off x="635797" y="-635000"/>
                              <a:ext cx="637540" cy="19075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8" name="Imagen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9078"/>
                          <a:stretch/>
                        </pic:blipFill>
                        <pic:spPr bwMode="auto">
                          <a:xfrm rot="5400000">
                            <a:off x="2360428" y="-446568"/>
                            <a:ext cx="607060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BD02E6" id="Grupo 29" o:spid="_x0000_s1026" style="position:absolute;margin-left:98.2pt;margin-top:38.65pt;width:306.4pt;height:272.05pt;z-index:251701248;mso-wrap-distance-left:170.1pt;mso-wrap-distance-right:170.1pt;mso-width-relative:margin;mso-height-relative:margin" coordsize="34164,307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4" o:spid="_x0000_s1027" type="#_x0000_t75" style="position:absolute;left:14354;top:11057;width:24384;height:15049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H1SfFAAAA2wAAAA8AAABkcnMvZG93bnJldi54bWxEj0FrAjEUhO+F/ofwBG816yJSVqNIaYvt&#10;odStIN6em+cmdPOybOK6/fdNQehxmJlvmOV6cI3oqQvWs4LpJANBXHltuVaw/3p5eAQRIrLGxjMp&#10;+KEA69X93RIL7a+8o76MtUgQDgUqMDG2hZShMuQwTHxLnLyz7xzGJLta6g6vCe4amWfZXDq0nBYM&#10;tvRkqPouL06Be7uczHm76+3xs7Qfh/fX+fOQKzUeDZsFiEhD/A/f2lutIJ/B35f0A+Tq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Tx9UnxQAAANsAAAAPAAAAAAAAAAAAAAAA&#10;AJ8CAABkcnMvZG93bnJldi54bWxQSwUGAAAAAAQABAD3AAAAkQMAAAAA&#10;">
                  <v:imagedata r:id="rId15" o:title="" cropleft="36805f"/>
                  <v:path arrowok="t"/>
                </v:shape>
                <v:group id="Grupo 27" o:spid="_x0000_s1028" style="position:absolute;width:19083;height:30609" coordsize="19083,30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Imagen 19" o:spid="_x0000_s1029" type="#_x0000_t75" style="position:absolute;left:-2680;top:8854;width:24435;height:19075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GROvBAAAA2wAAAA8AAABkcnMvZG93bnJldi54bWxET02LwjAQvS/4H8II3takHkSrUURQ1ouw&#10;1YPehmZsi82kNNm2/nuzsLC3ebzPWW8HW4uOWl851pBMFQji3JmKCw3Xy+FzAcIHZIO1Y9LwIg/b&#10;zehjjalxPX9Tl4VCxBD2KWooQ2hSKX1ekkU/dQ1x5B6utRgibAtpWuxjuK3lTKm5tFhxbCixoX1J&#10;+TP7sRqer2SRnAblbtf5ITne+06ds4fWk/GwW4EINIR/8Z/7y8T5S/j9JR4gN2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YGROvBAAAA2wAAAA8AAAAAAAAAAAAAAAAAnwIA&#10;AGRycy9kb3ducmV2LnhtbFBLBQYAAAAABAAEAPcAAACNAwAAAAA=&#10;">
                    <v:imagedata r:id="rId16" o:title="" croptop="2121f" cropleft="36696f"/>
                    <v:path arrowok="t"/>
                  </v:shape>
                  <v:shape id="Imagen 25" o:spid="_x0000_s1030" type="#_x0000_t75" style="position:absolute;left:6357;top:-6350;width:6375;height:19076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JF9TDAAAA2wAAAA8AAABkcnMvZG93bnJldi54bWxEj0trwkAUhfcF/8NwhW6KmRiohJhRRLQU&#10;uqnagstL5poEM3dCZvLw33cKhS4P5/Fx8u1kGjFQ52rLCpZRDIK4sLrmUsHX5bhIQTiPrLGxTAoe&#10;5GC7mT3lmGk78omGsy9FGGGXoYLK+zaT0hUVGXSRbYmDd7OdQR9kV0rd4RjGTSOTOF5JgzUHQoUt&#10;7Ssq7ufeBEhyoIKH63T4fHu89N/39MPGqVLP82m3BuFp8v/hv/a7VpC8wu+X8APk5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MkX1MMAAADbAAAADwAAAAAAAAAAAAAAAACf&#10;AgAAZHJzL2Rvd25yZXYueG1sUEsFBgAAAAAEAAQA9wAAAI8DAAAAAA==&#10;">
                    <v:imagedata r:id="rId16" o:title="" croptop="2121f" cropright="58006f"/>
                    <v:path arrowok="t"/>
                  </v:shape>
                </v:group>
                <v:shape id="Imagen 28" o:spid="_x0000_s1031" type="#_x0000_t75" style="position:absolute;left:23603;top:-4466;width:6071;height:15050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JINS9AAAA2wAAAA8AAABkcnMvZG93bnJldi54bWxET0uLwjAQvi/4H8II3tbUHmTtGkUKglef&#10;ex2asa02k9KMtf57cxD2+PG9l+vBNaqnLtSeDcymCSjiwtuaSwOn4/b7B1QQZIuNZzLwogDr1ehr&#10;iZn1T95Tf5BSxRAOGRqoRNpM61BU5DBMfUscuavvHEqEXalth88Y7hqdJslcO6w5NlTYUl5RcT88&#10;nIH8Ifew6JO/W/qSc37cpafFcDFmMh42v6CEBvkXf9w7ayCNY+OX+AP06g0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skg1L0AAADbAAAADwAAAAAAAAAAAAAAAACfAgAAZHJz&#10;L2Rvd25yZXYueG1sUEsFBgAAAAAEAAQA9wAAAIkDAAAAAA==&#10;">
                  <v:imagedata r:id="rId15" o:title="" cropright="58378f"/>
                  <v:path arrowok="t"/>
                </v:shape>
                <w10:wrap type="tight"/>
              </v:group>
            </w:pict>
          </mc:Fallback>
        </mc:AlternateContent>
      </w:r>
      <w:r w:rsidR="009C0E27" w:rsidRPr="00B130AA">
        <w:rPr>
          <w:b/>
        </w:rPr>
        <w:t>Grupo profesional</w:t>
      </w:r>
      <w:r w:rsidRPr="00B130AA">
        <w:rPr>
          <w:b/>
        </w:rPr>
        <w:t>: C (I) &gt; Analista programador. Diseñador página web (Grupo III)</w:t>
      </w:r>
      <w:proofErr w:type="gramStart"/>
      <w:r w:rsidRPr="00B130AA">
        <w:rPr>
          <w:b/>
        </w:rPr>
        <w:t>.</w:t>
      </w:r>
      <w:r w:rsidR="009C0E27" w:rsidRPr="00B130AA">
        <w:rPr>
          <w:b/>
        </w:rPr>
        <w:t>.</w:t>
      </w:r>
      <w:proofErr w:type="gramEnd"/>
    </w:p>
    <w:p w:rsidR="009C0E27" w:rsidRDefault="009C0E27" w:rsidP="009C0E27">
      <w:pPr>
        <w:pStyle w:val="AR111"/>
        <w:spacing w:before="0" w:after="0"/>
        <w:ind w:left="0" w:firstLine="0"/>
      </w:pPr>
    </w:p>
    <w:p w:rsidR="009C0E27" w:rsidRDefault="00B130AA" w:rsidP="00B130AA">
      <w:pPr>
        <w:pStyle w:val="AR11"/>
      </w:pPr>
      <w:r>
        <w:t>De donde resulta una estimación de 24.640,37 €/mes.</w:t>
      </w:r>
    </w:p>
    <w:p w:rsidR="00B130AA" w:rsidRDefault="00B130AA" w:rsidP="00B130AA">
      <w:pPr>
        <w:pStyle w:val="AR11"/>
      </w:pPr>
      <w:r>
        <w:t>Dado que somos tres los miembros del equipo y el plazo de ejecución del programa es de CUATRO MESES, el presupuesto estimado para la realización del programa es de:</w:t>
      </w:r>
    </w:p>
    <w:p w:rsidR="00B130AA" w:rsidRPr="007F490E" w:rsidRDefault="00B130AA" w:rsidP="00B130AA">
      <w:pPr>
        <w:pStyle w:val="AR111"/>
        <w:ind w:left="0" w:firstLine="0"/>
        <w:jc w:val="center"/>
        <w:rPr>
          <w:b/>
          <w:i/>
        </w:rPr>
      </w:pPr>
      <w:r w:rsidRPr="007F490E">
        <w:rPr>
          <w:b/>
          <w:i/>
        </w:rPr>
        <w:t xml:space="preserve">(24.640,37 / 12)* (4 meses) * (3 miembros) </w:t>
      </w:r>
      <w:r w:rsidR="0044414E" w:rsidRPr="007F490E">
        <w:rPr>
          <w:b/>
          <w:i/>
        </w:rPr>
        <w:t>(1/4 jornada)= 6</w:t>
      </w:r>
      <w:r w:rsidRPr="007F490E">
        <w:rPr>
          <w:b/>
          <w:i/>
        </w:rPr>
        <w:t>.</w:t>
      </w:r>
      <w:r w:rsidR="0044414E" w:rsidRPr="007F490E">
        <w:rPr>
          <w:b/>
          <w:i/>
        </w:rPr>
        <w:t>160</w:t>
      </w:r>
      <w:r w:rsidRPr="007F490E">
        <w:rPr>
          <w:b/>
          <w:i/>
        </w:rPr>
        <w:t>,</w:t>
      </w:r>
      <w:r w:rsidR="0044414E" w:rsidRPr="007F490E">
        <w:rPr>
          <w:b/>
          <w:i/>
        </w:rPr>
        <w:t>09</w:t>
      </w:r>
      <w:r w:rsidRPr="007F490E">
        <w:rPr>
          <w:b/>
          <w:i/>
        </w:rPr>
        <w:t xml:space="preserve"> €</w:t>
      </w:r>
    </w:p>
    <w:p w:rsidR="009C0E27" w:rsidRPr="007F490E" w:rsidRDefault="00B130AA" w:rsidP="005E717A">
      <w:pPr>
        <w:pStyle w:val="AR11"/>
        <w:rPr>
          <w:b/>
          <w:u w:val="single"/>
        </w:rPr>
      </w:pPr>
      <w:r w:rsidRPr="007F490E">
        <w:rPr>
          <w:b/>
          <w:u w:val="single"/>
        </w:rPr>
        <w:t xml:space="preserve">Resultando un presupuesto de ejecución de </w:t>
      </w:r>
      <w:r w:rsidR="007F490E" w:rsidRPr="007F490E">
        <w:rPr>
          <w:b/>
          <w:u w:val="single"/>
        </w:rPr>
        <w:t xml:space="preserve">SEIS MIL CIENTO SESENTA </w:t>
      </w:r>
      <w:r w:rsidRPr="007F490E">
        <w:rPr>
          <w:b/>
          <w:u w:val="single"/>
        </w:rPr>
        <w:t>EUROS.</w:t>
      </w:r>
    </w:p>
    <w:p w:rsidR="00B130AA" w:rsidRPr="007F490E" w:rsidRDefault="005E717A" w:rsidP="005E717A">
      <w:pPr>
        <w:pStyle w:val="AR11"/>
      </w:pPr>
      <w:r w:rsidRPr="007F490E">
        <w:t>Para los trabajos de mantenimiento de la aplicación se estima que se necesita un trabajador durante UNA jornada al mes, lo que supone un importe estimado de:</w:t>
      </w:r>
    </w:p>
    <w:p w:rsidR="005E717A" w:rsidRPr="007F490E" w:rsidRDefault="005E717A" w:rsidP="005E717A">
      <w:pPr>
        <w:pStyle w:val="AR111"/>
        <w:ind w:left="0" w:firstLine="0"/>
        <w:jc w:val="center"/>
        <w:rPr>
          <w:b/>
          <w:i/>
        </w:rPr>
      </w:pPr>
      <w:r w:rsidRPr="007F490E">
        <w:rPr>
          <w:b/>
          <w:i/>
        </w:rPr>
        <w:t>(24.640,37 / 12) / 30 días * (1 miembros) = 68,45 €/mes</w:t>
      </w:r>
    </w:p>
    <w:p w:rsidR="005E717A" w:rsidRPr="007F490E" w:rsidRDefault="005E717A" w:rsidP="005E717A">
      <w:pPr>
        <w:pStyle w:val="AR11"/>
        <w:rPr>
          <w:b/>
          <w:u w:val="single"/>
        </w:rPr>
      </w:pPr>
      <w:r w:rsidRPr="007F490E">
        <w:rPr>
          <w:b/>
          <w:u w:val="single"/>
        </w:rPr>
        <w:t>Resultando un presupuesto de mantenimiento de SETENTA EUROS MENSUALES.</w:t>
      </w:r>
    </w:p>
    <w:p w:rsidR="00187E28" w:rsidRDefault="00187E28" w:rsidP="00C83CBD">
      <w:pPr>
        <w:pStyle w:val="AR111"/>
        <w:ind w:left="0" w:firstLine="0"/>
      </w:pPr>
    </w:p>
    <w:p w:rsidR="00187E28" w:rsidRDefault="00187E28" w:rsidP="00C83CBD">
      <w:pPr>
        <w:pStyle w:val="AR111"/>
        <w:ind w:left="0" w:firstLine="0"/>
        <w:sectPr w:rsidR="00187E28" w:rsidSect="004A4AA1">
          <w:pgSz w:w="11906" w:h="16838"/>
          <w:pgMar w:top="1134" w:right="707" w:bottom="1418" w:left="1418" w:header="142" w:footer="0" w:gutter="0"/>
          <w:pgNumType w:start="1"/>
          <w:cols w:space="708"/>
          <w:docGrid w:linePitch="360"/>
        </w:sectPr>
      </w:pPr>
    </w:p>
    <w:p w:rsidR="009F4C34" w:rsidRDefault="009F4C34" w:rsidP="009F4C34">
      <w:pPr>
        <w:ind w:left="0" w:firstLine="0"/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9049"/>
      </w:tblGrid>
      <w:tr w:rsidR="009F4C34" w:rsidRPr="00557BE3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Pr="009F4C34" w:rsidRDefault="009F4C34" w:rsidP="009F4C34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582CCD" w:rsidP="00582CCD">
            <w:pPr>
              <w:pStyle w:val="Ttulo2"/>
              <w:numPr>
                <w:ilvl w:val="0"/>
                <w:numId w:val="0"/>
              </w:numPr>
              <w:ind w:left="360"/>
              <w:outlineLvl w:val="1"/>
            </w:pPr>
            <w:bookmarkStart w:id="23" w:name="_Toc122288346"/>
            <w:r>
              <w:t>Documento Nº1.- Especificación de REQUISITOS</w:t>
            </w:r>
            <w:bookmarkEnd w:id="23"/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B77C65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B77C65" w:rsidRDefault="00B77C65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RPr="003C027A" w:rsidTr="002D2BAD">
        <w:tc>
          <w:tcPr>
            <w:tcW w:w="904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9F4C34" w:rsidRPr="003C027A" w:rsidRDefault="00110779" w:rsidP="00110779">
            <w:pPr>
              <w:ind w:left="0" w:firstLine="0"/>
              <w:jc w:val="right"/>
              <w:rPr>
                <w:rFonts w:ascii="Swis721 BlkCn BT" w:hAnsi="Swis721 BlkCn BT"/>
                <w:sz w:val="36"/>
              </w:rPr>
            </w:pPr>
            <w:r>
              <w:rPr>
                <w:rFonts w:ascii="Swis721 BlkCn BT" w:hAnsi="Swis721 BlkCn BT"/>
                <w:sz w:val="36"/>
              </w:rPr>
              <w:t>DocumentoNº1</w:t>
            </w:r>
          </w:p>
        </w:tc>
      </w:tr>
      <w:tr w:rsidR="009F4C34" w:rsidRPr="003C027A" w:rsidTr="002D2BAD">
        <w:tc>
          <w:tcPr>
            <w:tcW w:w="9049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9F4C34" w:rsidRPr="003C027A" w:rsidRDefault="00110779" w:rsidP="00110779">
            <w:pPr>
              <w:ind w:left="0" w:firstLine="0"/>
              <w:jc w:val="right"/>
              <w:rPr>
                <w:rFonts w:ascii="Swis721 BlkCn BT" w:hAnsi="Swis721 BlkCn BT"/>
                <w:sz w:val="36"/>
              </w:rPr>
            </w:pPr>
            <w:r>
              <w:rPr>
                <w:rFonts w:ascii="Swis721 BlkCn BT" w:hAnsi="Swis721 BlkCn BT"/>
                <w:sz w:val="36"/>
              </w:rPr>
              <w:t>Especificación de REQUISITOS</w:t>
            </w:r>
          </w:p>
        </w:tc>
      </w:tr>
    </w:tbl>
    <w:p w:rsidR="009F4C34" w:rsidRDefault="009F4C34" w:rsidP="009F4C34">
      <w:pPr>
        <w:spacing w:after="160" w:line="259" w:lineRule="auto"/>
        <w:ind w:left="0" w:firstLine="0"/>
        <w:jc w:val="left"/>
      </w:pPr>
      <w:r>
        <w:br w:type="page"/>
      </w:r>
    </w:p>
    <w:p w:rsidR="009F4C34" w:rsidRDefault="009F4C34" w:rsidP="00C83CBD">
      <w:pPr>
        <w:pStyle w:val="AR111"/>
        <w:ind w:left="0" w:firstLine="0"/>
      </w:pPr>
    </w:p>
    <w:p w:rsidR="001A7C92" w:rsidRDefault="001A7C92" w:rsidP="00C83CBD">
      <w:pPr>
        <w:pStyle w:val="AR111"/>
        <w:ind w:left="0" w:firstLine="0"/>
      </w:pPr>
    </w:p>
    <w:p w:rsidR="001A7C92" w:rsidRDefault="001A7C92" w:rsidP="00C83CBD">
      <w:pPr>
        <w:pStyle w:val="AR111"/>
        <w:ind w:left="0" w:firstLine="0"/>
      </w:pPr>
    </w:p>
    <w:p w:rsidR="009F4C34" w:rsidRDefault="009F4C34" w:rsidP="00C83CBD">
      <w:pPr>
        <w:pStyle w:val="AR111"/>
        <w:ind w:left="0" w:firstLine="0"/>
        <w:sectPr w:rsidR="009F4C34" w:rsidSect="004A4AA1">
          <w:pgSz w:w="11906" w:h="16838"/>
          <w:pgMar w:top="1134" w:right="707" w:bottom="1418" w:left="1418" w:header="142" w:footer="0" w:gutter="0"/>
          <w:pgNumType w:start="1"/>
          <w:cols w:space="708"/>
          <w:docGrid w:linePitch="360"/>
        </w:sectPr>
      </w:pPr>
    </w:p>
    <w:p w:rsidR="009F4C34" w:rsidRDefault="009F4C34" w:rsidP="009F4C34">
      <w:pPr>
        <w:ind w:left="0" w:firstLine="0"/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9049"/>
      </w:tblGrid>
      <w:tr w:rsidR="009F4C34" w:rsidRPr="00557BE3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Pr="009F4C34" w:rsidRDefault="009F4C34" w:rsidP="009F4C34">
            <w:pPr>
              <w:ind w:left="0" w:firstLine="0"/>
            </w:pPr>
          </w:p>
        </w:tc>
      </w:tr>
      <w:tr w:rsidR="00470788" w:rsidTr="00121257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470788" w:rsidRDefault="00470788" w:rsidP="00470788">
            <w:pPr>
              <w:pStyle w:val="Ttulo2"/>
              <w:numPr>
                <w:ilvl w:val="0"/>
                <w:numId w:val="0"/>
              </w:numPr>
              <w:ind w:left="360"/>
              <w:outlineLvl w:val="1"/>
            </w:pPr>
            <w:bookmarkStart w:id="24" w:name="_Toc122288347"/>
            <w:r>
              <w:t>Documento Nº2.- DISEÑO de ARQUITECTURA</w:t>
            </w:r>
            <w:bookmarkEnd w:id="24"/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B77C65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B77C65" w:rsidRDefault="00B77C65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RPr="003C027A" w:rsidTr="002D2BAD">
        <w:tc>
          <w:tcPr>
            <w:tcW w:w="904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9F4C34" w:rsidRPr="003C027A" w:rsidRDefault="00110779" w:rsidP="002D2BAD">
            <w:pPr>
              <w:ind w:left="0" w:firstLine="0"/>
              <w:jc w:val="right"/>
              <w:rPr>
                <w:rFonts w:ascii="Swis721 BlkCn BT" w:hAnsi="Swis721 BlkCn BT"/>
                <w:sz w:val="36"/>
              </w:rPr>
            </w:pPr>
            <w:r>
              <w:rPr>
                <w:rFonts w:ascii="Swis721 BlkCn BT" w:hAnsi="Swis721 BlkCn BT"/>
                <w:sz w:val="36"/>
              </w:rPr>
              <w:t>Documento Nº2</w:t>
            </w:r>
          </w:p>
        </w:tc>
      </w:tr>
      <w:tr w:rsidR="009F4C34" w:rsidRPr="003C027A" w:rsidTr="002D2BAD">
        <w:tc>
          <w:tcPr>
            <w:tcW w:w="9049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9F4C34" w:rsidRPr="003C027A" w:rsidRDefault="00110779" w:rsidP="002D2BAD">
            <w:pPr>
              <w:ind w:left="0" w:firstLine="0"/>
              <w:jc w:val="right"/>
              <w:rPr>
                <w:rFonts w:ascii="Swis721 BlkCn BT" w:hAnsi="Swis721 BlkCn BT"/>
                <w:sz w:val="36"/>
              </w:rPr>
            </w:pPr>
            <w:r>
              <w:rPr>
                <w:rFonts w:ascii="Swis721 BlkCn BT" w:hAnsi="Swis721 BlkCn BT"/>
                <w:sz w:val="36"/>
              </w:rPr>
              <w:t>DISEÑO de ARQUITECTURA</w:t>
            </w:r>
          </w:p>
        </w:tc>
      </w:tr>
    </w:tbl>
    <w:p w:rsidR="009F4C34" w:rsidRDefault="009F4C34" w:rsidP="009F4C34">
      <w:pPr>
        <w:spacing w:after="160" w:line="259" w:lineRule="auto"/>
        <w:ind w:left="0" w:firstLine="0"/>
        <w:jc w:val="left"/>
      </w:pPr>
      <w:r>
        <w:br w:type="page"/>
      </w:r>
    </w:p>
    <w:p w:rsidR="009F4C34" w:rsidRDefault="009F4C34" w:rsidP="00C83CBD">
      <w:pPr>
        <w:pStyle w:val="AR111"/>
        <w:ind w:left="0" w:firstLine="0"/>
      </w:pPr>
    </w:p>
    <w:p w:rsidR="001A7C92" w:rsidRDefault="001A7C92" w:rsidP="00C83CBD">
      <w:pPr>
        <w:pStyle w:val="AR111"/>
        <w:ind w:left="0" w:firstLine="0"/>
      </w:pPr>
    </w:p>
    <w:p w:rsidR="001A7C92" w:rsidRDefault="001A7C92" w:rsidP="00C83CBD">
      <w:pPr>
        <w:pStyle w:val="AR111"/>
        <w:ind w:left="0" w:firstLine="0"/>
      </w:pPr>
    </w:p>
    <w:p w:rsidR="009F4C34" w:rsidRDefault="009F4C34" w:rsidP="00C83CBD">
      <w:pPr>
        <w:pStyle w:val="AR111"/>
        <w:ind w:left="0" w:firstLine="0"/>
        <w:sectPr w:rsidR="009F4C34" w:rsidSect="004A4AA1">
          <w:pgSz w:w="11906" w:h="16838"/>
          <w:pgMar w:top="1134" w:right="707" w:bottom="1418" w:left="1418" w:header="142" w:footer="0" w:gutter="0"/>
          <w:pgNumType w:start="1"/>
          <w:cols w:space="708"/>
          <w:docGrid w:linePitch="360"/>
        </w:sectPr>
      </w:pPr>
    </w:p>
    <w:p w:rsidR="009F4C34" w:rsidRDefault="009F4C34" w:rsidP="009F4C34">
      <w:pPr>
        <w:ind w:left="0" w:firstLine="0"/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9049"/>
      </w:tblGrid>
      <w:tr w:rsidR="009F4C34" w:rsidRPr="00557BE3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Pr="009F4C34" w:rsidRDefault="009F4C34" w:rsidP="009F4C34">
            <w:pPr>
              <w:ind w:left="0" w:firstLine="0"/>
            </w:pPr>
          </w:p>
        </w:tc>
      </w:tr>
      <w:tr w:rsidR="00470788" w:rsidTr="00121257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470788" w:rsidRDefault="00470788" w:rsidP="00470788">
            <w:pPr>
              <w:pStyle w:val="Ttulo2"/>
              <w:numPr>
                <w:ilvl w:val="0"/>
                <w:numId w:val="0"/>
              </w:numPr>
              <w:ind w:left="360"/>
              <w:outlineLvl w:val="1"/>
            </w:pPr>
            <w:bookmarkStart w:id="25" w:name="_Toc122288348"/>
            <w:r>
              <w:t>Documento Nº3.- CÓDIGO</w:t>
            </w:r>
            <w:bookmarkEnd w:id="25"/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1A7C92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A7C92" w:rsidRDefault="001A7C92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RPr="003C027A" w:rsidTr="002D2BAD">
        <w:tc>
          <w:tcPr>
            <w:tcW w:w="904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9F4C34" w:rsidRPr="003C027A" w:rsidRDefault="00110779" w:rsidP="002D2BAD">
            <w:pPr>
              <w:ind w:left="0" w:firstLine="0"/>
              <w:jc w:val="right"/>
              <w:rPr>
                <w:rFonts w:ascii="Swis721 BlkCn BT" w:hAnsi="Swis721 BlkCn BT"/>
                <w:sz w:val="36"/>
              </w:rPr>
            </w:pPr>
            <w:r>
              <w:rPr>
                <w:rFonts w:ascii="Swis721 BlkCn BT" w:hAnsi="Swis721 BlkCn BT"/>
                <w:sz w:val="36"/>
              </w:rPr>
              <w:t>Documento Nº3</w:t>
            </w:r>
          </w:p>
        </w:tc>
      </w:tr>
      <w:tr w:rsidR="009F4C34" w:rsidRPr="003C027A" w:rsidTr="002D2BAD">
        <w:tc>
          <w:tcPr>
            <w:tcW w:w="9049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9F4C34" w:rsidRPr="003C027A" w:rsidRDefault="00110779" w:rsidP="002D2BAD">
            <w:pPr>
              <w:ind w:left="0" w:firstLine="0"/>
              <w:jc w:val="right"/>
              <w:rPr>
                <w:rFonts w:ascii="Swis721 BlkCn BT" w:hAnsi="Swis721 BlkCn BT"/>
                <w:sz w:val="36"/>
              </w:rPr>
            </w:pPr>
            <w:r>
              <w:rPr>
                <w:rFonts w:ascii="Swis721 BlkCn BT" w:hAnsi="Swis721 BlkCn BT"/>
                <w:sz w:val="36"/>
              </w:rPr>
              <w:t>CÓDIGO</w:t>
            </w:r>
          </w:p>
        </w:tc>
      </w:tr>
    </w:tbl>
    <w:p w:rsidR="009F4C34" w:rsidRDefault="009F4C34" w:rsidP="009F4C34">
      <w:pPr>
        <w:spacing w:after="160" w:line="259" w:lineRule="auto"/>
        <w:ind w:left="0" w:firstLine="0"/>
        <w:jc w:val="left"/>
      </w:pPr>
      <w:r>
        <w:br w:type="page"/>
      </w:r>
    </w:p>
    <w:p w:rsidR="009F4C34" w:rsidRDefault="009F4C34" w:rsidP="00C83CBD">
      <w:pPr>
        <w:pStyle w:val="AR111"/>
        <w:ind w:left="0" w:firstLine="0"/>
      </w:pPr>
    </w:p>
    <w:p w:rsidR="001A7C92" w:rsidRDefault="001A7C92" w:rsidP="00C83CBD">
      <w:pPr>
        <w:pStyle w:val="AR111"/>
        <w:ind w:left="0" w:firstLine="0"/>
      </w:pPr>
    </w:p>
    <w:p w:rsidR="001A7C92" w:rsidRDefault="001A7C92" w:rsidP="00C83CBD">
      <w:pPr>
        <w:pStyle w:val="AR111"/>
        <w:ind w:left="0" w:firstLine="0"/>
      </w:pPr>
    </w:p>
    <w:p w:rsidR="009F4C34" w:rsidRDefault="009F4C34" w:rsidP="00C83CBD">
      <w:pPr>
        <w:pStyle w:val="AR111"/>
        <w:ind w:left="0" w:firstLine="0"/>
        <w:sectPr w:rsidR="009F4C34" w:rsidSect="004A4AA1">
          <w:pgSz w:w="11906" w:h="16838"/>
          <w:pgMar w:top="1134" w:right="707" w:bottom="1418" w:left="1418" w:header="142" w:footer="0" w:gutter="0"/>
          <w:pgNumType w:start="1"/>
          <w:cols w:space="708"/>
          <w:docGrid w:linePitch="360"/>
        </w:sectPr>
      </w:pPr>
    </w:p>
    <w:p w:rsidR="009F4C34" w:rsidRDefault="009F4C34" w:rsidP="009F4C34">
      <w:pPr>
        <w:ind w:left="0" w:firstLine="0"/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9049"/>
      </w:tblGrid>
      <w:tr w:rsidR="009F4C34" w:rsidRPr="00557BE3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Pr="009F4C34" w:rsidRDefault="009F4C34" w:rsidP="009F4C34">
            <w:pPr>
              <w:ind w:left="0" w:firstLine="0"/>
            </w:pPr>
          </w:p>
        </w:tc>
      </w:tr>
      <w:tr w:rsidR="00470788" w:rsidTr="00121257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470788" w:rsidRDefault="00470788" w:rsidP="00470788">
            <w:pPr>
              <w:pStyle w:val="Ttulo2"/>
              <w:numPr>
                <w:ilvl w:val="0"/>
                <w:numId w:val="0"/>
              </w:numPr>
              <w:ind w:left="360"/>
              <w:outlineLvl w:val="1"/>
            </w:pPr>
            <w:bookmarkStart w:id="26" w:name="_Toc122288349"/>
            <w:r>
              <w:t>Documento Nº4.- PLAN de PRUEBAS</w:t>
            </w:r>
            <w:bookmarkEnd w:id="26"/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RPr="003C027A" w:rsidTr="002D2BAD">
        <w:tc>
          <w:tcPr>
            <w:tcW w:w="904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9F4C34" w:rsidRPr="003C027A" w:rsidRDefault="00110779" w:rsidP="002D2BAD">
            <w:pPr>
              <w:ind w:left="0" w:firstLine="0"/>
              <w:jc w:val="right"/>
              <w:rPr>
                <w:rFonts w:ascii="Swis721 BlkCn BT" w:hAnsi="Swis721 BlkCn BT"/>
                <w:sz w:val="36"/>
              </w:rPr>
            </w:pPr>
            <w:r>
              <w:rPr>
                <w:rFonts w:ascii="Swis721 BlkCn BT" w:hAnsi="Swis721 BlkCn BT"/>
                <w:sz w:val="36"/>
              </w:rPr>
              <w:t>Documento Nº4</w:t>
            </w:r>
          </w:p>
        </w:tc>
      </w:tr>
      <w:tr w:rsidR="009F4C34" w:rsidRPr="003C027A" w:rsidTr="002D2BAD">
        <w:tc>
          <w:tcPr>
            <w:tcW w:w="9049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9F4C34" w:rsidRPr="003C027A" w:rsidRDefault="00110779" w:rsidP="002D2BAD">
            <w:pPr>
              <w:ind w:left="0" w:firstLine="0"/>
              <w:jc w:val="right"/>
              <w:rPr>
                <w:rFonts w:ascii="Swis721 BlkCn BT" w:hAnsi="Swis721 BlkCn BT"/>
                <w:sz w:val="36"/>
              </w:rPr>
            </w:pPr>
            <w:r>
              <w:rPr>
                <w:rFonts w:ascii="Swis721 BlkCn BT" w:hAnsi="Swis721 BlkCn BT"/>
                <w:sz w:val="36"/>
              </w:rPr>
              <w:t>PLAN de PRUEBAS</w:t>
            </w:r>
          </w:p>
        </w:tc>
      </w:tr>
    </w:tbl>
    <w:p w:rsidR="009F4C34" w:rsidRDefault="009F4C34" w:rsidP="009F4C34">
      <w:pPr>
        <w:spacing w:after="160" w:line="259" w:lineRule="auto"/>
        <w:ind w:left="0" w:firstLine="0"/>
        <w:jc w:val="left"/>
      </w:pPr>
      <w:r>
        <w:br w:type="page"/>
      </w:r>
    </w:p>
    <w:p w:rsidR="009F4C34" w:rsidRDefault="009F4C34" w:rsidP="00C83CBD">
      <w:pPr>
        <w:pStyle w:val="AR111"/>
        <w:ind w:left="0" w:firstLine="0"/>
      </w:pPr>
    </w:p>
    <w:p w:rsidR="001A7C92" w:rsidRDefault="001A7C92" w:rsidP="00C83CBD">
      <w:pPr>
        <w:pStyle w:val="AR111"/>
        <w:ind w:left="0" w:firstLine="0"/>
      </w:pPr>
    </w:p>
    <w:p w:rsidR="001A7C92" w:rsidRDefault="001A7C92" w:rsidP="00C83CBD">
      <w:pPr>
        <w:pStyle w:val="AR111"/>
        <w:ind w:left="0" w:firstLine="0"/>
      </w:pPr>
    </w:p>
    <w:p w:rsidR="009F4C34" w:rsidRDefault="009F4C34" w:rsidP="00C83CBD">
      <w:pPr>
        <w:pStyle w:val="AR111"/>
        <w:ind w:left="0" w:firstLine="0"/>
        <w:sectPr w:rsidR="009F4C34" w:rsidSect="004A4AA1">
          <w:pgSz w:w="11906" w:h="16838"/>
          <w:pgMar w:top="1134" w:right="707" w:bottom="1418" w:left="1418" w:header="142" w:footer="0" w:gutter="0"/>
          <w:pgNumType w:start="1"/>
          <w:cols w:space="708"/>
          <w:docGrid w:linePitch="360"/>
        </w:sectPr>
      </w:pPr>
    </w:p>
    <w:p w:rsidR="00110779" w:rsidRDefault="00110779" w:rsidP="00110779">
      <w:pPr>
        <w:ind w:left="0" w:firstLine="0"/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9049"/>
      </w:tblGrid>
      <w:tr w:rsidR="00110779" w:rsidRPr="00557BE3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Pr="009F4C34" w:rsidRDefault="00110779" w:rsidP="00DC4273">
            <w:pPr>
              <w:ind w:left="0" w:firstLine="0"/>
            </w:pPr>
          </w:p>
        </w:tc>
      </w:tr>
      <w:tr w:rsidR="00470788" w:rsidTr="00121257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470788" w:rsidRDefault="00470788" w:rsidP="00470788">
            <w:pPr>
              <w:pStyle w:val="Ttulo3"/>
              <w:numPr>
                <w:ilvl w:val="0"/>
                <w:numId w:val="0"/>
              </w:numPr>
              <w:ind w:left="792"/>
              <w:outlineLvl w:val="2"/>
            </w:pPr>
            <w:bookmarkStart w:id="27" w:name="_Toc122288350"/>
            <w:r>
              <w:t>Pruebas UNITARIAS</w:t>
            </w:r>
            <w:bookmarkEnd w:id="27"/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RPr="003C027A" w:rsidTr="00DC4273">
        <w:tc>
          <w:tcPr>
            <w:tcW w:w="904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110779" w:rsidRPr="003C027A" w:rsidRDefault="00110779" w:rsidP="00DC4273">
            <w:pPr>
              <w:ind w:left="0" w:firstLine="0"/>
              <w:jc w:val="right"/>
              <w:rPr>
                <w:rFonts w:ascii="Swis721 BlkCn BT" w:hAnsi="Swis721 BlkCn BT"/>
                <w:sz w:val="36"/>
              </w:rPr>
            </w:pPr>
            <w:r>
              <w:rPr>
                <w:rFonts w:ascii="Swis721 BlkCn BT" w:hAnsi="Swis721 BlkCn BT"/>
                <w:sz w:val="36"/>
              </w:rPr>
              <w:t>Plan de Pruebas</w:t>
            </w:r>
          </w:p>
        </w:tc>
      </w:tr>
      <w:tr w:rsidR="00110779" w:rsidRPr="003C027A" w:rsidTr="00DC4273">
        <w:tc>
          <w:tcPr>
            <w:tcW w:w="9049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110779" w:rsidRPr="003C027A" w:rsidRDefault="00110779" w:rsidP="00DC4273">
            <w:pPr>
              <w:ind w:left="0" w:firstLine="0"/>
              <w:jc w:val="right"/>
              <w:rPr>
                <w:rFonts w:ascii="Swis721 BlkCn BT" w:hAnsi="Swis721 BlkCn BT"/>
                <w:sz w:val="36"/>
              </w:rPr>
            </w:pPr>
            <w:r>
              <w:rPr>
                <w:rFonts w:ascii="Swis721 BlkCn BT" w:hAnsi="Swis721 BlkCn BT"/>
                <w:sz w:val="36"/>
              </w:rPr>
              <w:t>Pruebas UNITARIAS</w:t>
            </w:r>
          </w:p>
        </w:tc>
      </w:tr>
    </w:tbl>
    <w:p w:rsidR="00110779" w:rsidRDefault="00110779" w:rsidP="00110779">
      <w:pPr>
        <w:spacing w:after="160" w:line="259" w:lineRule="auto"/>
        <w:ind w:left="0" w:firstLine="0"/>
        <w:jc w:val="left"/>
      </w:pPr>
      <w:r>
        <w:br w:type="page"/>
      </w:r>
    </w:p>
    <w:p w:rsidR="00110779" w:rsidRDefault="00110779" w:rsidP="00110779">
      <w:pPr>
        <w:pStyle w:val="AR111"/>
        <w:ind w:left="0" w:firstLine="0"/>
      </w:pPr>
    </w:p>
    <w:p w:rsidR="00110779" w:rsidRDefault="00110779" w:rsidP="00110779">
      <w:pPr>
        <w:pStyle w:val="AR111"/>
        <w:ind w:left="0" w:firstLine="0"/>
      </w:pPr>
    </w:p>
    <w:p w:rsidR="00110779" w:rsidRDefault="00110779" w:rsidP="00110779">
      <w:pPr>
        <w:pStyle w:val="AR111"/>
        <w:ind w:left="0" w:firstLine="0"/>
        <w:sectPr w:rsidR="00110779" w:rsidSect="004A4AA1">
          <w:pgSz w:w="11906" w:h="16838"/>
          <w:pgMar w:top="1134" w:right="707" w:bottom="1418" w:left="1418" w:header="142" w:footer="0" w:gutter="0"/>
          <w:pgNumType w:start="1"/>
          <w:cols w:space="708"/>
          <w:docGrid w:linePitch="360"/>
        </w:sectPr>
      </w:pPr>
    </w:p>
    <w:p w:rsidR="00110779" w:rsidRDefault="00110779" w:rsidP="00110779">
      <w:pPr>
        <w:ind w:left="0" w:firstLine="0"/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9049"/>
      </w:tblGrid>
      <w:tr w:rsidR="00110779" w:rsidRPr="00557BE3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Pr="009F4C34" w:rsidRDefault="00110779" w:rsidP="00DC4273">
            <w:pPr>
              <w:ind w:left="0" w:firstLine="0"/>
            </w:pPr>
          </w:p>
        </w:tc>
      </w:tr>
      <w:tr w:rsidR="00470788" w:rsidTr="00121257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470788" w:rsidRDefault="00470788" w:rsidP="00470788">
            <w:pPr>
              <w:pStyle w:val="Ttulo3"/>
              <w:numPr>
                <w:ilvl w:val="0"/>
                <w:numId w:val="0"/>
              </w:numPr>
              <w:ind w:left="792"/>
              <w:outlineLvl w:val="2"/>
            </w:pPr>
            <w:bookmarkStart w:id="28" w:name="_Toc122288351"/>
            <w:r>
              <w:t>Pruebas de INTEGRACIÓN</w:t>
            </w:r>
            <w:bookmarkEnd w:id="28"/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Tr="00DC4273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10779" w:rsidRDefault="00110779" w:rsidP="00DC4273">
            <w:pPr>
              <w:ind w:left="0" w:firstLine="0"/>
            </w:pPr>
          </w:p>
        </w:tc>
      </w:tr>
      <w:tr w:rsidR="00110779" w:rsidRPr="003C027A" w:rsidTr="00DC4273">
        <w:tc>
          <w:tcPr>
            <w:tcW w:w="904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110779" w:rsidRPr="003C027A" w:rsidRDefault="00110779" w:rsidP="00DC4273">
            <w:pPr>
              <w:ind w:left="0" w:firstLine="0"/>
              <w:jc w:val="right"/>
              <w:rPr>
                <w:rFonts w:ascii="Swis721 BlkCn BT" w:hAnsi="Swis721 BlkCn BT"/>
                <w:sz w:val="36"/>
              </w:rPr>
            </w:pPr>
            <w:r>
              <w:rPr>
                <w:rFonts w:ascii="Swis721 BlkCn BT" w:hAnsi="Swis721 BlkCn BT"/>
                <w:sz w:val="36"/>
              </w:rPr>
              <w:t>Plan de Pruebas</w:t>
            </w:r>
          </w:p>
        </w:tc>
      </w:tr>
      <w:tr w:rsidR="00110779" w:rsidRPr="003C027A" w:rsidTr="00DC4273">
        <w:tc>
          <w:tcPr>
            <w:tcW w:w="9049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110779" w:rsidRPr="003C027A" w:rsidRDefault="00110779" w:rsidP="00110779">
            <w:pPr>
              <w:ind w:left="0" w:firstLine="0"/>
              <w:jc w:val="right"/>
              <w:rPr>
                <w:rFonts w:ascii="Swis721 BlkCn BT" w:hAnsi="Swis721 BlkCn BT"/>
                <w:sz w:val="36"/>
              </w:rPr>
            </w:pPr>
            <w:r>
              <w:rPr>
                <w:rFonts w:ascii="Swis721 BlkCn BT" w:hAnsi="Swis721 BlkCn BT"/>
                <w:sz w:val="36"/>
              </w:rPr>
              <w:t>Pruebas DE INTEGRACIÓN</w:t>
            </w:r>
          </w:p>
        </w:tc>
      </w:tr>
    </w:tbl>
    <w:p w:rsidR="00110779" w:rsidRDefault="00110779" w:rsidP="00110779">
      <w:pPr>
        <w:spacing w:after="160" w:line="259" w:lineRule="auto"/>
        <w:ind w:left="0" w:firstLine="0"/>
        <w:jc w:val="left"/>
      </w:pPr>
      <w:r>
        <w:br w:type="page"/>
      </w:r>
    </w:p>
    <w:p w:rsidR="00110779" w:rsidRDefault="00110779" w:rsidP="00110779">
      <w:pPr>
        <w:pStyle w:val="AR111"/>
        <w:ind w:left="0" w:firstLine="0"/>
      </w:pPr>
    </w:p>
    <w:p w:rsidR="00110779" w:rsidRDefault="00110779" w:rsidP="00110779">
      <w:pPr>
        <w:pStyle w:val="AR111"/>
        <w:ind w:left="0" w:firstLine="0"/>
      </w:pPr>
    </w:p>
    <w:p w:rsidR="00110779" w:rsidRDefault="00110779" w:rsidP="00110779">
      <w:pPr>
        <w:pStyle w:val="AR111"/>
        <w:ind w:left="0" w:firstLine="0"/>
        <w:sectPr w:rsidR="00110779" w:rsidSect="004A4AA1">
          <w:pgSz w:w="11906" w:h="16838"/>
          <w:pgMar w:top="1134" w:right="707" w:bottom="1418" w:left="1418" w:header="142" w:footer="0" w:gutter="0"/>
          <w:pgNumType w:start="1"/>
          <w:cols w:space="708"/>
          <w:docGrid w:linePitch="360"/>
        </w:sectPr>
      </w:pPr>
    </w:p>
    <w:p w:rsidR="009F4C34" w:rsidRDefault="009F4C34" w:rsidP="009F4C34">
      <w:pPr>
        <w:ind w:left="0" w:firstLine="0"/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9049"/>
      </w:tblGrid>
      <w:tr w:rsidR="009F4C34" w:rsidRPr="00557BE3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Pr="009F4C34" w:rsidRDefault="009F4C34" w:rsidP="009F4C34">
            <w:pPr>
              <w:ind w:left="0" w:firstLine="0"/>
            </w:pPr>
          </w:p>
        </w:tc>
      </w:tr>
      <w:tr w:rsidR="00470788" w:rsidTr="00121257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470788" w:rsidRDefault="00470788" w:rsidP="00470788">
            <w:pPr>
              <w:pStyle w:val="Ttulo2"/>
              <w:numPr>
                <w:ilvl w:val="0"/>
                <w:numId w:val="0"/>
              </w:numPr>
              <w:ind w:left="360"/>
              <w:outlineLvl w:val="1"/>
            </w:pPr>
            <w:bookmarkStart w:id="29" w:name="_Toc122288352"/>
            <w:r>
              <w:t>Documento Nº5.- PLAZOS. Diagrama de GANNT</w:t>
            </w:r>
            <w:bookmarkEnd w:id="29"/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1A7C92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1A7C92" w:rsidRDefault="001A7C92" w:rsidP="002D2BAD">
            <w:pPr>
              <w:ind w:left="0" w:firstLine="0"/>
            </w:pPr>
          </w:p>
        </w:tc>
      </w:tr>
      <w:tr w:rsidR="009F4C34" w:rsidTr="002D2BAD"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</w:tcPr>
          <w:p w:rsidR="009F4C34" w:rsidRDefault="009F4C34" w:rsidP="002D2BAD">
            <w:pPr>
              <w:ind w:left="0" w:firstLine="0"/>
            </w:pPr>
          </w:p>
        </w:tc>
      </w:tr>
      <w:tr w:rsidR="009F4C34" w:rsidRPr="003C027A" w:rsidTr="002D2BAD">
        <w:tc>
          <w:tcPr>
            <w:tcW w:w="904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9F4C34" w:rsidRPr="003C027A" w:rsidRDefault="00110779" w:rsidP="002D2BAD">
            <w:pPr>
              <w:ind w:left="0" w:firstLine="0"/>
              <w:jc w:val="right"/>
              <w:rPr>
                <w:rFonts w:ascii="Swis721 BlkCn BT" w:hAnsi="Swis721 BlkCn BT"/>
                <w:sz w:val="36"/>
              </w:rPr>
            </w:pPr>
            <w:r>
              <w:rPr>
                <w:rFonts w:ascii="Swis721 BlkCn BT" w:hAnsi="Swis721 BlkCn BT"/>
                <w:sz w:val="36"/>
              </w:rPr>
              <w:t>Documento Nº5</w:t>
            </w:r>
          </w:p>
        </w:tc>
      </w:tr>
      <w:tr w:rsidR="009F4C34" w:rsidRPr="003C027A" w:rsidTr="002D2BAD">
        <w:tc>
          <w:tcPr>
            <w:tcW w:w="9049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9F4C34" w:rsidRPr="003C027A" w:rsidRDefault="00110779" w:rsidP="002D2BAD">
            <w:pPr>
              <w:ind w:left="0" w:firstLine="0"/>
              <w:jc w:val="right"/>
              <w:rPr>
                <w:rFonts w:ascii="Swis721 BlkCn BT" w:hAnsi="Swis721 BlkCn BT"/>
                <w:sz w:val="36"/>
              </w:rPr>
            </w:pPr>
            <w:r>
              <w:rPr>
                <w:rFonts w:ascii="Swis721 BlkCn BT" w:hAnsi="Swis721 BlkCn BT"/>
                <w:sz w:val="36"/>
              </w:rPr>
              <w:t>PLAZOS. Diagrama de GAN</w:t>
            </w:r>
            <w:r w:rsidR="00470788">
              <w:rPr>
                <w:rFonts w:ascii="Swis721 BlkCn BT" w:hAnsi="Swis721 BlkCn BT"/>
                <w:sz w:val="36"/>
              </w:rPr>
              <w:t>N</w:t>
            </w:r>
            <w:r>
              <w:rPr>
                <w:rFonts w:ascii="Swis721 BlkCn BT" w:hAnsi="Swis721 BlkCn BT"/>
                <w:sz w:val="36"/>
              </w:rPr>
              <w:t>T</w:t>
            </w:r>
          </w:p>
        </w:tc>
      </w:tr>
    </w:tbl>
    <w:p w:rsidR="009F4C34" w:rsidRDefault="009F4C34" w:rsidP="009F4C34">
      <w:pPr>
        <w:spacing w:after="160" w:line="259" w:lineRule="auto"/>
        <w:ind w:left="0" w:firstLine="0"/>
        <w:jc w:val="left"/>
      </w:pPr>
      <w:r>
        <w:br w:type="page"/>
      </w:r>
    </w:p>
    <w:p w:rsidR="009F4C34" w:rsidRDefault="009F4C34" w:rsidP="00C83CBD">
      <w:pPr>
        <w:pStyle w:val="AR111"/>
        <w:ind w:left="0" w:firstLine="0"/>
      </w:pPr>
    </w:p>
    <w:p w:rsidR="005E717A" w:rsidRDefault="005E717A" w:rsidP="005E717A">
      <w:pPr>
        <w:pStyle w:val="AR111"/>
        <w:ind w:left="0" w:firstLine="0"/>
      </w:pPr>
      <w:r w:rsidRPr="00D7723F">
        <w:rPr>
          <w:noProof/>
          <w:lang w:val="es-ES" w:eastAsia="es-ES"/>
        </w:rPr>
        <w:drawing>
          <wp:inline distT="0" distB="0" distL="0" distR="0" wp14:anchorId="613DBE7A" wp14:editId="18C1331A">
            <wp:extent cx="6210935" cy="34918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7A" w:rsidRDefault="005E717A" w:rsidP="005E717A">
      <w:pPr>
        <w:pStyle w:val="AR111"/>
        <w:ind w:left="0" w:firstLine="0"/>
      </w:pPr>
    </w:p>
    <w:p w:rsidR="005E717A" w:rsidRDefault="005E717A" w:rsidP="005E717A">
      <w:pPr>
        <w:pStyle w:val="AR111"/>
        <w:ind w:left="0" w:firstLine="0"/>
      </w:pPr>
      <w:r>
        <w:t>Se incluye detalle de los trabajos de dos de los equipos y del de “coordinación”.</w:t>
      </w:r>
    </w:p>
    <w:p w:rsidR="005E717A" w:rsidRDefault="005E717A" w:rsidP="005E717A">
      <w:pPr>
        <w:pStyle w:val="AR111"/>
        <w:ind w:left="0" w:firstLine="0"/>
      </w:pPr>
      <w:r w:rsidRPr="00C83CBD">
        <w:rPr>
          <w:noProof/>
          <w:lang w:val="es-ES" w:eastAsia="es-ES"/>
        </w:rPr>
        <w:drawing>
          <wp:inline distT="0" distB="0" distL="0" distR="0" wp14:anchorId="46D22BAF" wp14:editId="07E2BE1B">
            <wp:extent cx="6210935" cy="34918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34" w:rsidRPr="005E717A" w:rsidRDefault="005E717A" w:rsidP="00C83CBD">
      <w:pPr>
        <w:pStyle w:val="AR111"/>
        <w:ind w:left="0" w:firstLine="0"/>
        <w:rPr>
          <w:color w:val="FF0000"/>
        </w:rPr>
      </w:pPr>
      <w:r w:rsidRPr="005E717A">
        <w:rPr>
          <w:color w:val="FF0000"/>
        </w:rPr>
        <w:t>Parece una estimación optimista... Pero cada una de la Entidades era de codificación muy sencilla, por lo que no se les ha dado más de 3 días para ello, un día de pruebas individuales y un día para elaboración de la documentación.</w:t>
      </w:r>
    </w:p>
    <w:sectPr w:rsidR="009F4C34" w:rsidRPr="005E717A" w:rsidSect="004A4AA1">
      <w:pgSz w:w="11906" w:h="16838"/>
      <w:pgMar w:top="1134" w:right="707" w:bottom="1418" w:left="1418" w:header="142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F01" w:rsidRDefault="00EE5F01" w:rsidP="00AE784D">
      <w:pPr>
        <w:spacing w:after="0"/>
      </w:pPr>
      <w:r>
        <w:separator/>
      </w:r>
    </w:p>
  </w:endnote>
  <w:endnote w:type="continuationSeparator" w:id="0">
    <w:p w:rsidR="00EE5F01" w:rsidRDefault="00EE5F01" w:rsidP="00AE78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BlkCn BT">
    <w:panose1 w:val="020B080603050204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923" w:type="dxa"/>
      <w:tblInd w:w="-147" w:type="dxa"/>
      <w:tblBorders>
        <w:top w:val="thinThickSmallGap" w:sz="2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44"/>
      <w:gridCol w:w="283"/>
      <w:gridCol w:w="1696"/>
    </w:tblGrid>
    <w:tr w:rsidR="009C0BBA" w:rsidTr="00B80094">
      <w:tc>
        <w:tcPr>
          <w:tcW w:w="7944" w:type="dxa"/>
          <w:tcBorders>
            <w:top w:val="thinThickSmallGap" w:sz="24" w:space="0" w:color="auto"/>
            <w:left w:val="nil"/>
            <w:bottom w:val="nil"/>
          </w:tcBorders>
        </w:tcPr>
        <w:p w:rsidR="009C0BBA" w:rsidRPr="004A39B3" w:rsidRDefault="009C0BBA" w:rsidP="00121257">
          <w:pPr>
            <w:pStyle w:val="Piedepgina"/>
            <w:spacing w:before="0"/>
            <w:ind w:left="0" w:firstLine="0"/>
            <w:rPr>
              <w:rFonts w:asciiTheme="minorHAnsi" w:hAnsiTheme="minorHAnsi"/>
            </w:rPr>
          </w:pPr>
          <w:r>
            <w:rPr>
              <w:rFonts w:asciiTheme="minorHAnsi" w:hAnsiTheme="minorHAnsi"/>
              <w:i/>
              <w:sz w:val="20"/>
            </w:rPr>
            <w:t>Trabajo Fin de Grado DAW 22-23</w:t>
          </w:r>
        </w:p>
      </w:tc>
      <w:tc>
        <w:tcPr>
          <w:tcW w:w="283" w:type="dxa"/>
          <w:tcBorders>
            <w:top w:val="thinThickSmallGap" w:sz="24" w:space="0" w:color="auto"/>
            <w:bottom w:val="nil"/>
          </w:tcBorders>
        </w:tcPr>
        <w:p w:rsidR="009C0BBA" w:rsidRDefault="009C0BBA" w:rsidP="00C27AC5">
          <w:pPr>
            <w:pStyle w:val="Piedepgina"/>
            <w:spacing w:before="0"/>
            <w:ind w:left="0" w:firstLine="0"/>
          </w:pPr>
        </w:p>
      </w:tc>
      <w:tc>
        <w:tcPr>
          <w:tcW w:w="1696" w:type="dxa"/>
          <w:tcBorders>
            <w:top w:val="thinThickSmallGap" w:sz="24" w:space="0" w:color="auto"/>
            <w:bottom w:val="nil"/>
            <w:right w:val="nil"/>
          </w:tcBorders>
        </w:tcPr>
        <w:p w:rsidR="009C0BBA" w:rsidRDefault="009C0BBA" w:rsidP="00C27AC5">
          <w:pPr>
            <w:pStyle w:val="Piedepgina"/>
            <w:spacing w:before="0"/>
            <w:ind w:left="0" w:firstLine="0"/>
          </w:pPr>
        </w:p>
      </w:tc>
    </w:tr>
    <w:tr w:rsidR="009C0BBA" w:rsidTr="00B80094">
      <w:tc>
        <w:tcPr>
          <w:tcW w:w="7944" w:type="dxa"/>
          <w:tcBorders>
            <w:top w:val="nil"/>
            <w:left w:val="nil"/>
            <w:bottom w:val="nil"/>
            <w:right w:val="nil"/>
          </w:tcBorders>
        </w:tcPr>
        <w:p w:rsidR="009C0BBA" w:rsidRDefault="009C0BBA" w:rsidP="00C27AC5">
          <w:pPr>
            <w:pStyle w:val="Encabezado"/>
            <w:spacing w:before="0"/>
            <w:ind w:left="0" w:firstLine="0"/>
          </w:pPr>
          <w:r>
            <w:rPr>
              <w:rFonts w:asciiTheme="minorHAnsi" w:hAnsiTheme="minorHAnsi"/>
              <w:i/>
              <w:sz w:val="18"/>
            </w:rPr>
            <w:t>Proyecto “CERTÁMENES MURCIANOS”</w:t>
          </w:r>
        </w:p>
      </w:tc>
      <w:tc>
        <w:tcPr>
          <w:tcW w:w="283" w:type="dxa"/>
          <w:tcBorders>
            <w:top w:val="nil"/>
            <w:left w:val="nil"/>
            <w:bottom w:val="nil"/>
            <w:right w:val="nil"/>
          </w:tcBorders>
        </w:tcPr>
        <w:p w:rsidR="009C0BBA" w:rsidRDefault="009C0BBA" w:rsidP="00C27AC5">
          <w:pPr>
            <w:pStyle w:val="Piedepgina"/>
            <w:spacing w:before="0"/>
            <w:ind w:left="0" w:firstLine="0"/>
          </w:pPr>
        </w:p>
      </w:tc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:rsidR="009C0BBA" w:rsidRDefault="009C0BBA" w:rsidP="00C27AC5">
          <w:pPr>
            <w:pStyle w:val="Piedepgina"/>
            <w:spacing w:before="0"/>
            <w:ind w:left="0" w:firstLine="0"/>
          </w:pPr>
        </w:p>
      </w:tc>
    </w:tr>
  </w:tbl>
  <w:p w:rsidR="009C0BBA" w:rsidRDefault="009C0BBA" w:rsidP="001C5EEE">
    <w:pPr>
      <w:pStyle w:val="Piedepgina"/>
      <w:spacing w:before="0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923" w:type="dxa"/>
      <w:tblInd w:w="-147" w:type="dxa"/>
      <w:tblBorders>
        <w:top w:val="thinThickSmallGap" w:sz="2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44"/>
      <w:gridCol w:w="283"/>
      <w:gridCol w:w="1696"/>
    </w:tblGrid>
    <w:tr w:rsidR="009C0BBA" w:rsidRPr="004A39B3" w:rsidTr="00B8267B">
      <w:tc>
        <w:tcPr>
          <w:tcW w:w="7944" w:type="dxa"/>
          <w:tcBorders>
            <w:top w:val="thinThickSmallGap" w:sz="24" w:space="0" w:color="auto"/>
            <w:left w:val="nil"/>
            <w:bottom w:val="nil"/>
          </w:tcBorders>
          <w:vAlign w:val="center"/>
        </w:tcPr>
        <w:p w:rsidR="009C0BBA" w:rsidRPr="004A39B3" w:rsidRDefault="009C0BBA" w:rsidP="00FA6D65">
          <w:pPr>
            <w:pStyle w:val="Encabezado"/>
            <w:spacing w:before="0"/>
            <w:ind w:left="0" w:firstLine="0"/>
            <w:rPr>
              <w:rFonts w:asciiTheme="minorHAnsi" w:hAnsiTheme="minorHAnsi"/>
            </w:rPr>
          </w:pPr>
          <w:r>
            <w:rPr>
              <w:rFonts w:asciiTheme="minorHAnsi" w:hAnsiTheme="minorHAnsi"/>
              <w:i/>
              <w:sz w:val="20"/>
            </w:rPr>
            <w:t>Trabajo Fin de Grado DAW 22-23</w:t>
          </w:r>
        </w:p>
      </w:tc>
      <w:tc>
        <w:tcPr>
          <w:tcW w:w="283" w:type="dxa"/>
          <w:tcBorders>
            <w:top w:val="thinThickSmallGap" w:sz="24" w:space="0" w:color="auto"/>
            <w:bottom w:val="nil"/>
          </w:tcBorders>
          <w:vAlign w:val="center"/>
        </w:tcPr>
        <w:p w:rsidR="009C0BBA" w:rsidRPr="004A39B3" w:rsidRDefault="009C0BBA" w:rsidP="009B4E1D">
          <w:pPr>
            <w:pStyle w:val="Piedepgina"/>
            <w:spacing w:before="0"/>
            <w:ind w:left="0" w:firstLine="0"/>
            <w:rPr>
              <w:rFonts w:asciiTheme="minorHAnsi" w:hAnsiTheme="minorHAnsi"/>
            </w:rPr>
          </w:pPr>
        </w:p>
      </w:tc>
      <w:tc>
        <w:tcPr>
          <w:tcW w:w="1696" w:type="dxa"/>
          <w:tcBorders>
            <w:top w:val="thinThickSmallGap" w:sz="24" w:space="0" w:color="auto"/>
            <w:bottom w:val="nil"/>
            <w:right w:val="nil"/>
          </w:tcBorders>
          <w:vAlign w:val="center"/>
        </w:tcPr>
        <w:p w:rsidR="009C0BBA" w:rsidRPr="004A39B3" w:rsidRDefault="009C0BBA" w:rsidP="00D7723F">
          <w:pPr>
            <w:pStyle w:val="Piedepgina"/>
            <w:spacing w:before="0"/>
            <w:ind w:left="0" w:firstLine="0"/>
            <w:rPr>
              <w:rFonts w:asciiTheme="minorHAnsi" w:hAnsiTheme="minorHAnsi"/>
            </w:rPr>
          </w:pPr>
          <w:r w:rsidRPr="004A39B3">
            <w:rPr>
              <w:rFonts w:asciiTheme="minorHAnsi" w:hAnsiTheme="minorHAnsi"/>
              <w:caps/>
              <w:color w:val="333333"/>
              <w:sz w:val="16"/>
              <w:szCs w:val="16"/>
            </w:rPr>
            <w:t xml:space="preserve">Página </w:t>
          </w:r>
          <w:r w:rsidRPr="004A39B3">
            <w:rPr>
              <w:rFonts w:asciiTheme="minorHAnsi" w:hAnsiTheme="minorHAnsi"/>
              <w:caps/>
              <w:color w:val="333333"/>
              <w:sz w:val="16"/>
              <w:szCs w:val="16"/>
            </w:rPr>
            <w:fldChar w:fldCharType="begin"/>
          </w:r>
          <w:r w:rsidRPr="004A39B3">
            <w:rPr>
              <w:rFonts w:asciiTheme="minorHAnsi" w:hAnsiTheme="minorHAnsi"/>
              <w:caps/>
              <w:color w:val="333333"/>
              <w:sz w:val="16"/>
              <w:szCs w:val="16"/>
            </w:rPr>
            <w:instrText xml:space="preserve"> PAGE </w:instrText>
          </w:r>
          <w:r w:rsidRPr="004A39B3">
            <w:rPr>
              <w:rFonts w:asciiTheme="minorHAnsi" w:hAnsiTheme="minorHAnsi"/>
              <w:caps/>
              <w:color w:val="333333"/>
              <w:sz w:val="16"/>
              <w:szCs w:val="16"/>
            </w:rPr>
            <w:fldChar w:fldCharType="separate"/>
          </w:r>
          <w:r w:rsidR="00C05D0D">
            <w:rPr>
              <w:rFonts w:asciiTheme="minorHAnsi" w:hAnsiTheme="minorHAnsi"/>
              <w:caps/>
              <w:noProof/>
              <w:color w:val="333333"/>
              <w:sz w:val="16"/>
              <w:szCs w:val="16"/>
            </w:rPr>
            <w:t>11</w:t>
          </w:r>
          <w:r w:rsidRPr="004A39B3">
            <w:rPr>
              <w:rFonts w:asciiTheme="minorHAnsi" w:hAnsiTheme="minorHAnsi"/>
              <w:caps/>
              <w:color w:val="333333"/>
              <w:sz w:val="16"/>
              <w:szCs w:val="16"/>
            </w:rPr>
            <w:fldChar w:fldCharType="end"/>
          </w:r>
          <w:r w:rsidRPr="004A39B3">
            <w:rPr>
              <w:rFonts w:asciiTheme="minorHAnsi" w:hAnsiTheme="minorHAnsi"/>
              <w:caps/>
              <w:color w:val="333333"/>
              <w:sz w:val="16"/>
              <w:szCs w:val="16"/>
            </w:rPr>
            <w:t xml:space="preserve"> de </w:t>
          </w:r>
          <w:r>
            <w:rPr>
              <w:rFonts w:asciiTheme="minorHAnsi" w:hAnsiTheme="minorHAnsi"/>
              <w:caps/>
              <w:color w:val="333333"/>
              <w:sz w:val="16"/>
              <w:szCs w:val="16"/>
            </w:rPr>
            <w:t>9</w:t>
          </w:r>
        </w:p>
      </w:tc>
    </w:tr>
    <w:tr w:rsidR="009C0BBA" w:rsidRPr="004A39B3" w:rsidTr="00B8267B">
      <w:tc>
        <w:tcPr>
          <w:tcW w:w="794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C0BBA" w:rsidRPr="004A39B3" w:rsidRDefault="009C0BBA" w:rsidP="009B4E1D">
          <w:pPr>
            <w:pStyle w:val="Encabezado"/>
            <w:spacing w:before="0"/>
            <w:ind w:left="0" w:firstLine="0"/>
            <w:rPr>
              <w:rFonts w:asciiTheme="minorHAnsi" w:hAnsiTheme="minorHAnsi"/>
            </w:rPr>
          </w:pPr>
          <w:r>
            <w:rPr>
              <w:rFonts w:asciiTheme="minorHAnsi" w:hAnsiTheme="minorHAnsi"/>
              <w:i/>
              <w:sz w:val="18"/>
            </w:rPr>
            <w:t>Proyecto “CERTÁMENES MURCIANOS”</w:t>
          </w:r>
        </w:p>
      </w:tc>
      <w:tc>
        <w:tcPr>
          <w:tcW w:w="28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C0BBA" w:rsidRPr="004A39B3" w:rsidRDefault="009C0BBA" w:rsidP="009B4E1D">
          <w:pPr>
            <w:pStyle w:val="Piedepgina"/>
            <w:spacing w:before="0"/>
            <w:ind w:left="0" w:firstLine="0"/>
            <w:rPr>
              <w:rFonts w:asciiTheme="minorHAnsi" w:hAnsiTheme="minorHAnsi"/>
            </w:rPr>
          </w:pPr>
        </w:p>
      </w:tc>
      <w:tc>
        <w:tcPr>
          <w:tcW w:w="169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C0BBA" w:rsidRPr="004A39B3" w:rsidRDefault="009C0BBA" w:rsidP="009B4E1D">
          <w:pPr>
            <w:pStyle w:val="Piedepgina"/>
            <w:spacing w:before="0"/>
            <w:ind w:left="0" w:firstLine="0"/>
            <w:rPr>
              <w:rFonts w:asciiTheme="minorHAnsi" w:hAnsiTheme="minorHAnsi"/>
            </w:rPr>
          </w:pPr>
        </w:p>
      </w:tc>
    </w:tr>
  </w:tbl>
  <w:p w:rsidR="009C0BBA" w:rsidRDefault="009C0BBA" w:rsidP="001C5EEE">
    <w:pPr>
      <w:pStyle w:val="Piedepgina"/>
      <w:spacing w:befor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F01" w:rsidRDefault="00EE5F01" w:rsidP="00AE784D">
      <w:pPr>
        <w:spacing w:after="0"/>
      </w:pPr>
      <w:r>
        <w:separator/>
      </w:r>
    </w:p>
  </w:footnote>
  <w:footnote w:type="continuationSeparator" w:id="0">
    <w:p w:rsidR="00EE5F01" w:rsidRDefault="00EE5F01" w:rsidP="00AE78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923" w:type="dxa"/>
      <w:tblInd w:w="-147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97"/>
      <w:gridCol w:w="253"/>
      <w:gridCol w:w="5212"/>
      <w:gridCol w:w="235"/>
      <w:gridCol w:w="1926"/>
    </w:tblGrid>
    <w:tr w:rsidR="009C0BBA" w:rsidTr="001B2FDE">
      <w:tc>
        <w:tcPr>
          <w:tcW w:w="2297" w:type="dxa"/>
          <w:vAlign w:val="center"/>
        </w:tcPr>
        <w:p w:rsidR="009C0BBA" w:rsidRPr="00371CA0" w:rsidRDefault="009C0BBA" w:rsidP="00965990">
          <w:pPr>
            <w:pStyle w:val="Encabezado"/>
            <w:spacing w:before="120" w:after="120"/>
            <w:ind w:left="0" w:firstLine="0"/>
            <w:rPr>
              <w:b/>
              <w:sz w:val="36"/>
            </w:rPr>
          </w:pPr>
          <w:r>
            <w:rPr>
              <w:b/>
              <w:sz w:val="36"/>
            </w:rPr>
            <w:t>DAW-22/23</w:t>
          </w:r>
        </w:p>
      </w:tc>
      <w:tc>
        <w:tcPr>
          <w:tcW w:w="253" w:type="dxa"/>
          <w:vAlign w:val="center"/>
        </w:tcPr>
        <w:p w:rsidR="009C0BBA" w:rsidRDefault="009C0BBA" w:rsidP="00965990">
          <w:pPr>
            <w:pStyle w:val="Encabezado"/>
            <w:spacing w:before="120" w:after="120"/>
            <w:ind w:left="0" w:firstLine="0"/>
          </w:pPr>
        </w:p>
      </w:tc>
      <w:tc>
        <w:tcPr>
          <w:tcW w:w="5212" w:type="dxa"/>
          <w:vAlign w:val="center"/>
        </w:tcPr>
        <w:p w:rsidR="009C0BBA" w:rsidRPr="005D0724" w:rsidRDefault="009C0BBA" w:rsidP="00965990">
          <w:pPr>
            <w:pStyle w:val="Encabezado"/>
            <w:spacing w:before="120" w:after="120"/>
            <w:ind w:left="0" w:firstLine="0"/>
            <w:jc w:val="center"/>
            <w:rPr>
              <w:b/>
            </w:rPr>
          </w:pPr>
        </w:p>
      </w:tc>
      <w:tc>
        <w:tcPr>
          <w:tcW w:w="235" w:type="dxa"/>
          <w:vAlign w:val="center"/>
        </w:tcPr>
        <w:p w:rsidR="009C0BBA" w:rsidRDefault="009C0BBA" w:rsidP="00965990">
          <w:pPr>
            <w:pStyle w:val="Encabezado"/>
            <w:spacing w:before="120" w:after="120"/>
            <w:ind w:left="0" w:firstLine="0"/>
            <w:rPr>
              <w:noProof/>
              <w:lang w:eastAsia="es-ES_tradnl"/>
            </w:rPr>
          </w:pPr>
        </w:p>
      </w:tc>
      <w:tc>
        <w:tcPr>
          <w:tcW w:w="1926" w:type="dxa"/>
          <w:vAlign w:val="center"/>
        </w:tcPr>
        <w:p w:rsidR="009C0BBA" w:rsidRPr="00371CA0" w:rsidRDefault="009C0BBA" w:rsidP="00FA6D65">
          <w:pPr>
            <w:pStyle w:val="Encabezado"/>
            <w:spacing w:before="120" w:after="120"/>
            <w:ind w:left="0" w:firstLine="0"/>
            <w:rPr>
              <w:b/>
              <w:i/>
            </w:rPr>
          </w:pPr>
          <w:r>
            <w:rPr>
              <w:b/>
              <w:i/>
              <w:sz w:val="24"/>
            </w:rPr>
            <w:t>Tarea ED-01</w:t>
          </w:r>
        </w:p>
      </w:tc>
    </w:tr>
  </w:tbl>
  <w:p w:rsidR="009C0BBA" w:rsidRDefault="009C0BBA" w:rsidP="00CD154A">
    <w:pPr>
      <w:pStyle w:val="Encabezad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779895D6"/>
    <w:lvl w:ilvl="0">
      <w:start w:val="1"/>
      <w:numFmt w:val="decimal"/>
      <w:pStyle w:val="Rpido1"/>
      <w:lvlText w:val="%1."/>
      <w:lvlJc w:val="left"/>
      <w:pPr>
        <w:tabs>
          <w:tab w:val="num" w:pos="1440"/>
        </w:tabs>
      </w:pPr>
      <w:rPr>
        <w:rFonts w:ascii="Arial" w:hAnsi="Arial"/>
        <w:sz w:val="22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1" w15:restartNumberingAfterBreak="0">
    <w:nsid w:val="12A31BBD"/>
    <w:multiLevelType w:val="multilevel"/>
    <w:tmpl w:val="5418A968"/>
    <w:lvl w:ilvl="0">
      <w:numFmt w:val="decimal"/>
      <w:lvlText w:val="TEMA %1.-"/>
      <w:lvlJc w:val="left"/>
      <w:pPr>
        <w:ind w:left="360" w:hanging="360"/>
      </w:pPr>
      <w:rPr>
        <w:rFonts w:cs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511428B"/>
    <w:multiLevelType w:val="hybridMultilevel"/>
    <w:tmpl w:val="1E74A90A"/>
    <w:lvl w:ilvl="0" w:tplc="93CA4B2C">
      <w:start w:val="3"/>
      <w:numFmt w:val="bullet"/>
      <w:pStyle w:val="ELENCOPUNTUADO1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14663"/>
    <w:multiLevelType w:val="hybridMultilevel"/>
    <w:tmpl w:val="34A280B6"/>
    <w:lvl w:ilvl="0" w:tplc="43BAC5D2">
      <w:start w:val="1"/>
      <w:numFmt w:val="bullet"/>
      <w:pStyle w:val="ARPto0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5A94CA">
      <w:start w:val="1"/>
      <w:numFmt w:val="bullet"/>
      <w:pStyle w:val="ARPto02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52749BEE">
      <w:start w:val="1"/>
      <w:numFmt w:val="bullet"/>
      <w:pStyle w:val="ARPto03"/>
      <w:lvlText w:val=""/>
      <w:lvlJc w:val="left"/>
      <w:pPr>
        <w:ind w:left="1800" w:hanging="360"/>
      </w:pPr>
      <w:rPr>
        <w:rFonts w:ascii="Wingdings" w:hAnsi="Wingdings" w:hint="default"/>
      </w:rPr>
    </w:lvl>
    <w:lvl w:ilvl="3" w:tplc="B0EA7550">
      <w:start w:val="1"/>
      <w:numFmt w:val="bullet"/>
      <w:pStyle w:val="ARPto04"/>
      <w:lvlText w:val=""/>
      <w:lvlJc w:val="left"/>
      <w:pPr>
        <w:ind w:left="2865" w:hanging="705"/>
      </w:pPr>
      <w:rPr>
        <w:rFonts w:ascii="Wingdings" w:hAnsi="Wingdings" w:hint="default"/>
      </w:rPr>
    </w:lvl>
    <w:lvl w:ilvl="4" w:tplc="0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033CAA"/>
    <w:multiLevelType w:val="hybridMultilevel"/>
    <w:tmpl w:val="4A203738"/>
    <w:lvl w:ilvl="0" w:tplc="D10E8D80">
      <w:start w:val="1"/>
      <w:numFmt w:val="lowerLetter"/>
      <w:pStyle w:val="ARNum2"/>
      <w:suff w:val="space"/>
      <w:lvlText w:val="%1)"/>
      <w:lvlJc w:val="left"/>
      <w:pPr>
        <w:ind w:left="2155" w:hanging="454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208" w:hanging="360"/>
      </w:pPr>
    </w:lvl>
    <w:lvl w:ilvl="2" w:tplc="040A001B" w:tentative="1">
      <w:start w:val="1"/>
      <w:numFmt w:val="lowerRoman"/>
      <w:lvlText w:val="%3."/>
      <w:lvlJc w:val="right"/>
      <w:pPr>
        <w:ind w:left="3928" w:hanging="180"/>
      </w:pPr>
    </w:lvl>
    <w:lvl w:ilvl="3" w:tplc="040A000F" w:tentative="1">
      <w:start w:val="1"/>
      <w:numFmt w:val="decimal"/>
      <w:lvlText w:val="%4."/>
      <w:lvlJc w:val="left"/>
      <w:pPr>
        <w:ind w:left="4648" w:hanging="360"/>
      </w:pPr>
    </w:lvl>
    <w:lvl w:ilvl="4" w:tplc="040A0019" w:tentative="1">
      <w:start w:val="1"/>
      <w:numFmt w:val="lowerLetter"/>
      <w:lvlText w:val="%5."/>
      <w:lvlJc w:val="left"/>
      <w:pPr>
        <w:ind w:left="5368" w:hanging="360"/>
      </w:pPr>
    </w:lvl>
    <w:lvl w:ilvl="5" w:tplc="040A001B" w:tentative="1">
      <w:start w:val="1"/>
      <w:numFmt w:val="lowerRoman"/>
      <w:lvlText w:val="%6."/>
      <w:lvlJc w:val="right"/>
      <w:pPr>
        <w:ind w:left="6088" w:hanging="180"/>
      </w:pPr>
    </w:lvl>
    <w:lvl w:ilvl="6" w:tplc="040A000F" w:tentative="1">
      <w:start w:val="1"/>
      <w:numFmt w:val="decimal"/>
      <w:lvlText w:val="%7."/>
      <w:lvlJc w:val="left"/>
      <w:pPr>
        <w:ind w:left="6808" w:hanging="360"/>
      </w:pPr>
    </w:lvl>
    <w:lvl w:ilvl="7" w:tplc="040A0019" w:tentative="1">
      <w:start w:val="1"/>
      <w:numFmt w:val="lowerLetter"/>
      <w:lvlText w:val="%8."/>
      <w:lvlJc w:val="left"/>
      <w:pPr>
        <w:ind w:left="7528" w:hanging="360"/>
      </w:pPr>
    </w:lvl>
    <w:lvl w:ilvl="8" w:tplc="040A001B" w:tentative="1">
      <w:start w:val="1"/>
      <w:numFmt w:val="lowerRoman"/>
      <w:lvlText w:val="%9."/>
      <w:lvlJc w:val="right"/>
      <w:pPr>
        <w:ind w:left="8248" w:hanging="180"/>
      </w:pPr>
    </w:lvl>
  </w:abstractNum>
  <w:abstractNum w:abstractNumId="5" w15:restartNumberingAfterBreak="0">
    <w:nsid w:val="5E662EC7"/>
    <w:multiLevelType w:val="hybridMultilevel"/>
    <w:tmpl w:val="38DE2D30"/>
    <w:lvl w:ilvl="0" w:tplc="EF2C0FB6">
      <w:start w:val="1"/>
      <w:numFmt w:val="decimal"/>
      <w:pStyle w:val="ARNum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B2FB0"/>
    <w:multiLevelType w:val="multilevel"/>
    <w:tmpl w:val="5C08286A"/>
    <w:styleLink w:val="Estilo2"/>
    <w:lvl w:ilvl="0">
      <w:start w:val="1"/>
      <w:numFmt w:val="upperLetter"/>
      <w:lvlText w:val="%1)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6E337A1E"/>
    <w:multiLevelType w:val="hybridMultilevel"/>
    <w:tmpl w:val="4882F6A6"/>
    <w:lvl w:ilvl="0" w:tplc="AF7247EC">
      <w:start w:val="1"/>
      <w:numFmt w:val="decimal"/>
      <w:pStyle w:val="EstiloTtulo1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95785"/>
    <w:multiLevelType w:val="multilevel"/>
    <w:tmpl w:val="6F8EFF70"/>
    <w:lvl w:ilvl="0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5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  <w:lvlOverride w:ilvl="0">
      <w:startOverride w:val="1"/>
      <w:lvl w:ilvl="0">
        <w:start w:val="1"/>
        <w:numFmt w:val="decimal"/>
        <w:pStyle w:val="Rpido1"/>
        <w:lvlText w:val="%1."/>
        <w:lvlJc w:val="left"/>
      </w:lvl>
    </w:lvlOverride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8"/>
  </w:num>
  <w:num w:numId="10">
    <w:abstractNumId w:val="8"/>
  </w:num>
  <w:num w:numId="11">
    <w:abstractNumId w:val="3"/>
  </w:num>
  <w:num w:numId="12">
    <w:abstractNumId w:val="3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8"/>
  </w:num>
  <w:num w:numId="16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567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90"/>
    <w:rsid w:val="00002AC4"/>
    <w:rsid w:val="000109CE"/>
    <w:rsid w:val="00013828"/>
    <w:rsid w:val="00026BEB"/>
    <w:rsid w:val="00037EA7"/>
    <w:rsid w:val="00040022"/>
    <w:rsid w:val="000413FD"/>
    <w:rsid w:val="00052CD8"/>
    <w:rsid w:val="00054306"/>
    <w:rsid w:val="0005579B"/>
    <w:rsid w:val="000618F3"/>
    <w:rsid w:val="00063C0F"/>
    <w:rsid w:val="0006599D"/>
    <w:rsid w:val="00072E34"/>
    <w:rsid w:val="0008029E"/>
    <w:rsid w:val="00081D10"/>
    <w:rsid w:val="00082CD0"/>
    <w:rsid w:val="0009336A"/>
    <w:rsid w:val="00095DB4"/>
    <w:rsid w:val="00096BD2"/>
    <w:rsid w:val="00097BD5"/>
    <w:rsid w:val="000A384D"/>
    <w:rsid w:val="000B06D1"/>
    <w:rsid w:val="000D2D70"/>
    <w:rsid w:val="000D64AE"/>
    <w:rsid w:val="000E009A"/>
    <w:rsid w:val="000E17A3"/>
    <w:rsid w:val="000F08D7"/>
    <w:rsid w:val="000F09AE"/>
    <w:rsid w:val="00100D1A"/>
    <w:rsid w:val="00110779"/>
    <w:rsid w:val="00120CE2"/>
    <w:rsid w:val="00121257"/>
    <w:rsid w:val="00121662"/>
    <w:rsid w:val="001434F1"/>
    <w:rsid w:val="00153410"/>
    <w:rsid w:val="0015489D"/>
    <w:rsid w:val="00155AEF"/>
    <w:rsid w:val="00160601"/>
    <w:rsid w:val="00165CF1"/>
    <w:rsid w:val="00167ADA"/>
    <w:rsid w:val="00180434"/>
    <w:rsid w:val="00185802"/>
    <w:rsid w:val="00186231"/>
    <w:rsid w:val="0018704C"/>
    <w:rsid w:val="00187E28"/>
    <w:rsid w:val="00196B75"/>
    <w:rsid w:val="0019787F"/>
    <w:rsid w:val="001A577E"/>
    <w:rsid w:val="001A7C92"/>
    <w:rsid w:val="001B0893"/>
    <w:rsid w:val="001B22A5"/>
    <w:rsid w:val="001B2FDE"/>
    <w:rsid w:val="001B7EFE"/>
    <w:rsid w:val="001C0058"/>
    <w:rsid w:val="001C49D8"/>
    <w:rsid w:val="001C5EEE"/>
    <w:rsid w:val="001D373C"/>
    <w:rsid w:val="001D3C9A"/>
    <w:rsid w:val="001E023A"/>
    <w:rsid w:val="001E17CE"/>
    <w:rsid w:val="001E3FA3"/>
    <w:rsid w:val="001F2366"/>
    <w:rsid w:val="001F5F3D"/>
    <w:rsid w:val="001F72E3"/>
    <w:rsid w:val="002207B4"/>
    <w:rsid w:val="00226DEE"/>
    <w:rsid w:val="0024246E"/>
    <w:rsid w:val="00242598"/>
    <w:rsid w:val="002553F2"/>
    <w:rsid w:val="00255798"/>
    <w:rsid w:val="00256B15"/>
    <w:rsid w:val="0026141A"/>
    <w:rsid w:val="002671CA"/>
    <w:rsid w:val="00274B74"/>
    <w:rsid w:val="0028352A"/>
    <w:rsid w:val="0029594A"/>
    <w:rsid w:val="002A2483"/>
    <w:rsid w:val="002A36AD"/>
    <w:rsid w:val="002A689C"/>
    <w:rsid w:val="002B7E57"/>
    <w:rsid w:val="002D093E"/>
    <w:rsid w:val="002D2BAD"/>
    <w:rsid w:val="002D4528"/>
    <w:rsid w:val="002E31DF"/>
    <w:rsid w:val="002E4565"/>
    <w:rsid w:val="002F2FBE"/>
    <w:rsid w:val="002F492B"/>
    <w:rsid w:val="00305079"/>
    <w:rsid w:val="00305213"/>
    <w:rsid w:val="00315385"/>
    <w:rsid w:val="0031671B"/>
    <w:rsid w:val="00321619"/>
    <w:rsid w:val="0033474C"/>
    <w:rsid w:val="003425CD"/>
    <w:rsid w:val="00345778"/>
    <w:rsid w:val="00350E32"/>
    <w:rsid w:val="00370577"/>
    <w:rsid w:val="0037481A"/>
    <w:rsid w:val="00381986"/>
    <w:rsid w:val="00383E63"/>
    <w:rsid w:val="00391F1E"/>
    <w:rsid w:val="00396600"/>
    <w:rsid w:val="003A187C"/>
    <w:rsid w:val="003A2077"/>
    <w:rsid w:val="003B146B"/>
    <w:rsid w:val="003B6072"/>
    <w:rsid w:val="003C027A"/>
    <w:rsid w:val="003C1DA9"/>
    <w:rsid w:val="003C1F41"/>
    <w:rsid w:val="003E75D6"/>
    <w:rsid w:val="003F5BD0"/>
    <w:rsid w:val="003F7E60"/>
    <w:rsid w:val="00400676"/>
    <w:rsid w:val="00410CB4"/>
    <w:rsid w:val="004112E3"/>
    <w:rsid w:val="004145D4"/>
    <w:rsid w:val="00415C79"/>
    <w:rsid w:val="004241FF"/>
    <w:rsid w:val="004266E8"/>
    <w:rsid w:val="00431232"/>
    <w:rsid w:val="00441502"/>
    <w:rsid w:val="004422C9"/>
    <w:rsid w:val="00442719"/>
    <w:rsid w:val="00443CED"/>
    <w:rsid w:val="0044414E"/>
    <w:rsid w:val="00444719"/>
    <w:rsid w:val="00444DED"/>
    <w:rsid w:val="004470EE"/>
    <w:rsid w:val="004516D1"/>
    <w:rsid w:val="00464D64"/>
    <w:rsid w:val="0047067D"/>
    <w:rsid w:val="00470788"/>
    <w:rsid w:val="00472E14"/>
    <w:rsid w:val="004807F9"/>
    <w:rsid w:val="004852BC"/>
    <w:rsid w:val="00487E72"/>
    <w:rsid w:val="00492629"/>
    <w:rsid w:val="004A0B87"/>
    <w:rsid w:val="004A2D33"/>
    <w:rsid w:val="004A39B3"/>
    <w:rsid w:val="004A49D4"/>
    <w:rsid w:val="004A4AA1"/>
    <w:rsid w:val="004A5CEA"/>
    <w:rsid w:val="004B0B7A"/>
    <w:rsid w:val="004B2A14"/>
    <w:rsid w:val="004B634B"/>
    <w:rsid w:val="004C1739"/>
    <w:rsid w:val="004C2F0C"/>
    <w:rsid w:val="004C40EF"/>
    <w:rsid w:val="004D3A68"/>
    <w:rsid w:val="004E10BD"/>
    <w:rsid w:val="004E14D2"/>
    <w:rsid w:val="004E472A"/>
    <w:rsid w:val="004E6606"/>
    <w:rsid w:val="004F1A0D"/>
    <w:rsid w:val="004F4DC4"/>
    <w:rsid w:val="004F71B2"/>
    <w:rsid w:val="00500EA3"/>
    <w:rsid w:val="00511C55"/>
    <w:rsid w:val="00515ACF"/>
    <w:rsid w:val="0051679B"/>
    <w:rsid w:val="00517286"/>
    <w:rsid w:val="0054191C"/>
    <w:rsid w:val="00552C99"/>
    <w:rsid w:val="00553263"/>
    <w:rsid w:val="00557633"/>
    <w:rsid w:val="00557BE3"/>
    <w:rsid w:val="00562764"/>
    <w:rsid w:val="00565590"/>
    <w:rsid w:val="00565790"/>
    <w:rsid w:val="00567267"/>
    <w:rsid w:val="0057450A"/>
    <w:rsid w:val="00582CCD"/>
    <w:rsid w:val="00595D7E"/>
    <w:rsid w:val="00595F4F"/>
    <w:rsid w:val="00597665"/>
    <w:rsid w:val="005A2825"/>
    <w:rsid w:val="005B1498"/>
    <w:rsid w:val="005C2A5E"/>
    <w:rsid w:val="005D0042"/>
    <w:rsid w:val="005D0724"/>
    <w:rsid w:val="005D24DB"/>
    <w:rsid w:val="005D4607"/>
    <w:rsid w:val="005D50D0"/>
    <w:rsid w:val="005D6714"/>
    <w:rsid w:val="005E717A"/>
    <w:rsid w:val="005E7451"/>
    <w:rsid w:val="005F56B4"/>
    <w:rsid w:val="00601376"/>
    <w:rsid w:val="00604156"/>
    <w:rsid w:val="0060532D"/>
    <w:rsid w:val="006076B3"/>
    <w:rsid w:val="006210B2"/>
    <w:rsid w:val="0062234B"/>
    <w:rsid w:val="006268EE"/>
    <w:rsid w:val="006316AA"/>
    <w:rsid w:val="006316F8"/>
    <w:rsid w:val="0063189C"/>
    <w:rsid w:val="00632F0F"/>
    <w:rsid w:val="00636161"/>
    <w:rsid w:val="00636554"/>
    <w:rsid w:val="006366D8"/>
    <w:rsid w:val="00637C80"/>
    <w:rsid w:val="00642A29"/>
    <w:rsid w:val="006521A9"/>
    <w:rsid w:val="006557F5"/>
    <w:rsid w:val="00661E78"/>
    <w:rsid w:val="006634BD"/>
    <w:rsid w:val="0066786A"/>
    <w:rsid w:val="006716E1"/>
    <w:rsid w:val="0068167D"/>
    <w:rsid w:val="006920D9"/>
    <w:rsid w:val="006A289D"/>
    <w:rsid w:val="006A4250"/>
    <w:rsid w:val="006A5E1F"/>
    <w:rsid w:val="006B12DA"/>
    <w:rsid w:val="006B2867"/>
    <w:rsid w:val="006C0287"/>
    <w:rsid w:val="006C7354"/>
    <w:rsid w:val="006D319D"/>
    <w:rsid w:val="006D3C6F"/>
    <w:rsid w:val="006D7DA2"/>
    <w:rsid w:val="006E2E91"/>
    <w:rsid w:val="006F6AC1"/>
    <w:rsid w:val="00701011"/>
    <w:rsid w:val="0071014D"/>
    <w:rsid w:val="00710DF9"/>
    <w:rsid w:val="007144B9"/>
    <w:rsid w:val="00715044"/>
    <w:rsid w:val="00720C74"/>
    <w:rsid w:val="0072136D"/>
    <w:rsid w:val="0073070B"/>
    <w:rsid w:val="007308C9"/>
    <w:rsid w:val="00745BEF"/>
    <w:rsid w:val="007578AE"/>
    <w:rsid w:val="00783A58"/>
    <w:rsid w:val="0078789B"/>
    <w:rsid w:val="007900D1"/>
    <w:rsid w:val="007952F6"/>
    <w:rsid w:val="00796318"/>
    <w:rsid w:val="007A0D79"/>
    <w:rsid w:val="007A59B0"/>
    <w:rsid w:val="007A6AF6"/>
    <w:rsid w:val="007A725E"/>
    <w:rsid w:val="007B33AE"/>
    <w:rsid w:val="007B64FD"/>
    <w:rsid w:val="007C0296"/>
    <w:rsid w:val="007C1227"/>
    <w:rsid w:val="007C7AE8"/>
    <w:rsid w:val="007D14EE"/>
    <w:rsid w:val="007E1DE3"/>
    <w:rsid w:val="007E27E2"/>
    <w:rsid w:val="007E7A07"/>
    <w:rsid w:val="007F490E"/>
    <w:rsid w:val="007F55CD"/>
    <w:rsid w:val="00805BD5"/>
    <w:rsid w:val="00807C31"/>
    <w:rsid w:val="00812DC1"/>
    <w:rsid w:val="008304BF"/>
    <w:rsid w:val="00832606"/>
    <w:rsid w:val="00833D8C"/>
    <w:rsid w:val="00835731"/>
    <w:rsid w:val="00835D47"/>
    <w:rsid w:val="00837856"/>
    <w:rsid w:val="0085195F"/>
    <w:rsid w:val="00856167"/>
    <w:rsid w:val="00856423"/>
    <w:rsid w:val="0086160B"/>
    <w:rsid w:val="00861DFB"/>
    <w:rsid w:val="008656EE"/>
    <w:rsid w:val="00874FDA"/>
    <w:rsid w:val="00875147"/>
    <w:rsid w:val="00883F82"/>
    <w:rsid w:val="008917A4"/>
    <w:rsid w:val="00892D00"/>
    <w:rsid w:val="0089719D"/>
    <w:rsid w:val="008A4D44"/>
    <w:rsid w:val="008A5D83"/>
    <w:rsid w:val="008A6B61"/>
    <w:rsid w:val="008A762F"/>
    <w:rsid w:val="008B51C6"/>
    <w:rsid w:val="008B5BA2"/>
    <w:rsid w:val="008C253F"/>
    <w:rsid w:val="008C3DAE"/>
    <w:rsid w:val="008D0588"/>
    <w:rsid w:val="008E7AD5"/>
    <w:rsid w:val="009115CB"/>
    <w:rsid w:val="00911FA0"/>
    <w:rsid w:val="00912A8B"/>
    <w:rsid w:val="0091565B"/>
    <w:rsid w:val="00916158"/>
    <w:rsid w:val="00916991"/>
    <w:rsid w:val="00916A05"/>
    <w:rsid w:val="00926174"/>
    <w:rsid w:val="009311E1"/>
    <w:rsid w:val="00934E22"/>
    <w:rsid w:val="00940861"/>
    <w:rsid w:val="009504D2"/>
    <w:rsid w:val="00956545"/>
    <w:rsid w:val="00964DF0"/>
    <w:rsid w:val="00965882"/>
    <w:rsid w:val="00965990"/>
    <w:rsid w:val="00971551"/>
    <w:rsid w:val="00973A01"/>
    <w:rsid w:val="00981701"/>
    <w:rsid w:val="0099003D"/>
    <w:rsid w:val="00995600"/>
    <w:rsid w:val="009A3581"/>
    <w:rsid w:val="009A5325"/>
    <w:rsid w:val="009A61F5"/>
    <w:rsid w:val="009B0B3E"/>
    <w:rsid w:val="009B4E1D"/>
    <w:rsid w:val="009C0BBA"/>
    <w:rsid w:val="009C0E27"/>
    <w:rsid w:val="009D1C14"/>
    <w:rsid w:val="009D1FA1"/>
    <w:rsid w:val="009E668F"/>
    <w:rsid w:val="009E7150"/>
    <w:rsid w:val="009F39ED"/>
    <w:rsid w:val="009F4C34"/>
    <w:rsid w:val="009F4D3F"/>
    <w:rsid w:val="00A05AAD"/>
    <w:rsid w:val="00A06961"/>
    <w:rsid w:val="00A11C02"/>
    <w:rsid w:val="00A14006"/>
    <w:rsid w:val="00A20050"/>
    <w:rsid w:val="00A212B7"/>
    <w:rsid w:val="00A22AE4"/>
    <w:rsid w:val="00A2769D"/>
    <w:rsid w:val="00A32412"/>
    <w:rsid w:val="00A33469"/>
    <w:rsid w:val="00A36AE1"/>
    <w:rsid w:val="00A37745"/>
    <w:rsid w:val="00A5006C"/>
    <w:rsid w:val="00A52417"/>
    <w:rsid w:val="00A53A9A"/>
    <w:rsid w:val="00A54616"/>
    <w:rsid w:val="00A60AFD"/>
    <w:rsid w:val="00A61F35"/>
    <w:rsid w:val="00A7098A"/>
    <w:rsid w:val="00A80D33"/>
    <w:rsid w:val="00A838D1"/>
    <w:rsid w:val="00A84AFF"/>
    <w:rsid w:val="00A84F2B"/>
    <w:rsid w:val="00A87980"/>
    <w:rsid w:val="00A90E71"/>
    <w:rsid w:val="00A91750"/>
    <w:rsid w:val="00AA5562"/>
    <w:rsid w:val="00AA57B9"/>
    <w:rsid w:val="00AB0A23"/>
    <w:rsid w:val="00AB6952"/>
    <w:rsid w:val="00AB7392"/>
    <w:rsid w:val="00AC1404"/>
    <w:rsid w:val="00AC16B7"/>
    <w:rsid w:val="00AC6A21"/>
    <w:rsid w:val="00AC74AB"/>
    <w:rsid w:val="00AD5962"/>
    <w:rsid w:val="00AE4B29"/>
    <w:rsid w:val="00AE7811"/>
    <w:rsid w:val="00AE784D"/>
    <w:rsid w:val="00AF4ABE"/>
    <w:rsid w:val="00AF6DD5"/>
    <w:rsid w:val="00B033E4"/>
    <w:rsid w:val="00B03A2D"/>
    <w:rsid w:val="00B044ED"/>
    <w:rsid w:val="00B12AA0"/>
    <w:rsid w:val="00B130AA"/>
    <w:rsid w:val="00B13E3B"/>
    <w:rsid w:val="00B16ED4"/>
    <w:rsid w:val="00B20147"/>
    <w:rsid w:val="00B25D6E"/>
    <w:rsid w:val="00B3136B"/>
    <w:rsid w:val="00B346E7"/>
    <w:rsid w:val="00B3551D"/>
    <w:rsid w:val="00B358B6"/>
    <w:rsid w:val="00B4650C"/>
    <w:rsid w:val="00B47655"/>
    <w:rsid w:val="00B47EB3"/>
    <w:rsid w:val="00B51C60"/>
    <w:rsid w:val="00B54026"/>
    <w:rsid w:val="00B63B76"/>
    <w:rsid w:val="00B64EB2"/>
    <w:rsid w:val="00B70146"/>
    <w:rsid w:val="00B729E8"/>
    <w:rsid w:val="00B77C65"/>
    <w:rsid w:val="00B80094"/>
    <w:rsid w:val="00B8267B"/>
    <w:rsid w:val="00B82945"/>
    <w:rsid w:val="00B84077"/>
    <w:rsid w:val="00B84767"/>
    <w:rsid w:val="00B852D3"/>
    <w:rsid w:val="00B909A7"/>
    <w:rsid w:val="00B90EC8"/>
    <w:rsid w:val="00B92CC5"/>
    <w:rsid w:val="00B949F0"/>
    <w:rsid w:val="00BA2AAF"/>
    <w:rsid w:val="00BC346D"/>
    <w:rsid w:val="00BD3337"/>
    <w:rsid w:val="00BD7096"/>
    <w:rsid w:val="00BD7AC6"/>
    <w:rsid w:val="00BE3DA6"/>
    <w:rsid w:val="00BE4D91"/>
    <w:rsid w:val="00BE7F86"/>
    <w:rsid w:val="00C05D0D"/>
    <w:rsid w:val="00C05F16"/>
    <w:rsid w:val="00C077A7"/>
    <w:rsid w:val="00C1036A"/>
    <w:rsid w:val="00C10D0E"/>
    <w:rsid w:val="00C12B76"/>
    <w:rsid w:val="00C21E49"/>
    <w:rsid w:val="00C2502A"/>
    <w:rsid w:val="00C272B0"/>
    <w:rsid w:val="00C27AC5"/>
    <w:rsid w:val="00C30E5C"/>
    <w:rsid w:val="00C32976"/>
    <w:rsid w:val="00C33ACB"/>
    <w:rsid w:val="00C34BD9"/>
    <w:rsid w:val="00C41329"/>
    <w:rsid w:val="00C416C5"/>
    <w:rsid w:val="00C428D8"/>
    <w:rsid w:val="00C43F7C"/>
    <w:rsid w:val="00C46C22"/>
    <w:rsid w:val="00C4704E"/>
    <w:rsid w:val="00C47381"/>
    <w:rsid w:val="00C475A2"/>
    <w:rsid w:val="00C52D5C"/>
    <w:rsid w:val="00C5468A"/>
    <w:rsid w:val="00C5568A"/>
    <w:rsid w:val="00C557D9"/>
    <w:rsid w:val="00C81868"/>
    <w:rsid w:val="00C83CBD"/>
    <w:rsid w:val="00C91941"/>
    <w:rsid w:val="00C97E48"/>
    <w:rsid w:val="00CA52C5"/>
    <w:rsid w:val="00CB18C2"/>
    <w:rsid w:val="00CB465B"/>
    <w:rsid w:val="00CC02D9"/>
    <w:rsid w:val="00CC38C1"/>
    <w:rsid w:val="00CC407B"/>
    <w:rsid w:val="00CC4E5F"/>
    <w:rsid w:val="00CD154A"/>
    <w:rsid w:val="00CE432A"/>
    <w:rsid w:val="00CE70D0"/>
    <w:rsid w:val="00CF3B82"/>
    <w:rsid w:val="00CF4BBB"/>
    <w:rsid w:val="00CF729D"/>
    <w:rsid w:val="00D0038B"/>
    <w:rsid w:val="00D01E44"/>
    <w:rsid w:val="00D027B2"/>
    <w:rsid w:val="00D0340B"/>
    <w:rsid w:val="00D03F0F"/>
    <w:rsid w:val="00D1182F"/>
    <w:rsid w:val="00D124C5"/>
    <w:rsid w:val="00D23E3E"/>
    <w:rsid w:val="00D32767"/>
    <w:rsid w:val="00D3553F"/>
    <w:rsid w:val="00D370DD"/>
    <w:rsid w:val="00D37EF6"/>
    <w:rsid w:val="00D454DA"/>
    <w:rsid w:val="00D4634E"/>
    <w:rsid w:val="00D5675A"/>
    <w:rsid w:val="00D57FD5"/>
    <w:rsid w:val="00D65703"/>
    <w:rsid w:val="00D66C4E"/>
    <w:rsid w:val="00D7723F"/>
    <w:rsid w:val="00D81FE6"/>
    <w:rsid w:val="00D839AA"/>
    <w:rsid w:val="00D94880"/>
    <w:rsid w:val="00DA5914"/>
    <w:rsid w:val="00DB3EDB"/>
    <w:rsid w:val="00DB5E9A"/>
    <w:rsid w:val="00DB64EF"/>
    <w:rsid w:val="00DC4273"/>
    <w:rsid w:val="00DC4813"/>
    <w:rsid w:val="00DC4B75"/>
    <w:rsid w:val="00DC5581"/>
    <w:rsid w:val="00DD384A"/>
    <w:rsid w:val="00DD3858"/>
    <w:rsid w:val="00DE4563"/>
    <w:rsid w:val="00DF0746"/>
    <w:rsid w:val="00DF6775"/>
    <w:rsid w:val="00E00B2B"/>
    <w:rsid w:val="00E01F07"/>
    <w:rsid w:val="00E0208B"/>
    <w:rsid w:val="00E138FE"/>
    <w:rsid w:val="00E2093C"/>
    <w:rsid w:val="00E33FD3"/>
    <w:rsid w:val="00E36B68"/>
    <w:rsid w:val="00E36F07"/>
    <w:rsid w:val="00E45FC5"/>
    <w:rsid w:val="00E5495C"/>
    <w:rsid w:val="00E7723E"/>
    <w:rsid w:val="00E8438B"/>
    <w:rsid w:val="00E8612D"/>
    <w:rsid w:val="00E876E9"/>
    <w:rsid w:val="00E87B79"/>
    <w:rsid w:val="00E93DBA"/>
    <w:rsid w:val="00EB10C2"/>
    <w:rsid w:val="00EB1213"/>
    <w:rsid w:val="00EB372F"/>
    <w:rsid w:val="00EB437A"/>
    <w:rsid w:val="00EB6D63"/>
    <w:rsid w:val="00EC0B16"/>
    <w:rsid w:val="00EC295A"/>
    <w:rsid w:val="00EC58C6"/>
    <w:rsid w:val="00EC709A"/>
    <w:rsid w:val="00EC7EF4"/>
    <w:rsid w:val="00ED1BA6"/>
    <w:rsid w:val="00ED55FA"/>
    <w:rsid w:val="00EE5F01"/>
    <w:rsid w:val="00EE6C95"/>
    <w:rsid w:val="00EF4EFD"/>
    <w:rsid w:val="00F1022D"/>
    <w:rsid w:val="00F12239"/>
    <w:rsid w:val="00F30061"/>
    <w:rsid w:val="00F301AD"/>
    <w:rsid w:val="00F30940"/>
    <w:rsid w:val="00F37217"/>
    <w:rsid w:val="00F43168"/>
    <w:rsid w:val="00F5098D"/>
    <w:rsid w:val="00F736B5"/>
    <w:rsid w:val="00F877BC"/>
    <w:rsid w:val="00F911E7"/>
    <w:rsid w:val="00F97DD3"/>
    <w:rsid w:val="00FA2284"/>
    <w:rsid w:val="00FA2ABA"/>
    <w:rsid w:val="00FA6D65"/>
    <w:rsid w:val="00FC0778"/>
    <w:rsid w:val="00FC1498"/>
    <w:rsid w:val="00FC4C7F"/>
    <w:rsid w:val="00FC5E03"/>
    <w:rsid w:val="00FD1128"/>
    <w:rsid w:val="00FD714D"/>
    <w:rsid w:val="00FE3895"/>
    <w:rsid w:val="00FE58CB"/>
    <w:rsid w:val="00FF2642"/>
    <w:rsid w:val="00FF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F84852-1C7F-489F-8705-B3994A8B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before="240" w:after="240"/>
        <w:ind w:left="1503" w:hanging="454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51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51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E17A3"/>
    <w:rPr>
      <w:rFonts w:ascii="Calibri" w:hAnsi="Calibri" w:cs="Times New Roman"/>
      <w:bCs/>
      <w:iCs/>
      <w:szCs w:val="28"/>
      <w:lang w:val="es-ES_tradnl" w:eastAsia="es-ES"/>
    </w:rPr>
  </w:style>
  <w:style w:type="paragraph" w:styleId="Ttulo1">
    <w:name w:val="heading 1"/>
    <w:basedOn w:val="Lista"/>
    <w:next w:val="Normal"/>
    <w:link w:val="Ttulo1Car"/>
    <w:qFormat/>
    <w:rsid w:val="001F5F3D"/>
    <w:pPr>
      <w:ind w:left="0" w:firstLine="0"/>
      <w:jc w:val="right"/>
      <w:outlineLvl w:val="0"/>
    </w:pPr>
    <w:rPr>
      <w:rFonts w:ascii="Swis721 BlkCn BT" w:hAnsi="Swis721 BlkCn BT"/>
      <w:sz w:val="36"/>
    </w:rPr>
  </w:style>
  <w:style w:type="paragraph" w:styleId="Ttulo2">
    <w:name w:val="heading 2"/>
    <w:basedOn w:val="Lista"/>
    <w:next w:val="Normal"/>
    <w:link w:val="Ttulo2Car"/>
    <w:qFormat/>
    <w:rsid w:val="009D1C14"/>
    <w:pPr>
      <w:keepNext/>
      <w:numPr>
        <w:numId w:val="9"/>
      </w:numPr>
      <w:outlineLvl w:val="1"/>
    </w:pPr>
    <w:rPr>
      <w:rFonts w:cs="Arial"/>
      <w:b/>
      <w:bCs w:val="0"/>
      <w:iCs w:val="0"/>
      <w:sz w:val="24"/>
      <w:lang w:eastAsia="en-US"/>
    </w:rPr>
  </w:style>
  <w:style w:type="paragraph" w:styleId="Ttulo3">
    <w:name w:val="heading 3"/>
    <w:basedOn w:val="Ttulo2"/>
    <w:next w:val="Normal"/>
    <w:link w:val="Ttulo3Car"/>
    <w:uiPriority w:val="9"/>
    <w:qFormat/>
    <w:rsid w:val="00242598"/>
    <w:pPr>
      <w:numPr>
        <w:ilvl w:val="1"/>
      </w:numPr>
      <w:outlineLvl w:val="2"/>
    </w:pPr>
    <w:rPr>
      <w:sz w:val="22"/>
      <w:lang w:eastAsia="es-ES"/>
    </w:rPr>
  </w:style>
  <w:style w:type="paragraph" w:styleId="Ttulo4">
    <w:name w:val="heading 4"/>
    <w:basedOn w:val="Ttulo3"/>
    <w:next w:val="AR111"/>
    <w:link w:val="Ttulo4Car"/>
    <w:autoRedefine/>
    <w:unhideWhenUsed/>
    <w:qFormat/>
    <w:rsid w:val="00973A01"/>
    <w:pPr>
      <w:numPr>
        <w:ilvl w:val="2"/>
      </w:numPr>
      <w:spacing w:before="120" w:after="120"/>
      <w:outlineLvl w:val="3"/>
    </w:p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9D1C14"/>
    <w:pPr>
      <w:numPr>
        <w:ilvl w:val="3"/>
      </w:numPr>
      <w:outlineLvl w:val="4"/>
    </w:p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4F1A0D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A0D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 w:val="0"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A0D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A0D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 w:val="0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F5F3D"/>
    <w:rPr>
      <w:rFonts w:ascii="Swis721 BlkCn BT" w:hAnsi="Swis721 BlkCn BT" w:cs="Times New Roman"/>
      <w:bCs/>
      <w:iCs/>
      <w:sz w:val="36"/>
      <w:szCs w:val="28"/>
      <w:lang w:eastAsia="es-ES"/>
    </w:rPr>
  </w:style>
  <w:style w:type="character" w:customStyle="1" w:styleId="Ttulo2Car">
    <w:name w:val="Título 2 Car"/>
    <w:link w:val="Ttulo2"/>
    <w:rsid w:val="009D1C14"/>
    <w:rPr>
      <w:rFonts w:ascii="Calibri" w:hAnsi="Calibri" w:cs="Arial"/>
      <w:b/>
      <w:sz w:val="24"/>
      <w:szCs w:val="28"/>
      <w:lang w:val="es-ES_tradnl"/>
    </w:rPr>
  </w:style>
  <w:style w:type="paragraph" w:customStyle="1" w:styleId="AR1">
    <w:name w:val="AR_1"/>
    <w:basedOn w:val="Normal"/>
    <w:link w:val="AR1Car"/>
    <w:qFormat/>
    <w:rsid w:val="00D03F0F"/>
    <w:pPr>
      <w:ind w:left="0" w:firstLine="708"/>
    </w:pPr>
    <w:rPr>
      <w:rFonts w:cstheme="minorBidi"/>
      <w:szCs w:val="22"/>
      <w:lang w:eastAsia="en-US"/>
    </w:rPr>
  </w:style>
  <w:style w:type="character" w:customStyle="1" w:styleId="AR1Car">
    <w:name w:val="AR_1 Car"/>
    <w:basedOn w:val="Fuentedeprrafopredeter"/>
    <w:link w:val="AR1"/>
    <w:rsid w:val="00D03F0F"/>
    <w:rPr>
      <w:rFonts w:ascii="Calibri" w:hAnsi="Calibri"/>
      <w:bCs/>
      <w:iCs/>
      <w:lang w:val="es-ES_tradnl"/>
    </w:rPr>
  </w:style>
  <w:style w:type="paragraph" w:customStyle="1" w:styleId="ARNum">
    <w:name w:val="AR_Num"/>
    <w:basedOn w:val="Prrafodelista"/>
    <w:link w:val="ARNumCar"/>
    <w:qFormat/>
    <w:rsid w:val="007B33AE"/>
    <w:pPr>
      <w:numPr>
        <w:numId w:val="8"/>
      </w:numPr>
      <w:contextualSpacing w:val="0"/>
    </w:pPr>
    <w:rPr>
      <w:rFonts w:cstheme="minorBidi"/>
      <w:bCs w:val="0"/>
      <w:iCs w:val="0"/>
      <w:lang w:eastAsia="en-US"/>
    </w:rPr>
  </w:style>
  <w:style w:type="character" w:customStyle="1" w:styleId="ARNumCar">
    <w:name w:val="AR_Num Car"/>
    <w:basedOn w:val="Fuentedeprrafopredeter"/>
    <w:link w:val="ARNum"/>
    <w:rsid w:val="007B33AE"/>
    <w:rPr>
      <w:rFonts w:ascii="Calibri" w:hAnsi="Calibri"/>
      <w:szCs w:val="28"/>
      <w:lang w:val="es-ES_tradnl"/>
    </w:rPr>
  </w:style>
  <w:style w:type="paragraph" w:styleId="Prrafodelista">
    <w:name w:val="List Paragraph"/>
    <w:basedOn w:val="Normal"/>
    <w:uiPriority w:val="34"/>
    <w:rsid w:val="00A37745"/>
    <w:pPr>
      <w:ind w:left="720"/>
      <w:contextualSpacing/>
    </w:pPr>
  </w:style>
  <w:style w:type="paragraph" w:customStyle="1" w:styleId="ARNum2">
    <w:name w:val="AR_Num2"/>
    <w:basedOn w:val="ARNum"/>
    <w:link w:val="ARNum2Car"/>
    <w:qFormat/>
    <w:rsid w:val="00167ADA"/>
    <w:pPr>
      <w:numPr>
        <w:numId w:val="2"/>
      </w:numPr>
    </w:pPr>
  </w:style>
  <w:style w:type="character" w:customStyle="1" w:styleId="ARNum2Car">
    <w:name w:val="AR_Num2 Car"/>
    <w:basedOn w:val="Fuentedeprrafopredeter"/>
    <w:link w:val="ARNum2"/>
    <w:rsid w:val="00167ADA"/>
    <w:rPr>
      <w:rFonts w:ascii="Calibri" w:hAnsi="Calibri"/>
      <w:szCs w:val="28"/>
      <w:lang w:val="es-ES_tradnl"/>
    </w:rPr>
  </w:style>
  <w:style w:type="paragraph" w:styleId="Lista">
    <w:name w:val="List"/>
    <w:basedOn w:val="Normal"/>
    <w:uiPriority w:val="99"/>
    <w:semiHidden/>
    <w:unhideWhenUsed/>
    <w:rsid w:val="00A37745"/>
    <w:pPr>
      <w:ind w:left="283" w:hanging="283"/>
      <w:contextualSpacing/>
    </w:pPr>
  </w:style>
  <w:style w:type="paragraph" w:customStyle="1" w:styleId="ARPto01">
    <w:name w:val="AR_Pto01"/>
    <w:basedOn w:val="ARPto02"/>
    <w:link w:val="ARPto01Car"/>
    <w:qFormat/>
    <w:rsid w:val="00B13E3B"/>
    <w:pPr>
      <w:numPr>
        <w:ilvl w:val="0"/>
      </w:numPr>
    </w:pPr>
  </w:style>
  <w:style w:type="character" w:customStyle="1" w:styleId="ARPto01Car">
    <w:name w:val="AR_Pto01 Car"/>
    <w:basedOn w:val="Fuentedeprrafopredeter"/>
    <w:link w:val="ARPto01"/>
    <w:rsid w:val="00B13E3B"/>
    <w:rPr>
      <w:rFonts w:ascii="Calibri" w:hAnsi="Calibri"/>
      <w:bCs/>
      <w:iCs/>
      <w:szCs w:val="28"/>
      <w:lang w:val="es-ES_tradnl"/>
    </w:rPr>
  </w:style>
  <w:style w:type="paragraph" w:customStyle="1" w:styleId="ARPto02">
    <w:name w:val="AR_Pto02"/>
    <w:basedOn w:val="Normal"/>
    <w:link w:val="ARPto02Car"/>
    <w:qFormat/>
    <w:rsid w:val="00B13E3B"/>
    <w:pPr>
      <w:numPr>
        <w:ilvl w:val="1"/>
        <w:numId w:val="6"/>
      </w:numPr>
      <w:spacing w:before="120" w:after="0"/>
    </w:pPr>
    <w:rPr>
      <w:rFonts w:cstheme="minorBidi"/>
      <w:lang w:eastAsia="en-US"/>
    </w:rPr>
  </w:style>
  <w:style w:type="character" w:customStyle="1" w:styleId="ARPto02Car">
    <w:name w:val="AR_Pto02 Car"/>
    <w:basedOn w:val="Fuentedeprrafopredeter"/>
    <w:link w:val="ARPto02"/>
    <w:rsid w:val="00B13E3B"/>
    <w:rPr>
      <w:rFonts w:ascii="Calibri" w:hAnsi="Calibri"/>
      <w:bCs/>
      <w:iCs/>
      <w:szCs w:val="28"/>
      <w:lang w:val="es-ES_tradnl"/>
    </w:rPr>
  </w:style>
  <w:style w:type="paragraph" w:styleId="Subttulo">
    <w:name w:val="Subtitle"/>
    <w:basedOn w:val="Normal"/>
    <w:next w:val="Normal"/>
    <w:link w:val="SubttuloCar"/>
    <w:qFormat/>
    <w:rsid w:val="007900D1"/>
    <w:pPr>
      <w:numPr>
        <w:ilvl w:val="1"/>
      </w:numPr>
      <w:spacing w:after="160"/>
      <w:ind w:left="709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  <w:lang w:eastAsia="en-US"/>
    </w:rPr>
  </w:style>
  <w:style w:type="character" w:customStyle="1" w:styleId="SubttuloCar">
    <w:name w:val="Subtítulo Car"/>
    <w:basedOn w:val="Fuentedeprrafopredeter"/>
    <w:link w:val="Subttulo"/>
    <w:rsid w:val="007900D1"/>
    <w:rPr>
      <w:rFonts w:eastAsiaTheme="minorEastAsia"/>
      <w:bCs/>
      <w:iCs/>
      <w:color w:val="5A5A5A" w:themeColor="text1" w:themeTint="A5"/>
      <w:spacing w:val="15"/>
    </w:rPr>
  </w:style>
  <w:style w:type="paragraph" w:styleId="Continuarlista">
    <w:name w:val="List Continue"/>
    <w:basedOn w:val="Normal"/>
    <w:uiPriority w:val="99"/>
    <w:semiHidden/>
    <w:unhideWhenUsed/>
    <w:rsid w:val="007900D1"/>
    <w:pPr>
      <w:ind w:left="283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42598"/>
    <w:rPr>
      <w:rFonts w:ascii="Calibri" w:hAnsi="Calibri" w:cs="Arial"/>
      <w:b/>
      <w:szCs w:val="28"/>
      <w:lang w:val="es-ES_tradnl" w:eastAsia="es-ES"/>
    </w:rPr>
  </w:style>
  <w:style w:type="numbering" w:customStyle="1" w:styleId="Estilo2">
    <w:name w:val="Estilo2"/>
    <w:uiPriority w:val="99"/>
    <w:rsid w:val="00E36B68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AE784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E784D"/>
    <w:rPr>
      <w:rFonts w:ascii="Calibri" w:hAnsi="Calibri" w:cs="Times New Roman"/>
      <w:bCs/>
      <w:iCs/>
      <w:szCs w:val="28"/>
      <w:lang w:eastAsia="es-ES"/>
    </w:rPr>
  </w:style>
  <w:style w:type="paragraph" w:styleId="Piedepgina">
    <w:name w:val="footer"/>
    <w:basedOn w:val="Normal"/>
    <w:link w:val="PiedepginaCar"/>
    <w:unhideWhenUsed/>
    <w:rsid w:val="00AE784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AE784D"/>
    <w:rPr>
      <w:rFonts w:ascii="Calibri" w:hAnsi="Calibri" w:cs="Times New Roman"/>
      <w:bCs/>
      <w:iCs/>
      <w:szCs w:val="28"/>
      <w:lang w:eastAsia="es-ES"/>
    </w:rPr>
  </w:style>
  <w:style w:type="table" w:styleId="Tablaconcuadrcula">
    <w:name w:val="Table Grid"/>
    <w:basedOn w:val="Tablanormal"/>
    <w:uiPriority w:val="39"/>
    <w:rsid w:val="00AE784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973A01"/>
    <w:rPr>
      <w:rFonts w:ascii="Calibri" w:hAnsi="Calibri" w:cs="Arial"/>
      <w:b/>
      <w:szCs w:val="28"/>
      <w:lang w:val="es-ES_tradnl" w:eastAsia="es-ES"/>
    </w:rPr>
  </w:style>
  <w:style w:type="paragraph" w:styleId="Puesto">
    <w:name w:val="Title"/>
    <w:basedOn w:val="Continuarlista"/>
    <w:next w:val="Normal"/>
    <w:link w:val="PuestoCar"/>
    <w:uiPriority w:val="10"/>
    <w:rsid w:val="00165CF1"/>
    <w:pPr>
      <w:ind w:left="0" w:firstLine="0"/>
      <w:jc w:val="right"/>
    </w:pPr>
    <w:rPr>
      <w:rFonts w:ascii="Swis721 BlkCn BT" w:hAnsi="Swis721 BlkCn BT"/>
      <w:sz w:val="36"/>
    </w:rPr>
  </w:style>
  <w:style w:type="character" w:customStyle="1" w:styleId="PuestoCar">
    <w:name w:val="Puesto Car"/>
    <w:basedOn w:val="Fuentedeprrafopredeter"/>
    <w:link w:val="Puesto"/>
    <w:uiPriority w:val="10"/>
    <w:rsid w:val="006A289D"/>
    <w:rPr>
      <w:rFonts w:ascii="Swis721 BlkCn BT" w:hAnsi="Swis721 BlkCn BT" w:cs="Times New Roman"/>
      <w:bCs/>
      <w:iCs/>
      <w:sz w:val="36"/>
      <w:szCs w:val="28"/>
      <w:lang w:eastAsia="es-ES"/>
    </w:rPr>
  </w:style>
  <w:style w:type="paragraph" w:styleId="TtulodeTDC">
    <w:name w:val="TOC Heading"/>
    <w:basedOn w:val="Ttulo1"/>
    <w:next w:val="Normal"/>
    <w:uiPriority w:val="39"/>
    <w:unhideWhenUsed/>
    <w:rsid w:val="00C33ACB"/>
    <w:pPr>
      <w:keepNext/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iCs w:val="0"/>
      <w:color w:val="2E74B5" w:themeColor="accent1" w:themeShade="BF"/>
      <w:sz w:val="32"/>
      <w:szCs w:val="32"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7A59B0"/>
    <w:pPr>
      <w:tabs>
        <w:tab w:val="left" w:pos="660"/>
        <w:tab w:val="right" w:leader="dot" w:pos="9771"/>
      </w:tabs>
      <w:spacing w:after="100" w:line="259" w:lineRule="auto"/>
      <w:ind w:left="220" w:firstLine="0"/>
      <w:jc w:val="left"/>
    </w:pPr>
    <w:rPr>
      <w:rFonts w:asciiTheme="minorHAnsi" w:eastAsiaTheme="minorEastAsia" w:hAnsiTheme="minorHAnsi"/>
      <w:b/>
      <w:bCs w:val="0"/>
      <w:iCs w:val="0"/>
      <w:noProof/>
      <w:szCs w:val="22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2B7E57"/>
    <w:pPr>
      <w:tabs>
        <w:tab w:val="left" w:pos="1100"/>
        <w:tab w:val="right" w:leader="dot" w:pos="9771"/>
      </w:tabs>
      <w:spacing w:after="100" w:line="259" w:lineRule="auto"/>
      <w:ind w:left="0" w:firstLine="0"/>
      <w:jc w:val="left"/>
    </w:pPr>
    <w:rPr>
      <w:rFonts w:asciiTheme="minorHAnsi" w:eastAsiaTheme="minorEastAsia" w:hAnsiTheme="minorHAnsi"/>
      <w:b/>
      <w:bCs w:val="0"/>
      <w:iCs w:val="0"/>
      <w:noProof/>
      <w:szCs w:val="22"/>
      <w:lang w:eastAsia="es-ES_tradnl"/>
    </w:rPr>
  </w:style>
  <w:style w:type="paragraph" w:styleId="TDC3">
    <w:name w:val="toc 3"/>
    <w:basedOn w:val="Normal"/>
    <w:next w:val="Normal"/>
    <w:autoRedefine/>
    <w:uiPriority w:val="39"/>
    <w:unhideWhenUsed/>
    <w:rsid w:val="00EB372F"/>
    <w:pPr>
      <w:tabs>
        <w:tab w:val="left" w:pos="1100"/>
        <w:tab w:val="right" w:leader="dot" w:pos="9771"/>
      </w:tabs>
      <w:spacing w:before="0" w:after="0" w:line="259" w:lineRule="auto"/>
      <w:ind w:left="440" w:firstLine="0"/>
      <w:jc w:val="left"/>
    </w:pPr>
    <w:rPr>
      <w:rFonts w:asciiTheme="minorHAnsi" w:eastAsiaTheme="minorEastAsia" w:hAnsiTheme="minorHAnsi"/>
      <w:bCs w:val="0"/>
      <w:iCs w:val="0"/>
      <w:noProof/>
      <w:szCs w:val="22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C33ACB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33ACB"/>
    <w:pPr>
      <w:spacing w:after="0"/>
      <w:ind w:left="220" w:hanging="220"/>
    </w:pPr>
  </w:style>
  <w:style w:type="character" w:styleId="nfasissutil">
    <w:name w:val="Subtle Emphasis"/>
    <w:basedOn w:val="Fuentedeprrafopredeter"/>
    <w:uiPriority w:val="19"/>
    <w:rsid w:val="00796318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rsid w:val="00796318"/>
    <w:pPr>
      <w:spacing w:before="200" w:after="160"/>
      <w:ind w:left="864" w:right="864"/>
      <w:jc w:val="center"/>
    </w:pPr>
    <w:rPr>
      <w:i/>
      <w:iCs w:val="0"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6318"/>
    <w:rPr>
      <w:rFonts w:ascii="Calibri" w:hAnsi="Calibri" w:cs="Times New Roman"/>
      <w:bCs/>
      <w:i/>
      <w:color w:val="404040" w:themeColor="text1" w:themeTint="BF"/>
      <w:szCs w:val="28"/>
      <w:lang w:eastAsia="es-ES"/>
    </w:rPr>
  </w:style>
  <w:style w:type="paragraph" w:customStyle="1" w:styleId="AR111">
    <w:name w:val="AR_111"/>
    <w:basedOn w:val="AR1"/>
    <w:link w:val="AR111Car"/>
    <w:qFormat/>
    <w:rsid w:val="00410CB4"/>
    <w:pPr>
      <w:ind w:left="680" w:firstLine="709"/>
    </w:pPr>
  </w:style>
  <w:style w:type="paragraph" w:styleId="TDC4">
    <w:name w:val="toc 4"/>
    <w:basedOn w:val="Normal"/>
    <w:next w:val="Normal"/>
    <w:autoRedefine/>
    <w:uiPriority w:val="39"/>
    <w:unhideWhenUsed/>
    <w:rsid w:val="00856423"/>
    <w:pPr>
      <w:spacing w:before="0" w:after="100" w:line="259" w:lineRule="auto"/>
      <w:ind w:left="660" w:firstLine="0"/>
      <w:jc w:val="left"/>
    </w:pPr>
    <w:rPr>
      <w:rFonts w:asciiTheme="minorHAnsi" w:eastAsiaTheme="minorEastAsia" w:hAnsiTheme="minorHAnsi" w:cstheme="minorBidi"/>
      <w:bCs w:val="0"/>
      <w:iCs w:val="0"/>
      <w:szCs w:val="22"/>
      <w:lang w:eastAsia="es-ES_tradnl"/>
    </w:rPr>
  </w:style>
  <w:style w:type="character" w:customStyle="1" w:styleId="AR111Car">
    <w:name w:val="AR_111 Car"/>
    <w:basedOn w:val="AR1Car"/>
    <w:link w:val="AR111"/>
    <w:rsid w:val="00410CB4"/>
    <w:rPr>
      <w:rFonts w:ascii="Calibri" w:hAnsi="Calibri"/>
      <w:bCs/>
      <w:iCs/>
      <w:lang w:val="es-ES_tradnl"/>
    </w:rPr>
  </w:style>
  <w:style w:type="paragraph" w:styleId="TDC5">
    <w:name w:val="toc 5"/>
    <w:basedOn w:val="Normal"/>
    <w:next w:val="Normal"/>
    <w:autoRedefine/>
    <w:uiPriority w:val="39"/>
    <w:unhideWhenUsed/>
    <w:rsid w:val="00856423"/>
    <w:pPr>
      <w:spacing w:before="0" w:after="100" w:line="259" w:lineRule="auto"/>
      <w:ind w:left="880" w:firstLine="0"/>
      <w:jc w:val="left"/>
    </w:pPr>
    <w:rPr>
      <w:rFonts w:asciiTheme="minorHAnsi" w:eastAsiaTheme="minorEastAsia" w:hAnsiTheme="minorHAnsi" w:cstheme="minorBidi"/>
      <w:bCs w:val="0"/>
      <w:iCs w:val="0"/>
      <w:szCs w:val="22"/>
      <w:lang w:eastAsia="es-ES_tradnl"/>
    </w:rPr>
  </w:style>
  <w:style w:type="paragraph" w:styleId="TDC6">
    <w:name w:val="toc 6"/>
    <w:basedOn w:val="Normal"/>
    <w:next w:val="Normal"/>
    <w:autoRedefine/>
    <w:uiPriority w:val="39"/>
    <w:unhideWhenUsed/>
    <w:rsid w:val="00856423"/>
    <w:pPr>
      <w:spacing w:before="0" w:after="100" w:line="259" w:lineRule="auto"/>
      <w:ind w:left="1100" w:firstLine="0"/>
      <w:jc w:val="left"/>
    </w:pPr>
    <w:rPr>
      <w:rFonts w:asciiTheme="minorHAnsi" w:eastAsiaTheme="minorEastAsia" w:hAnsiTheme="minorHAnsi" w:cstheme="minorBidi"/>
      <w:bCs w:val="0"/>
      <w:iCs w:val="0"/>
      <w:szCs w:val="22"/>
      <w:lang w:eastAsia="es-ES_tradnl"/>
    </w:rPr>
  </w:style>
  <w:style w:type="paragraph" w:styleId="TDC7">
    <w:name w:val="toc 7"/>
    <w:basedOn w:val="Normal"/>
    <w:next w:val="Normal"/>
    <w:autoRedefine/>
    <w:uiPriority w:val="39"/>
    <w:unhideWhenUsed/>
    <w:rsid w:val="00856423"/>
    <w:pPr>
      <w:spacing w:before="0" w:after="100" w:line="259" w:lineRule="auto"/>
      <w:ind w:left="1320" w:firstLine="0"/>
      <w:jc w:val="left"/>
    </w:pPr>
    <w:rPr>
      <w:rFonts w:asciiTheme="minorHAnsi" w:eastAsiaTheme="minorEastAsia" w:hAnsiTheme="minorHAnsi" w:cstheme="minorBidi"/>
      <w:bCs w:val="0"/>
      <w:iCs w:val="0"/>
      <w:szCs w:val="22"/>
      <w:lang w:eastAsia="es-ES_tradnl"/>
    </w:rPr>
  </w:style>
  <w:style w:type="paragraph" w:styleId="TDC8">
    <w:name w:val="toc 8"/>
    <w:basedOn w:val="Normal"/>
    <w:next w:val="Normal"/>
    <w:autoRedefine/>
    <w:uiPriority w:val="39"/>
    <w:unhideWhenUsed/>
    <w:rsid w:val="00856423"/>
    <w:pPr>
      <w:spacing w:before="0" w:after="100" w:line="259" w:lineRule="auto"/>
      <w:ind w:left="1540" w:firstLine="0"/>
      <w:jc w:val="left"/>
    </w:pPr>
    <w:rPr>
      <w:rFonts w:asciiTheme="minorHAnsi" w:eastAsiaTheme="minorEastAsia" w:hAnsiTheme="minorHAnsi" w:cstheme="minorBidi"/>
      <w:bCs w:val="0"/>
      <w:iCs w:val="0"/>
      <w:szCs w:val="22"/>
      <w:lang w:eastAsia="es-ES_tradnl"/>
    </w:rPr>
  </w:style>
  <w:style w:type="paragraph" w:styleId="TDC9">
    <w:name w:val="toc 9"/>
    <w:basedOn w:val="Normal"/>
    <w:next w:val="Normal"/>
    <w:autoRedefine/>
    <w:uiPriority w:val="39"/>
    <w:unhideWhenUsed/>
    <w:rsid w:val="00856423"/>
    <w:pPr>
      <w:spacing w:before="0" w:after="100" w:line="259" w:lineRule="auto"/>
      <w:ind w:left="1760" w:firstLine="0"/>
      <w:jc w:val="left"/>
    </w:pPr>
    <w:rPr>
      <w:rFonts w:asciiTheme="minorHAnsi" w:eastAsiaTheme="minorEastAsia" w:hAnsiTheme="minorHAnsi" w:cstheme="minorBidi"/>
      <w:bCs w:val="0"/>
      <w:iCs w:val="0"/>
      <w:szCs w:val="22"/>
      <w:lang w:eastAsia="es-ES_tradnl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56423"/>
    <w:rPr>
      <w:color w:val="808080"/>
      <w:shd w:val="clear" w:color="auto" w:fill="E6E6E6"/>
    </w:rPr>
  </w:style>
  <w:style w:type="character" w:styleId="Nmerodepgina">
    <w:name w:val="page number"/>
    <w:basedOn w:val="Fuentedeprrafopredeter"/>
    <w:rsid w:val="002E4565"/>
  </w:style>
  <w:style w:type="character" w:styleId="Textoennegrita">
    <w:name w:val="Strong"/>
    <w:qFormat/>
    <w:rsid w:val="002E4565"/>
    <w:rPr>
      <w:b/>
      <w:bCs/>
    </w:rPr>
  </w:style>
  <w:style w:type="paragraph" w:customStyle="1" w:styleId="Tabladecuadrcula31">
    <w:name w:val="Tabla de cuadrícula 31"/>
    <w:basedOn w:val="Ttulo1"/>
    <w:next w:val="Normal"/>
    <w:uiPriority w:val="39"/>
    <w:semiHidden/>
    <w:unhideWhenUsed/>
    <w:qFormat/>
    <w:rsid w:val="002E4565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iCs w:val="0"/>
      <w:color w:val="365F91"/>
      <w:sz w:val="28"/>
      <w:lang w:eastAsia="en-US"/>
    </w:rPr>
  </w:style>
  <w:style w:type="paragraph" w:styleId="Textoindependiente">
    <w:name w:val="Body Text"/>
    <w:basedOn w:val="Normal"/>
    <w:link w:val="TextoindependienteCar"/>
    <w:uiPriority w:val="99"/>
    <w:rsid w:val="002E4565"/>
    <w:pPr>
      <w:spacing w:before="0" w:after="120"/>
      <w:ind w:left="0" w:firstLine="0"/>
      <w:jc w:val="left"/>
    </w:pPr>
    <w:rPr>
      <w:rFonts w:ascii="Times New Roman" w:hAnsi="Times New Roman"/>
      <w:bCs w:val="0"/>
      <w:iCs w:val="0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E4565"/>
    <w:rPr>
      <w:rFonts w:ascii="Times New Roman" w:hAnsi="Times New Roman" w:cs="Times New Roman"/>
      <w:sz w:val="24"/>
      <w:szCs w:val="24"/>
      <w:lang w:eastAsia="es-ES"/>
    </w:rPr>
  </w:style>
  <w:style w:type="table" w:styleId="Tabladelista1clara-nfasis5">
    <w:name w:val="List Table 1 Light Accent 5"/>
    <w:basedOn w:val="Tablanormal"/>
    <w:uiPriority w:val="51"/>
    <w:rsid w:val="002E4565"/>
    <w:pPr>
      <w:spacing w:before="0" w:after="0"/>
      <w:ind w:left="0" w:firstLine="0"/>
      <w:jc w:val="left"/>
    </w:pPr>
    <w:rPr>
      <w:rFonts w:ascii="Calibri" w:eastAsia="Calibri" w:hAnsi="Calibri" w:cs="Times New Roman"/>
      <w:color w:val="7B7B7B"/>
      <w:sz w:val="20"/>
      <w:szCs w:val="20"/>
      <w:lang w:val="es-ES_tradnl" w:eastAsia="es-ES_tradnl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2">
    <w:name w:val="List Table 1 Light Accent 2"/>
    <w:basedOn w:val="Tablanormal"/>
    <w:uiPriority w:val="51"/>
    <w:rsid w:val="002E4565"/>
    <w:pPr>
      <w:spacing w:before="0" w:after="0"/>
      <w:ind w:left="0" w:firstLine="0"/>
      <w:jc w:val="left"/>
    </w:pPr>
    <w:rPr>
      <w:rFonts w:ascii="Calibri" w:eastAsia="Calibri" w:hAnsi="Calibri" w:cs="Times New Roman"/>
      <w:color w:val="000000"/>
      <w:sz w:val="20"/>
      <w:szCs w:val="20"/>
      <w:lang w:val="es-ES_tradnl" w:eastAsia="es-ES_tradnl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E4565"/>
    <w:pPr>
      <w:spacing w:before="0" w:after="120" w:line="480" w:lineRule="auto"/>
      <w:ind w:left="283" w:firstLine="0"/>
      <w:jc w:val="left"/>
    </w:pPr>
    <w:rPr>
      <w:rFonts w:ascii="Times New Roman" w:hAnsi="Times New Roman"/>
      <w:bCs w:val="0"/>
      <w:iCs w:val="0"/>
      <w:sz w:val="24"/>
      <w:szCs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E4565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565"/>
    <w:pPr>
      <w:spacing w:before="0" w:after="0"/>
      <w:ind w:left="0" w:firstLine="0"/>
      <w:jc w:val="left"/>
    </w:pPr>
    <w:rPr>
      <w:rFonts w:ascii="Tahoma" w:hAnsi="Tahoma" w:cs="Tahoma"/>
      <w:bCs w:val="0"/>
      <w:iCs w:val="0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565"/>
    <w:rPr>
      <w:rFonts w:ascii="Tahoma" w:hAnsi="Tahoma" w:cs="Tahoma"/>
      <w:sz w:val="16"/>
      <w:szCs w:val="16"/>
      <w:lang w:eastAsia="es-ES"/>
    </w:rPr>
  </w:style>
  <w:style w:type="paragraph" w:customStyle="1" w:styleId="Rpido1">
    <w:name w:val="Rápido 1."/>
    <w:basedOn w:val="Normal"/>
    <w:rsid w:val="002E4565"/>
    <w:pPr>
      <w:widowControl w:val="0"/>
      <w:numPr>
        <w:numId w:val="4"/>
      </w:numPr>
      <w:tabs>
        <w:tab w:val="num" w:pos="1440"/>
      </w:tabs>
      <w:spacing w:before="0" w:after="0"/>
      <w:ind w:left="0" w:firstLine="0"/>
      <w:jc w:val="left"/>
    </w:pPr>
    <w:rPr>
      <w:rFonts w:ascii="Arial" w:hAnsi="Arial"/>
      <w:bCs w:val="0"/>
      <w:iCs w:val="0"/>
      <w:snapToGrid w:val="0"/>
      <w:sz w:val="24"/>
      <w:szCs w:val="20"/>
    </w:rPr>
  </w:style>
  <w:style w:type="paragraph" w:customStyle="1" w:styleId="Estilotexto1">
    <w:name w:val="Estilo texto 1"/>
    <w:basedOn w:val="Normal"/>
    <w:rsid w:val="002E4565"/>
    <w:pPr>
      <w:spacing w:line="312" w:lineRule="auto"/>
      <w:ind w:left="0" w:firstLine="0"/>
    </w:pPr>
    <w:rPr>
      <w:rFonts w:ascii="Tahoma" w:hAnsi="Tahoma"/>
      <w:bCs w:val="0"/>
      <w:iCs w:val="0"/>
      <w:sz w:val="20"/>
      <w:szCs w:val="20"/>
    </w:rPr>
  </w:style>
  <w:style w:type="paragraph" w:customStyle="1" w:styleId="EstiloTtulo2">
    <w:name w:val="Estilo Título 2"/>
    <w:basedOn w:val="Ttulo2"/>
    <w:rsid w:val="002E4565"/>
    <w:pPr>
      <w:numPr>
        <w:numId w:val="0"/>
      </w:numPr>
      <w:spacing w:after="60" w:line="312" w:lineRule="auto"/>
      <w:ind w:left="720" w:hanging="360"/>
      <w:contextualSpacing w:val="0"/>
      <w:jc w:val="left"/>
    </w:pPr>
    <w:rPr>
      <w:rFonts w:ascii="Tahoma" w:hAnsi="Tahoma" w:cs="Times New Roman"/>
      <w:bCs/>
      <w:szCs w:val="20"/>
      <w:lang w:eastAsia="es-ES"/>
    </w:rPr>
  </w:style>
  <w:style w:type="paragraph" w:customStyle="1" w:styleId="EstiloTtulo1">
    <w:name w:val="Estilo Título 1"/>
    <w:basedOn w:val="Ttulo1"/>
    <w:rsid w:val="002E4565"/>
    <w:pPr>
      <w:keepNext/>
      <w:numPr>
        <w:numId w:val="3"/>
      </w:numPr>
      <w:spacing w:after="60" w:line="312" w:lineRule="auto"/>
      <w:ind w:left="432" w:hanging="432"/>
      <w:jc w:val="left"/>
    </w:pPr>
    <w:rPr>
      <w:rFonts w:ascii="Tahoma" w:hAnsi="Tahoma"/>
      <w:iCs w:val="0"/>
      <w:kern w:val="28"/>
      <w:szCs w:val="20"/>
    </w:rPr>
  </w:style>
  <w:style w:type="paragraph" w:customStyle="1" w:styleId="ELENCOPUNTUADO1">
    <w:name w:val="ELENCO PUNTUADO 1"/>
    <w:basedOn w:val="Normal"/>
    <w:rsid w:val="002E4565"/>
    <w:pPr>
      <w:numPr>
        <w:numId w:val="5"/>
      </w:numPr>
      <w:spacing w:line="312" w:lineRule="auto"/>
    </w:pPr>
    <w:rPr>
      <w:rFonts w:ascii="Tahoma" w:hAnsi="Tahoma" w:cs="Tahoma"/>
      <w:bCs w:val="0"/>
      <w:iCs w:val="0"/>
      <w:sz w:val="20"/>
      <w:szCs w:val="20"/>
    </w:rPr>
  </w:style>
  <w:style w:type="paragraph" w:styleId="NormalWeb">
    <w:name w:val="Normal (Web)"/>
    <w:basedOn w:val="Normal"/>
    <w:rsid w:val="002E4565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bCs w:val="0"/>
      <w:iCs w:val="0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475A2"/>
    <w:pPr>
      <w:spacing w:after="120"/>
      <w:ind w:left="283"/>
    </w:pPr>
  </w:style>
  <w:style w:type="paragraph" w:styleId="Lista2">
    <w:name w:val="List 2"/>
    <w:basedOn w:val="Normal"/>
    <w:uiPriority w:val="99"/>
    <w:semiHidden/>
    <w:unhideWhenUsed/>
    <w:rsid w:val="006A289D"/>
    <w:pPr>
      <w:ind w:left="566" w:hanging="283"/>
      <w:contextualSpacing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475A2"/>
    <w:rPr>
      <w:rFonts w:ascii="Calibri" w:hAnsi="Calibri" w:cs="Times New Roman"/>
      <w:bCs/>
      <w:iCs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D1C14"/>
    <w:rPr>
      <w:rFonts w:ascii="Calibri" w:hAnsi="Calibri" w:cs="Arial"/>
      <w:b/>
      <w:szCs w:val="28"/>
      <w:lang w:val="es-ES_tradnl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A0D"/>
    <w:rPr>
      <w:rFonts w:asciiTheme="majorHAnsi" w:eastAsiaTheme="majorEastAsia" w:hAnsiTheme="majorHAnsi" w:cstheme="majorBidi"/>
      <w:bCs/>
      <w:iCs/>
      <w:color w:val="1F4D78" w:themeColor="accent1" w:themeShade="7F"/>
      <w:szCs w:val="28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A0D"/>
    <w:rPr>
      <w:rFonts w:asciiTheme="majorHAnsi" w:eastAsiaTheme="majorEastAsia" w:hAnsiTheme="majorHAnsi" w:cstheme="majorBidi"/>
      <w:bCs/>
      <w:i/>
      <w:color w:val="1F4D78" w:themeColor="accent1" w:themeShade="7F"/>
      <w:szCs w:val="28"/>
      <w:lang w:val="es-ES_tradnl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A0D"/>
    <w:rPr>
      <w:rFonts w:asciiTheme="majorHAnsi" w:eastAsiaTheme="majorEastAsia" w:hAnsiTheme="majorHAnsi" w:cstheme="majorBidi"/>
      <w:bCs/>
      <w:iCs/>
      <w:color w:val="272727" w:themeColor="text1" w:themeTint="D8"/>
      <w:sz w:val="21"/>
      <w:szCs w:val="21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A0D"/>
    <w:rPr>
      <w:rFonts w:asciiTheme="majorHAnsi" w:eastAsiaTheme="majorEastAsia" w:hAnsiTheme="majorHAnsi" w:cstheme="majorBidi"/>
      <w:bCs/>
      <w:i/>
      <w:color w:val="272727" w:themeColor="text1" w:themeTint="D8"/>
      <w:sz w:val="21"/>
      <w:szCs w:val="21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DA5914"/>
    <w:rPr>
      <w:i/>
      <w:iCs/>
    </w:rPr>
  </w:style>
  <w:style w:type="paragraph" w:customStyle="1" w:styleId="AR11">
    <w:name w:val="AR_11"/>
    <w:basedOn w:val="AR111"/>
    <w:link w:val="AR11Car"/>
    <w:qFormat/>
    <w:rsid w:val="00D03F0F"/>
    <w:pPr>
      <w:ind w:left="284"/>
    </w:pPr>
  </w:style>
  <w:style w:type="paragraph" w:customStyle="1" w:styleId="AR1111">
    <w:name w:val="AR_1111"/>
    <w:basedOn w:val="AR111"/>
    <w:link w:val="AR1111Car"/>
    <w:qFormat/>
    <w:rsid w:val="00D03F0F"/>
    <w:pPr>
      <w:ind w:left="1134"/>
    </w:pPr>
  </w:style>
  <w:style w:type="character" w:customStyle="1" w:styleId="AR11Car">
    <w:name w:val="AR_11 Car"/>
    <w:basedOn w:val="AR111Car"/>
    <w:link w:val="AR11"/>
    <w:rsid w:val="00D03F0F"/>
    <w:rPr>
      <w:rFonts w:ascii="Calibri" w:hAnsi="Calibri"/>
      <w:bCs/>
      <w:iCs/>
      <w:lang w:val="es-ES_tradnl"/>
    </w:rPr>
  </w:style>
  <w:style w:type="paragraph" w:customStyle="1" w:styleId="ARPto03">
    <w:name w:val="AR_Pto03"/>
    <w:basedOn w:val="ARPto02"/>
    <w:link w:val="ARPto03Car"/>
    <w:qFormat/>
    <w:rsid w:val="00B13E3B"/>
    <w:pPr>
      <w:numPr>
        <w:ilvl w:val="2"/>
      </w:numPr>
    </w:pPr>
  </w:style>
  <w:style w:type="character" w:customStyle="1" w:styleId="AR1111Car">
    <w:name w:val="AR_1111 Car"/>
    <w:basedOn w:val="AR111Car"/>
    <w:link w:val="AR1111"/>
    <w:rsid w:val="00D03F0F"/>
    <w:rPr>
      <w:rFonts w:ascii="Calibri" w:hAnsi="Calibri"/>
      <w:bCs/>
      <w:iCs/>
      <w:lang w:val="es-ES_tradnl"/>
    </w:rPr>
  </w:style>
  <w:style w:type="paragraph" w:customStyle="1" w:styleId="ARPto04">
    <w:name w:val="AR_Pto04"/>
    <w:basedOn w:val="ARPto03"/>
    <w:link w:val="ARPto04Car"/>
    <w:qFormat/>
    <w:rsid w:val="00EB437A"/>
    <w:pPr>
      <w:numPr>
        <w:ilvl w:val="3"/>
      </w:numPr>
      <w:ind w:left="2495" w:hanging="227"/>
    </w:pPr>
  </w:style>
  <w:style w:type="character" w:customStyle="1" w:styleId="ARPto03Car">
    <w:name w:val="AR_Pto03 Car"/>
    <w:basedOn w:val="ARPto02Car"/>
    <w:link w:val="ARPto03"/>
    <w:rsid w:val="00B13E3B"/>
    <w:rPr>
      <w:rFonts w:ascii="Calibri" w:hAnsi="Calibri"/>
      <w:bCs/>
      <w:iCs/>
      <w:szCs w:val="28"/>
      <w:lang w:val="es-ES_tradnl"/>
    </w:rPr>
  </w:style>
  <w:style w:type="character" w:customStyle="1" w:styleId="ARPto04Car">
    <w:name w:val="AR_Pto04 Car"/>
    <w:basedOn w:val="ARPto03Car"/>
    <w:link w:val="ARPto04"/>
    <w:rsid w:val="00EB437A"/>
    <w:rPr>
      <w:rFonts w:ascii="Calibri" w:hAnsi="Calibri"/>
      <w:bCs/>
      <w:iCs/>
      <w:szCs w:val="28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7144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ar\Documents\Plantillas%20personalizadas%20de%20Office\02%20Plantilla%20EPRO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16D9A-2C96-470A-80B4-1F7C612F1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 Plantilla EPROM.dotx</Template>
  <TotalTime>18</TotalTime>
  <Pages>30</Pages>
  <Words>3264</Words>
  <Characters>17957</Characters>
  <Application>Microsoft Office Word</Application>
  <DocSecurity>0</DocSecurity>
  <Lines>149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15</vt:i4>
      </vt:variant>
    </vt:vector>
  </HeadingPairs>
  <TitlesOfParts>
    <vt:vector size="16" baseType="lpstr">
      <vt:lpstr/>
      <vt:lpstr>T.F.G.: Proyecto “CERTÁMENES MURCIANOS”</vt:lpstr>
      <vt:lpstr>    ABSTRACT.</vt:lpstr>
      <vt:lpstr>    RESUMEN.</vt:lpstr>
      <vt:lpstr>    DESARROLLO DEL PROYECTO</vt:lpstr>
      <vt:lpstr>    ETAPAS DEL DESARROLLO DEL PROYECTO.</vt:lpstr>
      <vt:lpstr>        Análisis de REQUISITOS.</vt:lpstr>
      <vt:lpstr>        Elección Del Modelo de CICLO de VIDA</vt:lpstr>
      <vt:lpstr>        Diseño</vt:lpstr>
      <vt:lpstr>        Codificación</vt:lpstr>
      <vt:lpstr>        Pruebas.</vt:lpstr>
      <vt:lpstr>        Preparación De La Documentación.</vt:lpstr>
      <vt:lpstr>        Explotación.</vt:lpstr>
      <vt:lpstr>        Mantenimiento.</vt:lpstr>
      <vt:lpstr>        Estimación de PLAZOS. Diagrama de GANTT.</vt:lpstr>
      <vt:lpstr>        Estimación de PRESUPUESTO</vt:lpstr>
    </vt:vector>
  </TitlesOfParts>
  <Company/>
  <LinksUpToDate>false</LinksUpToDate>
  <CharactersWithSpaces>21179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ARANDA</dc:creator>
  <cp:keywords/>
  <dc:description/>
  <cp:lastModifiedBy>PEDRO ARANDA</cp:lastModifiedBy>
  <cp:revision>5</cp:revision>
  <cp:lastPrinted>2022-12-18T19:40:00Z</cp:lastPrinted>
  <dcterms:created xsi:type="dcterms:W3CDTF">2022-12-18T19:38:00Z</dcterms:created>
  <dcterms:modified xsi:type="dcterms:W3CDTF">2022-12-18T20:00:00Z</dcterms:modified>
</cp:coreProperties>
</file>